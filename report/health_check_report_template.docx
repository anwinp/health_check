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E2A0" w14:textId="77777777" w:rsidR="004370FB" w:rsidRDefault="004370FB" w:rsidP="004E1AED"/>
    <w:p w14:paraId="70BAE2A1" w14:textId="77777777" w:rsidR="004370FB" w:rsidRDefault="004370FB" w:rsidP="004370FB">
      <w:pPr>
        <w:suppressAutoHyphens/>
        <w:spacing w:after="240"/>
        <w:jc w:val="center"/>
        <w:rPr>
          <w:rFonts w:ascii="Segoe UI" w:hAnsi="Segoe UI" w:cs="Segoe UI"/>
          <w:b/>
          <w:smallCaps/>
          <w:sz w:val="20"/>
        </w:rPr>
      </w:pPr>
      <w:r w:rsidRPr="00DD2A95">
        <w:rPr>
          <w:rFonts w:ascii="Segoe UI" w:hAnsi="Segoe UI" w:cs="Segoe UI"/>
          <w:b/>
          <w:smallCaps/>
          <w:sz w:val="20"/>
        </w:rPr>
        <w:tab/>
      </w:r>
    </w:p>
    <w:p w14:paraId="70BAE2A2" w14:textId="77777777" w:rsidR="004370FB" w:rsidRPr="00861CA4" w:rsidRDefault="004370FB" w:rsidP="004370FB">
      <w:pPr>
        <w:pStyle w:val="Title"/>
        <w:jc w:val="center"/>
      </w:pPr>
      <w:r w:rsidRPr="00861C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AE56B" wp14:editId="70BAE56C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5967730" cy="0"/>
                <wp:effectExtent l="9525" t="12065" r="13970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7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3F004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8.85pt;width:469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" strokecolor="#8db3e2"/>
            </w:pict>
          </mc:Fallback>
        </mc:AlternateContent>
      </w:r>
      <w:r w:rsidRPr="00861CA4">
        <w:t>DZS Global Services and Support (GSS)</w:t>
      </w:r>
    </w:p>
    <w:p w14:paraId="371DC642" w14:textId="77777777" w:rsidR="00582C85" w:rsidRDefault="00582C85" w:rsidP="004370FB">
      <w:pPr>
        <w:suppressAutoHyphens/>
        <w:spacing w:after="240"/>
        <w:jc w:val="center"/>
        <w:rPr>
          <w:rFonts w:ascii="Segoe UI" w:hAnsi="Segoe UI" w:cs="Segoe UI"/>
          <w:b/>
          <w:color w:val="001642"/>
          <w:sz w:val="40"/>
          <w:szCs w:val="40"/>
        </w:rPr>
      </w:pPr>
      <w:proofErr w:type="spellStart"/>
      <w:r>
        <w:rPr>
          <w:rFonts w:ascii="Segoe UI" w:hAnsi="Segoe UI" w:cs="Segoe UI"/>
          <w:b/>
          <w:color w:val="001642"/>
          <w:sz w:val="40"/>
          <w:szCs w:val="40"/>
        </w:rPr>
        <w:t>HealthCheck</w:t>
      </w:r>
      <w:proofErr w:type="spellEnd"/>
      <w:r>
        <w:rPr>
          <w:rFonts w:ascii="Segoe UI" w:hAnsi="Segoe UI" w:cs="Segoe UI"/>
          <w:b/>
          <w:color w:val="001642"/>
          <w:sz w:val="40"/>
          <w:szCs w:val="40"/>
        </w:rPr>
        <w:t xml:space="preserve"> Report for I3</w:t>
      </w:r>
    </w:p>
    <w:p w14:paraId="70BAE2A4" w14:textId="2EB335D8" w:rsidR="004370FB" w:rsidRPr="00DD2A95" w:rsidRDefault="00582C85" w:rsidP="004370FB">
      <w:pPr>
        <w:suppressAutoHyphens/>
        <w:spacing w:after="240"/>
        <w:jc w:val="center"/>
        <w:rPr>
          <w:rFonts w:ascii="Segoe UI" w:hAnsi="Segoe UI" w:cs="Segoe UI"/>
          <w:color w:val="001642"/>
          <w:sz w:val="40"/>
          <w:szCs w:val="40"/>
        </w:rPr>
      </w:pPr>
      <w:r>
        <w:rPr>
          <w:rFonts w:ascii="Segoe UI" w:hAnsi="Segoe UI" w:cs="Segoe UI"/>
          <w:b/>
          <w:color w:val="001642"/>
          <w:sz w:val="40"/>
          <w:szCs w:val="40"/>
        </w:rPr>
        <w:t xml:space="preserve">OLT: </w:t>
      </w:r>
      <w:r w:rsidR="004370FB" w:rsidRPr="00DD2A95">
        <w:rPr>
          <w:rFonts w:ascii="Segoe UI" w:hAnsi="Segoe UI" w:cs="Segoe UI"/>
          <w:color w:val="001642"/>
          <w:sz w:val="40"/>
          <w:szCs w:val="40"/>
        </w:rPr>
        <w:br/>
      </w:r>
    </w:p>
    <w:p w14:paraId="70BAE2A5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</w:p>
    <w:p w14:paraId="70BAE2A6" w14:textId="77777777" w:rsidR="004370FB" w:rsidRPr="00DD2A95" w:rsidRDefault="004370FB" w:rsidP="004370FB">
      <w:pPr>
        <w:rPr>
          <w:rStyle w:val="Strong"/>
          <w:rFonts w:ascii="Segoe UI" w:hAnsi="Segoe UI" w:cs="Segoe UI"/>
          <w:color w:val="001642"/>
          <w:szCs w:val="24"/>
        </w:rPr>
      </w:pPr>
      <w:r w:rsidRPr="00DD2A95">
        <w:rPr>
          <w:rStyle w:val="Strong"/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Prepared for:</w:t>
      </w:r>
      <w:r w:rsidRPr="00DD2A95">
        <w:rPr>
          <w:rStyle w:val="Strong"/>
          <w:rFonts w:ascii="Segoe UI" w:hAnsi="Segoe UI" w:cs="Segoe UI"/>
          <w:color w:val="001642"/>
          <w:szCs w:val="24"/>
        </w:rPr>
        <w:tab/>
      </w:r>
      <w:r>
        <w:rPr>
          <w:rStyle w:val="Strong"/>
          <w:rFonts w:ascii="Segoe UI" w:hAnsi="Segoe UI" w:cs="Segoe UI"/>
          <w:color w:val="001642"/>
          <w:szCs w:val="24"/>
        </w:rPr>
        <w:tab/>
        <w:t>CUSTOMER</w:t>
      </w:r>
    </w:p>
    <w:p w14:paraId="70BAE2A7" w14:textId="77777777" w:rsidR="004370FB" w:rsidRPr="00DD2A95" w:rsidRDefault="004370FB" w:rsidP="004370FB">
      <w:pPr>
        <w:ind w:left="2160" w:firstLine="72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Position </w:t>
      </w:r>
    </w:p>
    <w:p w14:paraId="70BAE2A8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Company </w:t>
      </w:r>
    </w:p>
    <w:p w14:paraId="70BAE2A9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Address </w:t>
      </w:r>
    </w:p>
    <w:p w14:paraId="70BAE2AA" w14:textId="77777777" w:rsidR="004370FB" w:rsidRPr="00DD2A95" w:rsidRDefault="004370FB" w:rsidP="004370FB">
      <w:pPr>
        <w:ind w:left="2160" w:firstLine="720"/>
        <w:rPr>
          <w:rFonts w:ascii="Segoe UI" w:hAnsi="Segoe UI" w:cs="Segoe UI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Contact Details </w:t>
      </w:r>
    </w:p>
    <w:p w14:paraId="70BAE2AB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</w:p>
    <w:p w14:paraId="70BAE2AC" w14:textId="77777777" w:rsidR="004370FB" w:rsidRPr="00DD2A95" w:rsidRDefault="004370FB" w:rsidP="004370FB">
      <w:pPr>
        <w:rPr>
          <w:rFonts w:ascii="Segoe UI" w:hAnsi="Segoe UI" w:cs="Segoe UI"/>
          <w:b/>
          <w:color w:val="001642"/>
          <w:szCs w:val="24"/>
        </w:rPr>
      </w:pP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Prepared by:</w:t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>
        <w:rPr>
          <w:rFonts w:ascii="Segoe UI" w:hAnsi="Segoe UI" w:cs="Segoe UI"/>
          <w:b/>
          <w:color w:val="001642"/>
          <w:szCs w:val="24"/>
        </w:rPr>
        <w:t>DZS Employee</w:t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</w:p>
    <w:p w14:paraId="70BAE2AD" w14:textId="77777777" w:rsidR="004370FB" w:rsidRDefault="004370FB" w:rsidP="004370FB">
      <w:pPr>
        <w:rPr>
          <w:rFonts w:ascii="Segoe UI" w:hAnsi="Segoe UI" w:cs="Segoe UI"/>
          <w:color w:val="001642"/>
          <w:szCs w:val="24"/>
        </w:rPr>
      </w:pP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 xml:space="preserve">Position </w:t>
      </w:r>
    </w:p>
    <w:p w14:paraId="70BAE2AE" w14:textId="77777777" w:rsidR="004370FB" w:rsidRPr="00DD2A95" w:rsidRDefault="004370FB" w:rsidP="004370FB">
      <w:pPr>
        <w:rPr>
          <w:rFonts w:ascii="Segoe UI" w:hAnsi="Segoe UI" w:cs="Segoe UI"/>
          <w:color w:val="001642"/>
          <w:szCs w:val="24"/>
        </w:rPr>
      </w:pP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</w:r>
      <w:r>
        <w:rPr>
          <w:rFonts w:ascii="Segoe UI" w:hAnsi="Segoe UI" w:cs="Segoe UI"/>
          <w:color w:val="001642"/>
          <w:szCs w:val="24"/>
        </w:rPr>
        <w:tab/>
        <w:t>Global Services &amp; Support</w:t>
      </w:r>
    </w:p>
    <w:p w14:paraId="70BAE2AF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Company </w:t>
      </w:r>
    </w:p>
    <w:p w14:paraId="70BAE2B0" w14:textId="77777777" w:rsidR="004370FB" w:rsidRPr="00DD2A95" w:rsidRDefault="004370FB" w:rsidP="004370FB">
      <w:pPr>
        <w:ind w:left="2880"/>
        <w:rPr>
          <w:rStyle w:val="Strong"/>
          <w:rFonts w:ascii="Segoe UI" w:hAnsi="Segoe UI" w:cs="Segoe UI"/>
          <w:b w:val="0"/>
          <w:color w:val="001642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Address </w:t>
      </w:r>
    </w:p>
    <w:p w14:paraId="70BAE2B1" w14:textId="77777777" w:rsidR="004370FB" w:rsidRPr="00DD2A95" w:rsidRDefault="004370FB" w:rsidP="004370FB">
      <w:pPr>
        <w:ind w:left="2160" w:firstLine="720"/>
        <w:rPr>
          <w:rFonts w:ascii="Segoe UI" w:hAnsi="Segoe UI" w:cs="Segoe UI"/>
          <w:szCs w:val="24"/>
        </w:rPr>
      </w:pPr>
      <w:r>
        <w:rPr>
          <w:rStyle w:val="Strong"/>
          <w:rFonts w:ascii="Segoe UI" w:hAnsi="Segoe UI" w:cs="Segoe UI"/>
          <w:b w:val="0"/>
          <w:color w:val="001642"/>
          <w:szCs w:val="24"/>
        </w:rPr>
        <w:t xml:space="preserve">Contact Details </w:t>
      </w:r>
    </w:p>
    <w:p w14:paraId="70BAE2B2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  <w:r w:rsidRPr="00DD2A95">
        <w:rPr>
          <w:rFonts w:ascii="Segoe UI" w:hAnsi="Segoe UI" w:cs="Segoe UI"/>
          <w:color w:val="001642"/>
          <w:szCs w:val="24"/>
        </w:rPr>
        <w:tab/>
      </w:r>
    </w:p>
    <w:p w14:paraId="70BAE2B3" w14:textId="77777777" w:rsidR="004370FB" w:rsidRPr="00DD2A95" w:rsidRDefault="004370FB" w:rsidP="004370FB">
      <w:pPr>
        <w:rPr>
          <w:rFonts w:ascii="Segoe UI" w:hAnsi="Segoe UI" w:cs="Segoe UI"/>
          <w:szCs w:val="24"/>
        </w:rPr>
      </w:pP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b/>
          <w:color w:val="001642"/>
          <w:szCs w:val="24"/>
        </w:rPr>
        <w:tab/>
      </w:r>
      <w:r w:rsidRPr="00DD2A95">
        <w:rPr>
          <w:rFonts w:ascii="Segoe UI" w:hAnsi="Segoe UI" w:cs="Segoe UI"/>
          <w:b/>
          <w:smallCaps/>
          <w:szCs w:val="24"/>
        </w:rPr>
        <w:t>Date:</w:t>
      </w:r>
      <w:r w:rsidRPr="00DD2A95">
        <w:rPr>
          <w:rFonts w:ascii="Segoe UI" w:hAnsi="Segoe UI" w:cs="Segoe UI"/>
          <w:szCs w:val="24"/>
        </w:rPr>
        <w:t xml:space="preserve">  </w:t>
      </w: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szCs w:val="24"/>
        </w:rPr>
        <w:tab/>
      </w:r>
      <w:r w:rsidRPr="00DD2A95">
        <w:rPr>
          <w:rFonts w:ascii="Segoe UI" w:hAnsi="Segoe UI" w:cs="Segoe UI"/>
          <w:szCs w:val="24"/>
        </w:rPr>
        <w:tab/>
        <w:t xml:space="preserve"> </w:t>
      </w:r>
      <w:r>
        <w:rPr>
          <w:rFonts w:ascii="Segoe UI" w:hAnsi="Segoe UI" w:cs="Segoe UI"/>
          <w:szCs w:val="24"/>
        </w:rPr>
        <w:t>Date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23760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AE2B4" w14:textId="77777777" w:rsidR="001A4E58" w:rsidRDefault="001A4E58">
          <w:pPr>
            <w:pStyle w:val="TOCHeading"/>
          </w:pPr>
          <w:r>
            <w:t>Table of Contents</w:t>
          </w:r>
        </w:p>
        <w:p w14:paraId="70BAE2DC" w14:textId="1BB66739" w:rsidR="001A4E58" w:rsidRDefault="001A4E58">
          <w:fldSimple w:instr=" TOC \o &quot;1-3&quot; \h \z \u ">
            <w:r w:rsidR="008061B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0"/>
                <w:lang w:eastAsia="en-US"/>
              </w:rPr>
              <w:t>No table of contents entries found.</w:t>
            </w:r>
          </w:fldSimple>
        </w:p>
      </w:sdtContent>
    </w:sdt>
    <w:p w14:paraId="70BAE3C5" w14:textId="0CE25073" w:rsidR="004370FB" w:rsidRPr="008061B5" w:rsidRDefault="004370FB" w:rsidP="008061B5"/>
    <w:sectPr w:rsidR="004370FB" w:rsidRPr="008061B5" w:rsidSect="00071B26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5A43" w14:textId="77777777" w:rsidR="00E463E7" w:rsidRDefault="00E463E7">
      <w:pPr>
        <w:spacing w:after="0" w:line="240" w:lineRule="auto"/>
      </w:pPr>
      <w:r>
        <w:separator/>
      </w:r>
    </w:p>
  </w:endnote>
  <w:endnote w:type="continuationSeparator" w:id="0">
    <w:p w14:paraId="1C81131C" w14:textId="77777777" w:rsidR="00E463E7" w:rsidRDefault="00E463E7">
      <w:pPr>
        <w:spacing w:after="0" w:line="240" w:lineRule="auto"/>
      </w:pPr>
      <w:r>
        <w:continuationSeparator/>
      </w:r>
    </w:p>
  </w:endnote>
  <w:endnote w:type="continuationNotice" w:id="1">
    <w:p w14:paraId="4E32509E" w14:textId="77777777" w:rsidR="00E463E7" w:rsidRDefault="00E463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ngravrsRoman BT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AE574" w14:textId="77777777" w:rsidR="00D7602A" w:rsidRDefault="00D760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900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DACE" w14:textId="77777777" w:rsidR="00E463E7" w:rsidRDefault="00E463E7">
      <w:pPr>
        <w:spacing w:after="0" w:line="240" w:lineRule="auto"/>
      </w:pPr>
      <w:r>
        <w:separator/>
      </w:r>
    </w:p>
  </w:footnote>
  <w:footnote w:type="continuationSeparator" w:id="0">
    <w:p w14:paraId="3E6EB41B" w14:textId="77777777" w:rsidR="00E463E7" w:rsidRDefault="00E463E7">
      <w:pPr>
        <w:spacing w:after="0" w:line="240" w:lineRule="auto"/>
      </w:pPr>
      <w:r>
        <w:continuationSeparator/>
      </w:r>
    </w:p>
  </w:footnote>
  <w:footnote w:type="continuationNotice" w:id="1">
    <w:p w14:paraId="7C390C71" w14:textId="77777777" w:rsidR="00E463E7" w:rsidRDefault="00E463E7">
      <w:pPr>
        <w:spacing w:before="0"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/58RLgjld6LH/" int2:id="rga2fd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E"/>
    <w:multiLevelType w:val="hybridMultilevel"/>
    <w:tmpl w:val="3C3C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387"/>
    <w:multiLevelType w:val="hybridMultilevel"/>
    <w:tmpl w:val="BE08F3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56651"/>
    <w:multiLevelType w:val="hybridMultilevel"/>
    <w:tmpl w:val="0C5C6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21DF6"/>
    <w:multiLevelType w:val="multilevel"/>
    <w:tmpl w:val="64269F7E"/>
    <w:name w:val="Article2"/>
    <w:lvl w:ilvl="0">
      <w:start w:val="1"/>
      <w:numFmt w:val="decimal"/>
      <w:pStyle w:val="Article2L1"/>
      <w:suff w:val="nothing"/>
      <w:lvlText w:val="article %1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rticle2L2"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Article2L3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29376930"/>
    <w:multiLevelType w:val="hybridMultilevel"/>
    <w:tmpl w:val="3A3EAD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AB65E8"/>
    <w:multiLevelType w:val="hybridMultilevel"/>
    <w:tmpl w:val="6FDCDB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2BA38E4"/>
    <w:multiLevelType w:val="hybridMultilevel"/>
    <w:tmpl w:val="82A8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550F"/>
    <w:multiLevelType w:val="hybridMultilevel"/>
    <w:tmpl w:val="ADD6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45EBE"/>
    <w:multiLevelType w:val="hybridMultilevel"/>
    <w:tmpl w:val="CD8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D42E6"/>
    <w:multiLevelType w:val="hybridMultilevel"/>
    <w:tmpl w:val="3EB63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346F96"/>
    <w:multiLevelType w:val="multilevel"/>
    <w:tmpl w:val="FEA6D98A"/>
    <w:lvl w:ilvl="0">
      <w:start w:val="1"/>
      <w:numFmt w:val="decimal"/>
      <w:pStyle w:val="Legal2L1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gal2L2"/>
      <w:lvlText w:val="%1.%2"/>
      <w:lvlJc w:val="left"/>
      <w:pPr>
        <w:tabs>
          <w:tab w:val="num" w:pos="1080"/>
        </w:tabs>
        <w:ind w:left="0" w:firstLine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Legal2L3"/>
      <w:lvlText w:val="(%3)"/>
      <w:lvlJc w:val="left"/>
      <w:pPr>
        <w:tabs>
          <w:tab w:val="num" w:pos="1800"/>
        </w:tabs>
        <w:ind w:left="0" w:firstLine="144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1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FCB11F3"/>
    <w:multiLevelType w:val="hybridMultilevel"/>
    <w:tmpl w:val="901E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F63F8"/>
    <w:multiLevelType w:val="multilevel"/>
    <w:tmpl w:val="95D6C88A"/>
    <w:lvl w:ilvl="0">
      <w:start w:val="1"/>
      <w:numFmt w:val="decimal"/>
      <w:pStyle w:val="StandardL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080"/>
        </w:tabs>
        <w:ind w:left="0" w:firstLine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92B4BEC"/>
    <w:multiLevelType w:val="hybridMultilevel"/>
    <w:tmpl w:val="B3F200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F8605D9"/>
    <w:multiLevelType w:val="hybridMultilevel"/>
    <w:tmpl w:val="FD740AB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6C16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51015FB2"/>
    <w:multiLevelType w:val="hybridMultilevel"/>
    <w:tmpl w:val="FB800958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F0152"/>
    <w:multiLevelType w:val="hybridMultilevel"/>
    <w:tmpl w:val="9AD2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4002577"/>
    <w:multiLevelType w:val="hybridMultilevel"/>
    <w:tmpl w:val="F93AE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77501"/>
    <w:multiLevelType w:val="multilevel"/>
    <w:tmpl w:val="E93AE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num w:numId="1" w16cid:durableId="1865551476">
    <w:abstractNumId w:val="12"/>
  </w:num>
  <w:num w:numId="2" w16cid:durableId="269971992">
    <w:abstractNumId w:val="3"/>
  </w:num>
  <w:num w:numId="3" w16cid:durableId="1740899803">
    <w:abstractNumId w:val="10"/>
  </w:num>
  <w:num w:numId="4" w16cid:durableId="135807111">
    <w:abstractNumId w:val="15"/>
  </w:num>
  <w:num w:numId="5" w16cid:durableId="467362061">
    <w:abstractNumId w:val="14"/>
  </w:num>
  <w:num w:numId="6" w16cid:durableId="1107047104">
    <w:abstractNumId w:val="19"/>
  </w:num>
  <w:num w:numId="7" w16cid:durableId="1162966954">
    <w:abstractNumId w:val="16"/>
  </w:num>
  <w:num w:numId="8" w16cid:durableId="1062479820">
    <w:abstractNumId w:val="1"/>
  </w:num>
  <w:num w:numId="9" w16cid:durableId="1276015569">
    <w:abstractNumId w:val="18"/>
  </w:num>
  <w:num w:numId="10" w16cid:durableId="411975657">
    <w:abstractNumId w:val="11"/>
  </w:num>
  <w:num w:numId="11" w16cid:durableId="585530997">
    <w:abstractNumId w:val="8"/>
  </w:num>
  <w:num w:numId="12" w16cid:durableId="39481186">
    <w:abstractNumId w:val="4"/>
  </w:num>
  <w:num w:numId="13" w16cid:durableId="595139820">
    <w:abstractNumId w:val="2"/>
  </w:num>
  <w:num w:numId="14" w16cid:durableId="650866371">
    <w:abstractNumId w:val="6"/>
  </w:num>
  <w:num w:numId="15" w16cid:durableId="1872766594">
    <w:abstractNumId w:val="0"/>
  </w:num>
  <w:num w:numId="16" w16cid:durableId="1277371715">
    <w:abstractNumId w:val="9"/>
  </w:num>
  <w:num w:numId="17" w16cid:durableId="1543521623">
    <w:abstractNumId w:val="17"/>
  </w:num>
  <w:num w:numId="18" w16cid:durableId="1707632047">
    <w:abstractNumId w:val="5"/>
  </w:num>
  <w:num w:numId="19" w16cid:durableId="666904309">
    <w:abstractNumId w:val="13"/>
  </w:num>
  <w:num w:numId="20" w16cid:durableId="1170944471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FB"/>
    <w:rsid w:val="00000007"/>
    <w:rsid w:val="00000127"/>
    <w:rsid w:val="000009B4"/>
    <w:rsid w:val="000047EF"/>
    <w:rsid w:val="00010B9F"/>
    <w:rsid w:val="00010D77"/>
    <w:rsid w:val="00010E38"/>
    <w:rsid w:val="00017F70"/>
    <w:rsid w:val="00017FD4"/>
    <w:rsid w:val="0002029D"/>
    <w:rsid w:val="000256D1"/>
    <w:rsid w:val="0002597D"/>
    <w:rsid w:val="00027C19"/>
    <w:rsid w:val="000324BE"/>
    <w:rsid w:val="00037406"/>
    <w:rsid w:val="000376A8"/>
    <w:rsid w:val="000405CD"/>
    <w:rsid w:val="000466D0"/>
    <w:rsid w:val="00053AC4"/>
    <w:rsid w:val="00061E27"/>
    <w:rsid w:val="00065141"/>
    <w:rsid w:val="00071B26"/>
    <w:rsid w:val="00087925"/>
    <w:rsid w:val="00090DD6"/>
    <w:rsid w:val="000A6BEC"/>
    <w:rsid w:val="000A6F9F"/>
    <w:rsid w:val="000A7084"/>
    <w:rsid w:val="000B0948"/>
    <w:rsid w:val="000B65C4"/>
    <w:rsid w:val="000B666A"/>
    <w:rsid w:val="000C626C"/>
    <w:rsid w:val="000C6E2E"/>
    <w:rsid w:val="000D1962"/>
    <w:rsid w:val="000E188D"/>
    <w:rsid w:val="000F027A"/>
    <w:rsid w:val="000F101D"/>
    <w:rsid w:val="000F5BC2"/>
    <w:rsid w:val="00104993"/>
    <w:rsid w:val="001058EA"/>
    <w:rsid w:val="0011291D"/>
    <w:rsid w:val="00112CC6"/>
    <w:rsid w:val="001174CB"/>
    <w:rsid w:val="0012391E"/>
    <w:rsid w:val="00125328"/>
    <w:rsid w:val="00132624"/>
    <w:rsid w:val="001336A3"/>
    <w:rsid w:val="00133D7F"/>
    <w:rsid w:val="00135800"/>
    <w:rsid w:val="00135DDA"/>
    <w:rsid w:val="001361AD"/>
    <w:rsid w:val="0014457B"/>
    <w:rsid w:val="00144957"/>
    <w:rsid w:val="00145025"/>
    <w:rsid w:val="00147F82"/>
    <w:rsid w:val="00162F73"/>
    <w:rsid w:val="001640FF"/>
    <w:rsid w:val="001655C2"/>
    <w:rsid w:val="00174390"/>
    <w:rsid w:val="001749C3"/>
    <w:rsid w:val="00174BF2"/>
    <w:rsid w:val="001761D9"/>
    <w:rsid w:val="001825A6"/>
    <w:rsid w:val="00185687"/>
    <w:rsid w:val="0019355E"/>
    <w:rsid w:val="00194DF6"/>
    <w:rsid w:val="001974DB"/>
    <w:rsid w:val="001A0A4F"/>
    <w:rsid w:val="001A0EE5"/>
    <w:rsid w:val="001A22B9"/>
    <w:rsid w:val="001A3BE5"/>
    <w:rsid w:val="001A4E58"/>
    <w:rsid w:val="001A5090"/>
    <w:rsid w:val="001A5BBF"/>
    <w:rsid w:val="001A6DE9"/>
    <w:rsid w:val="001A7000"/>
    <w:rsid w:val="001B2849"/>
    <w:rsid w:val="001B5720"/>
    <w:rsid w:val="001D2CE3"/>
    <w:rsid w:val="001D5308"/>
    <w:rsid w:val="001D6074"/>
    <w:rsid w:val="001D7293"/>
    <w:rsid w:val="001E2531"/>
    <w:rsid w:val="001E37D2"/>
    <w:rsid w:val="001E498D"/>
    <w:rsid w:val="001F6832"/>
    <w:rsid w:val="002042CD"/>
    <w:rsid w:val="002141FB"/>
    <w:rsid w:val="00225970"/>
    <w:rsid w:val="002266E8"/>
    <w:rsid w:val="00226BB1"/>
    <w:rsid w:val="002275B1"/>
    <w:rsid w:val="00230D6F"/>
    <w:rsid w:val="00232EC0"/>
    <w:rsid w:val="002413AF"/>
    <w:rsid w:val="002440B9"/>
    <w:rsid w:val="00245AFD"/>
    <w:rsid w:val="002572B2"/>
    <w:rsid w:val="00262205"/>
    <w:rsid w:val="00266B1F"/>
    <w:rsid w:val="00267B2E"/>
    <w:rsid w:val="00267BE6"/>
    <w:rsid w:val="0027104B"/>
    <w:rsid w:val="002759A8"/>
    <w:rsid w:val="002849FE"/>
    <w:rsid w:val="00285B4D"/>
    <w:rsid w:val="002915D7"/>
    <w:rsid w:val="00292AF5"/>
    <w:rsid w:val="00297029"/>
    <w:rsid w:val="002A4A5D"/>
    <w:rsid w:val="002A4C96"/>
    <w:rsid w:val="002A7865"/>
    <w:rsid w:val="002B014B"/>
    <w:rsid w:val="002B0BB9"/>
    <w:rsid w:val="002B0C82"/>
    <w:rsid w:val="002B3B42"/>
    <w:rsid w:val="002B4E96"/>
    <w:rsid w:val="002B7176"/>
    <w:rsid w:val="002D3360"/>
    <w:rsid w:val="002D5EC2"/>
    <w:rsid w:val="002E5495"/>
    <w:rsid w:val="002F2B0D"/>
    <w:rsid w:val="002F5AB9"/>
    <w:rsid w:val="002F61BA"/>
    <w:rsid w:val="003030C9"/>
    <w:rsid w:val="00306299"/>
    <w:rsid w:val="003112FA"/>
    <w:rsid w:val="00315199"/>
    <w:rsid w:val="00322772"/>
    <w:rsid w:val="00324FBB"/>
    <w:rsid w:val="00333C36"/>
    <w:rsid w:val="00334856"/>
    <w:rsid w:val="00345662"/>
    <w:rsid w:val="003565D0"/>
    <w:rsid w:val="00360F88"/>
    <w:rsid w:val="003611FD"/>
    <w:rsid w:val="00366506"/>
    <w:rsid w:val="003669D7"/>
    <w:rsid w:val="00372B51"/>
    <w:rsid w:val="0037677D"/>
    <w:rsid w:val="00376FE7"/>
    <w:rsid w:val="00381525"/>
    <w:rsid w:val="00382B5E"/>
    <w:rsid w:val="00390AF3"/>
    <w:rsid w:val="00390D8C"/>
    <w:rsid w:val="003915BF"/>
    <w:rsid w:val="00393AA5"/>
    <w:rsid w:val="00395278"/>
    <w:rsid w:val="00395746"/>
    <w:rsid w:val="00397529"/>
    <w:rsid w:val="003A5844"/>
    <w:rsid w:val="003A7E6A"/>
    <w:rsid w:val="003B0E94"/>
    <w:rsid w:val="003B2E7F"/>
    <w:rsid w:val="003B3E8C"/>
    <w:rsid w:val="003B54D6"/>
    <w:rsid w:val="003B5C0F"/>
    <w:rsid w:val="003D0BE0"/>
    <w:rsid w:val="003D1622"/>
    <w:rsid w:val="003D1685"/>
    <w:rsid w:val="003D1BB5"/>
    <w:rsid w:val="003D2B2F"/>
    <w:rsid w:val="003D387E"/>
    <w:rsid w:val="003D4745"/>
    <w:rsid w:val="003E3134"/>
    <w:rsid w:val="003E313F"/>
    <w:rsid w:val="003E49E2"/>
    <w:rsid w:val="003F3D4E"/>
    <w:rsid w:val="003F4801"/>
    <w:rsid w:val="003F5143"/>
    <w:rsid w:val="003F5508"/>
    <w:rsid w:val="00405153"/>
    <w:rsid w:val="00414378"/>
    <w:rsid w:val="00415342"/>
    <w:rsid w:val="0041717C"/>
    <w:rsid w:val="00420C68"/>
    <w:rsid w:val="00422D3F"/>
    <w:rsid w:val="004370FB"/>
    <w:rsid w:val="00441D56"/>
    <w:rsid w:val="00444965"/>
    <w:rsid w:val="00447E54"/>
    <w:rsid w:val="00452B39"/>
    <w:rsid w:val="0045438E"/>
    <w:rsid w:val="00457244"/>
    <w:rsid w:val="004626F3"/>
    <w:rsid w:val="00466BDC"/>
    <w:rsid w:val="00467F28"/>
    <w:rsid w:val="0047542E"/>
    <w:rsid w:val="00480286"/>
    <w:rsid w:val="004846C1"/>
    <w:rsid w:val="00484C9D"/>
    <w:rsid w:val="0048555C"/>
    <w:rsid w:val="0049268C"/>
    <w:rsid w:val="00492A94"/>
    <w:rsid w:val="00493C31"/>
    <w:rsid w:val="00495511"/>
    <w:rsid w:val="004A00CF"/>
    <w:rsid w:val="004A2145"/>
    <w:rsid w:val="004A2259"/>
    <w:rsid w:val="004A727A"/>
    <w:rsid w:val="004B52EB"/>
    <w:rsid w:val="004B5387"/>
    <w:rsid w:val="004B668E"/>
    <w:rsid w:val="004C1038"/>
    <w:rsid w:val="004C17A7"/>
    <w:rsid w:val="004D104A"/>
    <w:rsid w:val="004D1A1F"/>
    <w:rsid w:val="004E1AED"/>
    <w:rsid w:val="004E1FE2"/>
    <w:rsid w:val="004E3F13"/>
    <w:rsid w:val="004E4239"/>
    <w:rsid w:val="004F38C2"/>
    <w:rsid w:val="004F3A8A"/>
    <w:rsid w:val="004F6599"/>
    <w:rsid w:val="004F6B2C"/>
    <w:rsid w:val="005004B5"/>
    <w:rsid w:val="00505F8F"/>
    <w:rsid w:val="00511A51"/>
    <w:rsid w:val="00511F40"/>
    <w:rsid w:val="005128BA"/>
    <w:rsid w:val="005131A0"/>
    <w:rsid w:val="00513905"/>
    <w:rsid w:val="0052381D"/>
    <w:rsid w:val="00531065"/>
    <w:rsid w:val="00534EC2"/>
    <w:rsid w:val="00535760"/>
    <w:rsid w:val="005362E1"/>
    <w:rsid w:val="005437A0"/>
    <w:rsid w:val="00545CF5"/>
    <w:rsid w:val="00547126"/>
    <w:rsid w:val="0054747F"/>
    <w:rsid w:val="00551CD1"/>
    <w:rsid w:val="005526A4"/>
    <w:rsid w:val="005531DD"/>
    <w:rsid w:val="00553E33"/>
    <w:rsid w:val="005554FE"/>
    <w:rsid w:val="00560AEF"/>
    <w:rsid w:val="00562C37"/>
    <w:rsid w:val="00562F64"/>
    <w:rsid w:val="00565D59"/>
    <w:rsid w:val="00571CE5"/>
    <w:rsid w:val="00575EB2"/>
    <w:rsid w:val="005817DC"/>
    <w:rsid w:val="00582C85"/>
    <w:rsid w:val="00584244"/>
    <w:rsid w:val="00586151"/>
    <w:rsid w:val="00591DD8"/>
    <w:rsid w:val="00594187"/>
    <w:rsid w:val="005A107A"/>
    <w:rsid w:val="005A261B"/>
    <w:rsid w:val="005A34FE"/>
    <w:rsid w:val="005A6E5B"/>
    <w:rsid w:val="005A7059"/>
    <w:rsid w:val="005B0C6D"/>
    <w:rsid w:val="005B4733"/>
    <w:rsid w:val="005C12A5"/>
    <w:rsid w:val="005C1771"/>
    <w:rsid w:val="005D6EAE"/>
    <w:rsid w:val="005E064A"/>
    <w:rsid w:val="005F02E9"/>
    <w:rsid w:val="00602CD6"/>
    <w:rsid w:val="0060798D"/>
    <w:rsid w:val="00614747"/>
    <w:rsid w:val="00615D0F"/>
    <w:rsid w:val="0061640B"/>
    <w:rsid w:val="00617148"/>
    <w:rsid w:val="00625B82"/>
    <w:rsid w:val="006272B8"/>
    <w:rsid w:val="00631733"/>
    <w:rsid w:val="00641164"/>
    <w:rsid w:val="00653AE7"/>
    <w:rsid w:val="00672472"/>
    <w:rsid w:val="006759F8"/>
    <w:rsid w:val="00676F3C"/>
    <w:rsid w:val="00691567"/>
    <w:rsid w:val="006923F3"/>
    <w:rsid w:val="00693E8F"/>
    <w:rsid w:val="006A0110"/>
    <w:rsid w:val="006A34BD"/>
    <w:rsid w:val="006C3CE2"/>
    <w:rsid w:val="006C7190"/>
    <w:rsid w:val="006D05B6"/>
    <w:rsid w:val="006D78A2"/>
    <w:rsid w:val="006E1B43"/>
    <w:rsid w:val="006E5664"/>
    <w:rsid w:val="006E72C6"/>
    <w:rsid w:val="006F05F9"/>
    <w:rsid w:val="006F1239"/>
    <w:rsid w:val="006F324F"/>
    <w:rsid w:val="006F4EAD"/>
    <w:rsid w:val="007019BE"/>
    <w:rsid w:val="00703F43"/>
    <w:rsid w:val="00714D71"/>
    <w:rsid w:val="00715392"/>
    <w:rsid w:val="00722CDF"/>
    <w:rsid w:val="00722E4D"/>
    <w:rsid w:val="00725061"/>
    <w:rsid w:val="00730990"/>
    <w:rsid w:val="007361F5"/>
    <w:rsid w:val="0074065A"/>
    <w:rsid w:val="00740F87"/>
    <w:rsid w:val="00750270"/>
    <w:rsid w:val="00757647"/>
    <w:rsid w:val="0076415D"/>
    <w:rsid w:val="00770A29"/>
    <w:rsid w:val="00776A53"/>
    <w:rsid w:val="00782BE4"/>
    <w:rsid w:val="007867B3"/>
    <w:rsid w:val="00790776"/>
    <w:rsid w:val="00790828"/>
    <w:rsid w:val="007A0271"/>
    <w:rsid w:val="007A1E26"/>
    <w:rsid w:val="007A3DD4"/>
    <w:rsid w:val="007A41B2"/>
    <w:rsid w:val="007A41E2"/>
    <w:rsid w:val="007A4DAC"/>
    <w:rsid w:val="007B1B0C"/>
    <w:rsid w:val="007C1305"/>
    <w:rsid w:val="007C2D08"/>
    <w:rsid w:val="007D0E28"/>
    <w:rsid w:val="007E3536"/>
    <w:rsid w:val="007E66C3"/>
    <w:rsid w:val="007F44C5"/>
    <w:rsid w:val="007F6300"/>
    <w:rsid w:val="007F6CB5"/>
    <w:rsid w:val="007F73B8"/>
    <w:rsid w:val="008017A7"/>
    <w:rsid w:val="008061B5"/>
    <w:rsid w:val="00806B7F"/>
    <w:rsid w:val="00806E52"/>
    <w:rsid w:val="00823C37"/>
    <w:rsid w:val="00830B98"/>
    <w:rsid w:val="00831314"/>
    <w:rsid w:val="0083498D"/>
    <w:rsid w:val="00835E41"/>
    <w:rsid w:val="00836CD6"/>
    <w:rsid w:val="00840DC1"/>
    <w:rsid w:val="008440D6"/>
    <w:rsid w:val="00844E8B"/>
    <w:rsid w:val="00846705"/>
    <w:rsid w:val="00847DFE"/>
    <w:rsid w:val="00847F54"/>
    <w:rsid w:val="00855154"/>
    <w:rsid w:val="00865146"/>
    <w:rsid w:val="00873569"/>
    <w:rsid w:val="00874E86"/>
    <w:rsid w:val="00877237"/>
    <w:rsid w:val="00882375"/>
    <w:rsid w:val="00883B70"/>
    <w:rsid w:val="00887E15"/>
    <w:rsid w:val="00890D8A"/>
    <w:rsid w:val="00892412"/>
    <w:rsid w:val="00894B28"/>
    <w:rsid w:val="008A13B9"/>
    <w:rsid w:val="008B2110"/>
    <w:rsid w:val="008B4AAF"/>
    <w:rsid w:val="008B596D"/>
    <w:rsid w:val="008C04A0"/>
    <w:rsid w:val="008C0546"/>
    <w:rsid w:val="008C1E6E"/>
    <w:rsid w:val="008C22EA"/>
    <w:rsid w:val="008C3097"/>
    <w:rsid w:val="008C33B6"/>
    <w:rsid w:val="008D1A2F"/>
    <w:rsid w:val="008D5A73"/>
    <w:rsid w:val="008D6DD5"/>
    <w:rsid w:val="008E0758"/>
    <w:rsid w:val="008E1B22"/>
    <w:rsid w:val="008E332D"/>
    <w:rsid w:val="008E3DE8"/>
    <w:rsid w:val="008F0F8E"/>
    <w:rsid w:val="008F1518"/>
    <w:rsid w:val="008F17F7"/>
    <w:rsid w:val="008F50C5"/>
    <w:rsid w:val="0090198B"/>
    <w:rsid w:val="00916D90"/>
    <w:rsid w:val="00920E8C"/>
    <w:rsid w:val="00926A29"/>
    <w:rsid w:val="009317EC"/>
    <w:rsid w:val="0093263B"/>
    <w:rsid w:val="009456AD"/>
    <w:rsid w:val="0095646B"/>
    <w:rsid w:val="0095677E"/>
    <w:rsid w:val="00961661"/>
    <w:rsid w:val="0096210E"/>
    <w:rsid w:val="00963E56"/>
    <w:rsid w:val="009647F8"/>
    <w:rsid w:val="00970CFE"/>
    <w:rsid w:val="009715CF"/>
    <w:rsid w:val="00974B38"/>
    <w:rsid w:val="0097546D"/>
    <w:rsid w:val="0097563A"/>
    <w:rsid w:val="00985D6C"/>
    <w:rsid w:val="00986F8F"/>
    <w:rsid w:val="0099036E"/>
    <w:rsid w:val="00991792"/>
    <w:rsid w:val="00993506"/>
    <w:rsid w:val="00996524"/>
    <w:rsid w:val="009A07A1"/>
    <w:rsid w:val="009A1BB8"/>
    <w:rsid w:val="009A24DE"/>
    <w:rsid w:val="009A4A0D"/>
    <w:rsid w:val="009A4C5F"/>
    <w:rsid w:val="009B09BF"/>
    <w:rsid w:val="009B325B"/>
    <w:rsid w:val="009C20F7"/>
    <w:rsid w:val="009C5ACE"/>
    <w:rsid w:val="009C5D49"/>
    <w:rsid w:val="009C7630"/>
    <w:rsid w:val="009D0DD8"/>
    <w:rsid w:val="009E3B22"/>
    <w:rsid w:val="009F2907"/>
    <w:rsid w:val="009F7F1A"/>
    <w:rsid w:val="00A02D08"/>
    <w:rsid w:val="00A057DE"/>
    <w:rsid w:val="00A1310C"/>
    <w:rsid w:val="00A17CFC"/>
    <w:rsid w:val="00A24D4E"/>
    <w:rsid w:val="00A24F84"/>
    <w:rsid w:val="00A25336"/>
    <w:rsid w:val="00A30006"/>
    <w:rsid w:val="00A30008"/>
    <w:rsid w:val="00A312C9"/>
    <w:rsid w:val="00A55324"/>
    <w:rsid w:val="00A601C9"/>
    <w:rsid w:val="00A72A05"/>
    <w:rsid w:val="00A74C39"/>
    <w:rsid w:val="00A761B9"/>
    <w:rsid w:val="00A9037E"/>
    <w:rsid w:val="00A9624B"/>
    <w:rsid w:val="00A97E4A"/>
    <w:rsid w:val="00AA080C"/>
    <w:rsid w:val="00AB1641"/>
    <w:rsid w:val="00AB4A98"/>
    <w:rsid w:val="00AB54EE"/>
    <w:rsid w:val="00AB7A42"/>
    <w:rsid w:val="00AC1748"/>
    <w:rsid w:val="00AC7BDB"/>
    <w:rsid w:val="00AD726F"/>
    <w:rsid w:val="00AE050C"/>
    <w:rsid w:val="00AE0C47"/>
    <w:rsid w:val="00AE225A"/>
    <w:rsid w:val="00AE7FC6"/>
    <w:rsid w:val="00AF0CBE"/>
    <w:rsid w:val="00AF12EC"/>
    <w:rsid w:val="00AF2E6C"/>
    <w:rsid w:val="00AF4530"/>
    <w:rsid w:val="00AF55B1"/>
    <w:rsid w:val="00AF698F"/>
    <w:rsid w:val="00AF6D3E"/>
    <w:rsid w:val="00AF7004"/>
    <w:rsid w:val="00AF7A6D"/>
    <w:rsid w:val="00AF7B72"/>
    <w:rsid w:val="00AF7E75"/>
    <w:rsid w:val="00B01002"/>
    <w:rsid w:val="00B01EC6"/>
    <w:rsid w:val="00B03733"/>
    <w:rsid w:val="00B06F1C"/>
    <w:rsid w:val="00B133A5"/>
    <w:rsid w:val="00B14162"/>
    <w:rsid w:val="00B20ABE"/>
    <w:rsid w:val="00B22F21"/>
    <w:rsid w:val="00B34434"/>
    <w:rsid w:val="00B34720"/>
    <w:rsid w:val="00B36618"/>
    <w:rsid w:val="00B40BD3"/>
    <w:rsid w:val="00B417AC"/>
    <w:rsid w:val="00B5787E"/>
    <w:rsid w:val="00B579FA"/>
    <w:rsid w:val="00B60644"/>
    <w:rsid w:val="00B66AD7"/>
    <w:rsid w:val="00B86B71"/>
    <w:rsid w:val="00B87290"/>
    <w:rsid w:val="00B96963"/>
    <w:rsid w:val="00BA39C8"/>
    <w:rsid w:val="00BC57BA"/>
    <w:rsid w:val="00BD3FEF"/>
    <w:rsid w:val="00BD637D"/>
    <w:rsid w:val="00BE3472"/>
    <w:rsid w:val="00BE5840"/>
    <w:rsid w:val="00BE6562"/>
    <w:rsid w:val="00BF1C1D"/>
    <w:rsid w:val="00BF5B0C"/>
    <w:rsid w:val="00C02F60"/>
    <w:rsid w:val="00C06B0C"/>
    <w:rsid w:val="00C25A16"/>
    <w:rsid w:val="00C302CA"/>
    <w:rsid w:val="00C3096C"/>
    <w:rsid w:val="00C43C24"/>
    <w:rsid w:val="00C44D68"/>
    <w:rsid w:val="00C45A28"/>
    <w:rsid w:val="00C45A2B"/>
    <w:rsid w:val="00C47E07"/>
    <w:rsid w:val="00C53FED"/>
    <w:rsid w:val="00C54EF2"/>
    <w:rsid w:val="00C57680"/>
    <w:rsid w:val="00C60B25"/>
    <w:rsid w:val="00C61249"/>
    <w:rsid w:val="00C661D1"/>
    <w:rsid w:val="00C67DE3"/>
    <w:rsid w:val="00C844AC"/>
    <w:rsid w:val="00C846D6"/>
    <w:rsid w:val="00C8604A"/>
    <w:rsid w:val="00C86EE7"/>
    <w:rsid w:val="00C91575"/>
    <w:rsid w:val="00C93DBE"/>
    <w:rsid w:val="00CA0224"/>
    <w:rsid w:val="00CA0D06"/>
    <w:rsid w:val="00CA16D1"/>
    <w:rsid w:val="00CB4C86"/>
    <w:rsid w:val="00CC6CB1"/>
    <w:rsid w:val="00CD59A8"/>
    <w:rsid w:val="00CD6399"/>
    <w:rsid w:val="00CE0397"/>
    <w:rsid w:val="00CE03D5"/>
    <w:rsid w:val="00CE0F0E"/>
    <w:rsid w:val="00CE401E"/>
    <w:rsid w:val="00CF15FB"/>
    <w:rsid w:val="00CF1CE4"/>
    <w:rsid w:val="00CF6477"/>
    <w:rsid w:val="00D00857"/>
    <w:rsid w:val="00D00CBD"/>
    <w:rsid w:val="00D07C32"/>
    <w:rsid w:val="00D14B8D"/>
    <w:rsid w:val="00D21EC2"/>
    <w:rsid w:val="00D3441C"/>
    <w:rsid w:val="00D361A2"/>
    <w:rsid w:val="00D37B65"/>
    <w:rsid w:val="00D415F6"/>
    <w:rsid w:val="00D42A9C"/>
    <w:rsid w:val="00D46899"/>
    <w:rsid w:val="00D47A97"/>
    <w:rsid w:val="00D53E30"/>
    <w:rsid w:val="00D54852"/>
    <w:rsid w:val="00D60C9E"/>
    <w:rsid w:val="00D61CF4"/>
    <w:rsid w:val="00D65173"/>
    <w:rsid w:val="00D70679"/>
    <w:rsid w:val="00D75A8C"/>
    <w:rsid w:val="00D7602A"/>
    <w:rsid w:val="00D774BB"/>
    <w:rsid w:val="00D84200"/>
    <w:rsid w:val="00D876B1"/>
    <w:rsid w:val="00D9255F"/>
    <w:rsid w:val="00D95F6B"/>
    <w:rsid w:val="00DA530A"/>
    <w:rsid w:val="00DA7BE6"/>
    <w:rsid w:val="00DB32E4"/>
    <w:rsid w:val="00DB3ED9"/>
    <w:rsid w:val="00DB4B8A"/>
    <w:rsid w:val="00DC0A73"/>
    <w:rsid w:val="00DC2365"/>
    <w:rsid w:val="00DC5FD0"/>
    <w:rsid w:val="00DD0115"/>
    <w:rsid w:val="00DD2C82"/>
    <w:rsid w:val="00DD35EB"/>
    <w:rsid w:val="00DD7E48"/>
    <w:rsid w:val="00DE2202"/>
    <w:rsid w:val="00DE4114"/>
    <w:rsid w:val="00DE75E3"/>
    <w:rsid w:val="00DF2334"/>
    <w:rsid w:val="00DF2CC3"/>
    <w:rsid w:val="00DF729C"/>
    <w:rsid w:val="00E00912"/>
    <w:rsid w:val="00E0093F"/>
    <w:rsid w:val="00E0118D"/>
    <w:rsid w:val="00E040E1"/>
    <w:rsid w:val="00E0751D"/>
    <w:rsid w:val="00E10471"/>
    <w:rsid w:val="00E12116"/>
    <w:rsid w:val="00E31E00"/>
    <w:rsid w:val="00E333F3"/>
    <w:rsid w:val="00E3747D"/>
    <w:rsid w:val="00E431FD"/>
    <w:rsid w:val="00E432EE"/>
    <w:rsid w:val="00E45A9B"/>
    <w:rsid w:val="00E463E7"/>
    <w:rsid w:val="00E53BBB"/>
    <w:rsid w:val="00E541CB"/>
    <w:rsid w:val="00E551C6"/>
    <w:rsid w:val="00E63595"/>
    <w:rsid w:val="00E66063"/>
    <w:rsid w:val="00E67900"/>
    <w:rsid w:val="00E77060"/>
    <w:rsid w:val="00E85ADE"/>
    <w:rsid w:val="00E85F98"/>
    <w:rsid w:val="00E865E0"/>
    <w:rsid w:val="00E86E26"/>
    <w:rsid w:val="00E879DE"/>
    <w:rsid w:val="00E905EE"/>
    <w:rsid w:val="00E911EC"/>
    <w:rsid w:val="00E9439F"/>
    <w:rsid w:val="00E95169"/>
    <w:rsid w:val="00EB16A1"/>
    <w:rsid w:val="00EB3E1A"/>
    <w:rsid w:val="00EB408C"/>
    <w:rsid w:val="00EB536F"/>
    <w:rsid w:val="00EC7364"/>
    <w:rsid w:val="00ED0C10"/>
    <w:rsid w:val="00ED302B"/>
    <w:rsid w:val="00ED39AD"/>
    <w:rsid w:val="00ED481A"/>
    <w:rsid w:val="00ED4A5F"/>
    <w:rsid w:val="00ED79E0"/>
    <w:rsid w:val="00EF19EC"/>
    <w:rsid w:val="00EF295D"/>
    <w:rsid w:val="00EF329D"/>
    <w:rsid w:val="00EF3822"/>
    <w:rsid w:val="00EF61D1"/>
    <w:rsid w:val="00F0413E"/>
    <w:rsid w:val="00F1549A"/>
    <w:rsid w:val="00F216FC"/>
    <w:rsid w:val="00F26464"/>
    <w:rsid w:val="00F3304F"/>
    <w:rsid w:val="00F4024B"/>
    <w:rsid w:val="00F43B24"/>
    <w:rsid w:val="00F448CB"/>
    <w:rsid w:val="00F47183"/>
    <w:rsid w:val="00F5032E"/>
    <w:rsid w:val="00F53408"/>
    <w:rsid w:val="00F54B06"/>
    <w:rsid w:val="00F64C64"/>
    <w:rsid w:val="00F64FCD"/>
    <w:rsid w:val="00F731BD"/>
    <w:rsid w:val="00F7336C"/>
    <w:rsid w:val="00F765D3"/>
    <w:rsid w:val="00F875D7"/>
    <w:rsid w:val="00F87A1C"/>
    <w:rsid w:val="00F87B2B"/>
    <w:rsid w:val="00F927D6"/>
    <w:rsid w:val="00F95DEE"/>
    <w:rsid w:val="00F9767C"/>
    <w:rsid w:val="00FA0C2F"/>
    <w:rsid w:val="00FA7FB8"/>
    <w:rsid w:val="00FB1462"/>
    <w:rsid w:val="00FB1FCA"/>
    <w:rsid w:val="00FB3CBD"/>
    <w:rsid w:val="00FB49BE"/>
    <w:rsid w:val="00FB4A01"/>
    <w:rsid w:val="00FB7C37"/>
    <w:rsid w:val="00FC0032"/>
    <w:rsid w:val="00FC0588"/>
    <w:rsid w:val="00FC1F21"/>
    <w:rsid w:val="00FC3EB8"/>
    <w:rsid w:val="00FC52F0"/>
    <w:rsid w:val="00FD6DD9"/>
    <w:rsid w:val="00FE1CBA"/>
    <w:rsid w:val="00FE4003"/>
    <w:rsid w:val="00FE44F6"/>
    <w:rsid w:val="00FE6077"/>
    <w:rsid w:val="00FE6D51"/>
    <w:rsid w:val="013B853B"/>
    <w:rsid w:val="017F380A"/>
    <w:rsid w:val="01CAA146"/>
    <w:rsid w:val="02AB49A1"/>
    <w:rsid w:val="0369942A"/>
    <w:rsid w:val="03C1F27C"/>
    <w:rsid w:val="043B6ED1"/>
    <w:rsid w:val="04D631E4"/>
    <w:rsid w:val="04D931D4"/>
    <w:rsid w:val="0560DE78"/>
    <w:rsid w:val="06280890"/>
    <w:rsid w:val="0659CC6A"/>
    <w:rsid w:val="076758CF"/>
    <w:rsid w:val="07BB221D"/>
    <w:rsid w:val="080902B1"/>
    <w:rsid w:val="08B679B7"/>
    <w:rsid w:val="08B6C87D"/>
    <w:rsid w:val="08ED503A"/>
    <w:rsid w:val="092C2AA3"/>
    <w:rsid w:val="09F39224"/>
    <w:rsid w:val="0A266EC3"/>
    <w:rsid w:val="0AB248DA"/>
    <w:rsid w:val="0AB371C1"/>
    <w:rsid w:val="0AC2E630"/>
    <w:rsid w:val="0AE2B8AD"/>
    <w:rsid w:val="0B2B7725"/>
    <w:rsid w:val="0BF34F94"/>
    <w:rsid w:val="0C611471"/>
    <w:rsid w:val="0C86E41E"/>
    <w:rsid w:val="0CDE1203"/>
    <w:rsid w:val="0CEAC4E6"/>
    <w:rsid w:val="0CFCFBDC"/>
    <w:rsid w:val="0D48CA55"/>
    <w:rsid w:val="0DCB53C9"/>
    <w:rsid w:val="0E4C4D6A"/>
    <w:rsid w:val="0E4E5A9A"/>
    <w:rsid w:val="0EE0017C"/>
    <w:rsid w:val="101EB19A"/>
    <w:rsid w:val="105FFBF1"/>
    <w:rsid w:val="11F1B3BD"/>
    <w:rsid w:val="1222E01F"/>
    <w:rsid w:val="122E0A03"/>
    <w:rsid w:val="12B4ED59"/>
    <w:rsid w:val="12E9B028"/>
    <w:rsid w:val="13072310"/>
    <w:rsid w:val="135EDFDA"/>
    <w:rsid w:val="13814D08"/>
    <w:rsid w:val="13C8F3EA"/>
    <w:rsid w:val="144E8813"/>
    <w:rsid w:val="150BCC67"/>
    <w:rsid w:val="15BE75A0"/>
    <w:rsid w:val="15E03FDF"/>
    <w:rsid w:val="17C9CEBD"/>
    <w:rsid w:val="17DFD6BD"/>
    <w:rsid w:val="18B96841"/>
    <w:rsid w:val="1A1620D0"/>
    <w:rsid w:val="1A36F0D9"/>
    <w:rsid w:val="1A41BC91"/>
    <w:rsid w:val="1A6C55FF"/>
    <w:rsid w:val="1B293CDB"/>
    <w:rsid w:val="1CFE2629"/>
    <w:rsid w:val="1DC00229"/>
    <w:rsid w:val="1DEC2624"/>
    <w:rsid w:val="1E9FE0CC"/>
    <w:rsid w:val="1ECDB2A2"/>
    <w:rsid w:val="1EFA18AC"/>
    <w:rsid w:val="1FD6A932"/>
    <w:rsid w:val="1FE94818"/>
    <w:rsid w:val="211A3BB2"/>
    <w:rsid w:val="21357A7C"/>
    <w:rsid w:val="21571345"/>
    <w:rsid w:val="21965DE8"/>
    <w:rsid w:val="2208852A"/>
    <w:rsid w:val="22E912D4"/>
    <w:rsid w:val="22EF3722"/>
    <w:rsid w:val="242E4369"/>
    <w:rsid w:val="243BA96F"/>
    <w:rsid w:val="244FF684"/>
    <w:rsid w:val="2455E47A"/>
    <w:rsid w:val="255658F1"/>
    <w:rsid w:val="267864FC"/>
    <w:rsid w:val="26AE1952"/>
    <w:rsid w:val="26B71313"/>
    <w:rsid w:val="2878EA0B"/>
    <w:rsid w:val="2900A242"/>
    <w:rsid w:val="29572568"/>
    <w:rsid w:val="2970DBDE"/>
    <w:rsid w:val="29971032"/>
    <w:rsid w:val="29CD01F1"/>
    <w:rsid w:val="2A8C33EB"/>
    <w:rsid w:val="2BADD3D9"/>
    <w:rsid w:val="2BEBC431"/>
    <w:rsid w:val="2C5D212A"/>
    <w:rsid w:val="2CA4E538"/>
    <w:rsid w:val="2CCEE2CA"/>
    <w:rsid w:val="2DCEC128"/>
    <w:rsid w:val="2F56C6FC"/>
    <w:rsid w:val="2F89AE33"/>
    <w:rsid w:val="2F89C22A"/>
    <w:rsid w:val="2FAD362B"/>
    <w:rsid w:val="2FC02BD7"/>
    <w:rsid w:val="2FD01080"/>
    <w:rsid w:val="2FF4742E"/>
    <w:rsid w:val="2FF90F4A"/>
    <w:rsid w:val="306D3F11"/>
    <w:rsid w:val="307A7136"/>
    <w:rsid w:val="311ED629"/>
    <w:rsid w:val="320FB653"/>
    <w:rsid w:val="33A6FB20"/>
    <w:rsid w:val="33B15342"/>
    <w:rsid w:val="33DDF6B5"/>
    <w:rsid w:val="344D8D46"/>
    <w:rsid w:val="350C63C3"/>
    <w:rsid w:val="35DA05DE"/>
    <w:rsid w:val="3607BF29"/>
    <w:rsid w:val="36B366EC"/>
    <w:rsid w:val="36E03D30"/>
    <w:rsid w:val="36EBE861"/>
    <w:rsid w:val="37258D33"/>
    <w:rsid w:val="3816A291"/>
    <w:rsid w:val="39D2A23D"/>
    <w:rsid w:val="39FDC2D5"/>
    <w:rsid w:val="3A5EA5E1"/>
    <w:rsid w:val="3AF2AB59"/>
    <w:rsid w:val="3B010336"/>
    <w:rsid w:val="3B5FB65C"/>
    <w:rsid w:val="3C9C5C92"/>
    <w:rsid w:val="3CACA5E2"/>
    <w:rsid w:val="3CDE48F9"/>
    <w:rsid w:val="3D31EB09"/>
    <w:rsid w:val="3D4C5786"/>
    <w:rsid w:val="3DB041AD"/>
    <w:rsid w:val="3DB35F7C"/>
    <w:rsid w:val="3F5003C3"/>
    <w:rsid w:val="40F1C96C"/>
    <w:rsid w:val="4123DBC2"/>
    <w:rsid w:val="41F3AF1B"/>
    <w:rsid w:val="41FBDA6D"/>
    <w:rsid w:val="4383496B"/>
    <w:rsid w:val="43A5BF19"/>
    <w:rsid w:val="43B69AA8"/>
    <w:rsid w:val="4498AB4E"/>
    <w:rsid w:val="44D0FCCA"/>
    <w:rsid w:val="4506B120"/>
    <w:rsid w:val="457C14C0"/>
    <w:rsid w:val="459247C5"/>
    <w:rsid w:val="46364654"/>
    <w:rsid w:val="464A577D"/>
    <w:rsid w:val="4708978D"/>
    <w:rsid w:val="471EA3B7"/>
    <w:rsid w:val="4727C723"/>
    <w:rsid w:val="473F2A86"/>
    <w:rsid w:val="47EDB5AB"/>
    <w:rsid w:val="483DD095"/>
    <w:rsid w:val="484777F5"/>
    <w:rsid w:val="48541015"/>
    <w:rsid w:val="48F8E9DA"/>
    <w:rsid w:val="49794C03"/>
    <w:rsid w:val="49D27DB9"/>
    <w:rsid w:val="4AA4944C"/>
    <w:rsid w:val="4AE2E94B"/>
    <w:rsid w:val="4B0A62BA"/>
    <w:rsid w:val="4BAAAADB"/>
    <w:rsid w:val="4BCC75CA"/>
    <w:rsid w:val="4D50D03F"/>
    <w:rsid w:val="4DC43BC8"/>
    <w:rsid w:val="4E12CF58"/>
    <w:rsid w:val="4EA06798"/>
    <w:rsid w:val="4F23CAAE"/>
    <w:rsid w:val="4FE7EB77"/>
    <w:rsid w:val="5021A674"/>
    <w:rsid w:val="50374201"/>
    <w:rsid w:val="50ECB0C7"/>
    <w:rsid w:val="512D07A9"/>
    <w:rsid w:val="513EBA51"/>
    <w:rsid w:val="5161D20F"/>
    <w:rsid w:val="5208E35E"/>
    <w:rsid w:val="523D9B95"/>
    <w:rsid w:val="53873459"/>
    <w:rsid w:val="53BD1D66"/>
    <w:rsid w:val="53C2446F"/>
    <w:rsid w:val="56012273"/>
    <w:rsid w:val="560BDD18"/>
    <w:rsid w:val="56C56D5E"/>
    <w:rsid w:val="572FF691"/>
    <w:rsid w:val="5765299A"/>
    <w:rsid w:val="584F6A37"/>
    <w:rsid w:val="5857BC64"/>
    <w:rsid w:val="5867C984"/>
    <w:rsid w:val="586D2D4A"/>
    <w:rsid w:val="59D56E9B"/>
    <w:rsid w:val="5A63E440"/>
    <w:rsid w:val="5BA1F8A4"/>
    <w:rsid w:val="5C697E23"/>
    <w:rsid w:val="5D63D773"/>
    <w:rsid w:val="5E144C2E"/>
    <w:rsid w:val="5EAA9A66"/>
    <w:rsid w:val="5EB2AE2F"/>
    <w:rsid w:val="5F031DBF"/>
    <w:rsid w:val="5F2436E7"/>
    <w:rsid w:val="5F53AE8B"/>
    <w:rsid w:val="610257B4"/>
    <w:rsid w:val="627EF774"/>
    <w:rsid w:val="62C23BF2"/>
    <w:rsid w:val="630E638D"/>
    <w:rsid w:val="636DD769"/>
    <w:rsid w:val="64241526"/>
    <w:rsid w:val="6559B89B"/>
    <w:rsid w:val="659449C6"/>
    <w:rsid w:val="65DE80E4"/>
    <w:rsid w:val="6629ED6D"/>
    <w:rsid w:val="66D458BB"/>
    <w:rsid w:val="678B114A"/>
    <w:rsid w:val="67DBB869"/>
    <w:rsid w:val="681B3B76"/>
    <w:rsid w:val="683730F2"/>
    <w:rsid w:val="6852AAA1"/>
    <w:rsid w:val="688D254F"/>
    <w:rsid w:val="6A7D23A5"/>
    <w:rsid w:val="6AD467B5"/>
    <w:rsid w:val="6B556BEE"/>
    <w:rsid w:val="6B9EE039"/>
    <w:rsid w:val="6C15AEF9"/>
    <w:rsid w:val="6C9DE053"/>
    <w:rsid w:val="6D0DE5E9"/>
    <w:rsid w:val="6E8BD328"/>
    <w:rsid w:val="6EBEBA5F"/>
    <w:rsid w:val="6EDB15C5"/>
    <w:rsid w:val="6F6382C0"/>
    <w:rsid w:val="6F989F9E"/>
    <w:rsid w:val="702187FE"/>
    <w:rsid w:val="70394402"/>
    <w:rsid w:val="708A7D9A"/>
    <w:rsid w:val="70A25980"/>
    <w:rsid w:val="70DE5C18"/>
    <w:rsid w:val="7114A7E6"/>
    <w:rsid w:val="717835EA"/>
    <w:rsid w:val="7205B3E5"/>
    <w:rsid w:val="72A40D27"/>
    <w:rsid w:val="72B20573"/>
    <w:rsid w:val="73D48174"/>
    <w:rsid w:val="73DD7B65"/>
    <w:rsid w:val="7580DF3D"/>
    <w:rsid w:val="75CF60E6"/>
    <w:rsid w:val="77E2E2DE"/>
    <w:rsid w:val="77F60614"/>
    <w:rsid w:val="78713135"/>
    <w:rsid w:val="7968EE41"/>
    <w:rsid w:val="79AE6D06"/>
    <w:rsid w:val="79B58705"/>
    <w:rsid w:val="7A3EDC11"/>
    <w:rsid w:val="7A50C48B"/>
    <w:rsid w:val="7A65E473"/>
    <w:rsid w:val="7A7BB3A4"/>
    <w:rsid w:val="7B4CCE18"/>
    <w:rsid w:val="7B724E4E"/>
    <w:rsid w:val="7BAA9CF2"/>
    <w:rsid w:val="7BEC38A9"/>
    <w:rsid w:val="7C209F80"/>
    <w:rsid w:val="7C7DAE6B"/>
    <w:rsid w:val="7CCBF61B"/>
    <w:rsid w:val="7FC28496"/>
    <w:rsid w:val="7F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E2A0"/>
  <w15:docId w15:val="{FDF45202-45EA-B749-888B-A993BA70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aliases w:val=" Char2 Char"/>
    <w:basedOn w:val="Normal"/>
    <w:next w:val="Normal"/>
    <w:link w:val="Heading2Char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nhideWhenUsed/>
    <w:qFormat/>
    <w:rsid w:val="0076415D"/>
    <w:pPr>
      <w:pBdr>
        <w:top w:val="single" w:sz="6" w:space="2" w:color="099BDD" w:themeColor="text2"/>
      </w:pBdr>
      <w:spacing w:before="300" w:after="0"/>
      <w:outlineLvl w:val="2"/>
    </w:pPr>
    <w:rPr>
      <w:rFonts w:ascii="Segoe UI" w:eastAsiaTheme="majorEastAsia" w:hAnsi="Segoe UI" w:cs="Segoe U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aliases w:val=" Char2 Char Char1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rsid w:val="0076415D"/>
    <w:rPr>
      <w:rFonts w:ascii="Segoe UI" w:eastAsiaTheme="majorEastAsia" w:hAnsi="Segoe UI" w:cs="Segoe UI"/>
      <w:caps/>
      <w:color w:val="044D6E" w:themeColor="text2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E1AED"/>
  </w:style>
  <w:style w:type="paragraph" w:styleId="BodyText">
    <w:name w:val="Body Text"/>
    <w:aliases w:val=" Char"/>
    <w:basedOn w:val="Normal"/>
    <w:link w:val="BodyTextChar"/>
    <w:rsid w:val="004370FB"/>
    <w:pPr>
      <w:spacing w:before="0" w:after="24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rsid w:val="004370FB"/>
    <w:rPr>
      <w:sz w:val="24"/>
    </w:rPr>
  </w:style>
  <w:style w:type="paragraph" w:styleId="BodyTextIndent">
    <w:name w:val="Body Text Indent"/>
    <w:basedOn w:val="BodyText"/>
    <w:next w:val="BodyText"/>
    <w:link w:val="BodyTextIndentChar"/>
    <w:rsid w:val="004370FB"/>
    <w:pPr>
      <w:ind w:left="720" w:firstLine="0"/>
    </w:pPr>
  </w:style>
  <w:style w:type="character" w:customStyle="1" w:styleId="BodyTextIndentChar">
    <w:name w:val="Body Text Indent Char"/>
    <w:basedOn w:val="DefaultParagraphFont"/>
    <w:link w:val="BodyTextInden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HFirmName">
    <w:name w:val="LH Firm Name"/>
    <w:basedOn w:val="Normal"/>
    <w:rsid w:val="004370FB"/>
    <w:pPr>
      <w:spacing w:before="0" w:after="120" w:line="240" w:lineRule="auto"/>
      <w:ind w:left="-720"/>
      <w:jc w:val="both"/>
    </w:pPr>
    <w:rPr>
      <w:rFonts w:ascii="EngravrsRoman BT" w:eastAsia="Times New Roman" w:hAnsi="EngravrsRoman BT" w:cs="Times New Roman"/>
      <w:b/>
      <w:spacing w:val="10"/>
      <w:sz w:val="15"/>
      <w:szCs w:val="20"/>
      <w:lang w:eastAsia="en-US"/>
    </w:rPr>
  </w:style>
  <w:style w:type="paragraph" w:customStyle="1" w:styleId="BodyTextContinued">
    <w:name w:val="Body Text Continued"/>
    <w:basedOn w:val="BodyText"/>
    <w:next w:val="BodyText"/>
    <w:rsid w:val="004370FB"/>
    <w:pPr>
      <w:ind w:firstLine="0"/>
    </w:pPr>
  </w:style>
  <w:style w:type="paragraph" w:customStyle="1" w:styleId="Centered">
    <w:name w:val="Centered"/>
    <w:basedOn w:val="Normal"/>
    <w:next w:val="BodyText"/>
    <w:rsid w:val="004370FB"/>
    <w:pPr>
      <w:spacing w:before="0" w:after="240" w:line="240" w:lineRule="exact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FootnoteReference">
    <w:name w:val="footnote reference"/>
    <w:semiHidden/>
    <w:rsid w:val="004370FB"/>
    <w:rPr>
      <w:vertAlign w:val="superscript"/>
    </w:rPr>
  </w:style>
  <w:style w:type="paragraph" w:customStyle="1" w:styleId="HeaderNumbers">
    <w:name w:val="HeaderNumbers"/>
    <w:basedOn w:val="Normal"/>
    <w:rsid w:val="004370FB"/>
    <w:pPr>
      <w:spacing w:before="720" w:after="0" w:line="480" w:lineRule="exact"/>
      <w:ind w:right="144"/>
      <w:jc w:val="right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tterClosing">
    <w:name w:val="LetterClosing"/>
    <w:basedOn w:val="Normal"/>
    <w:next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Indent">
    <w:name w:val="Normal Indent"/>
    <w:basedOn w:val="Normal"/>
    <w:rsid w:val="004370FB"/>
    <w:pPr>
      <w:widowControl w:val="0"/>
      <w:spacing w:before="0" w:after="0" w:line="240" w:lineRule="exact"/>
      <w:ind w:left="720" w:right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leadingSignature">
    <w:name w:val="Pleading Signature"/>
    <w:basedOn w:val="Normal"/>
    <w:rsid w:val="004370FB"/>
    <w:pPr>
      <w:keepNext/>
      <w:keepLines/>
      <w:widowControl w:val="0"/>
      <w:tabs>
        <w:tab w:val="left" w:pos="5040"/>
        <w:tab w:val="right" w:pos="9360"/>
      </w:tabs>
      <w:spacing w:before="0" w:after="0" w:line="240" w:lineRule="exact"/>
      <w:ind w:left="468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EnvelopeAddress">
    <w:name w:val="envelope address"/>
    <w:basedOn w:val="Normal"/>
    <w:rsid w:val="004370FB"/>
    <w:pPr>
      <w:framePr w:w="5760" w:h="2160" w:hRule="exact" w:wrap="around" w:vAnchor="page" w:hAnchor="page" w:x="6481" w:y="3068"/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tterDate">
    <w:name w:val="Letter Date"/>
    <w:basedOn w:val="Normal"/>
    <w:next w:val="BodyText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ftHeading">
    <w:name w:val="Left Heading"/>
    <w:basedOn w:val="Normal"/>
    <w:next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TableofAuthorities">
    <w:name w:val="table of authorities"/>
    <w:basedOn w:val="Normal"/>
    <w:next w:val="Normal"/>
    <w:semiHidden/>
    <w:rsid w:val="004370FB"/>
    <w:pPr>
      <w:widowControl w:val="0"/>
      <w:tabs>
        <w:tab w:val="right" w:leader="dot" w:pos="9216"/>
      </w:tabs>
      <w:spacing w:before="0" w:after="120" w:line="240" w:lineRule="exact"/>
      <w:ind w:left="360" w:right="144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AHeading">
    <w:name w:val="toa heading"/>
    <w:basedOn w:val="Normal"/>
    <w:next w:val="TableofAuthorities"/>
    <w:semiHidden/>
    <w:rsid w:val="004370FB"/>
    <w:pPr>
      <w:keepNext/>
      <w:widowControl w:val="0"/>
      <w:spacing w:after="120" w:line="240" w:lineRule="exact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en-US"/>
    </w:rPr>
  </w:style>
  <w:style w:type="character" w:customStyle="1" w:styleId="ParagraphNumber">
    <w:name w:val="ParagraphNumber"/>
    <w:basedOn w:val="DefaultParagraphFont"/>
    <w:rsid w:val="004370FB"/>
  </w:style>
  <w:style w:type="paragraph" w:styleId="TOC1">
    <w:name w:val="toc 1"/>
    <w:basedOn w:val="Normal"/>
    <w:next w:val="TOC2"/>
    <w:autoRedefine/>
    <w:uiPriority w:val="39"/>
    <w:rsid w:val="00A9037E"/>
    <w:pPr>
      <w:keepLines/>
      <w:tabs>
        <w:tab w:val="right" w:leader="dot" w:pos="9288"/>
      </w:tabs>
      <w:spacing w:before="0" w:after="0" w:line="240" w:lineRule="auto"/>
      <w:ind w:left="72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2">
    <w:name w:val="toc 2"/>
    <w:basedOn w:val="Normal"/>
    <w:next w:val="TOC3"/>
    <w:autoRedefine/>
    <w:uiPriority w:val="39"/>
    <w:rsid w:val="004370FB"/>
    <w:pPr>
      <w:keepLines/>
      <w:tabs>
        <w:tab w:val="right" w:leader="dot" w:pos="9288"/>
      </w:tabs>
      <w:spacing w:before="0" w:after="0" w:line="240" w:lineRule="auto"/>
      <w:ind w:left="144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3">
    <w:name w:val="toc 3"/>
    <w:basedOn w:val="Normal"/>
    <w:next w:val="TOC4"/>
    <w:autoRedefine/>
    <w:uiPriority w:val="39"/>
    <w:rsid w:val="004370FB"/>
    <w:pPr>
      <w:keepLines/>
      <w:tabs>
        <w:tab w:val="right" w:leader="dot" w:pos="9288"/>
      </w:tabs>
      <w:spacing w:before="0" w:after="0" w:line="240" w:lineRule="auto"/>
      <w:ind w:left="216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4">
    <w:name w:val="toc 4"/>
    <w:basedOn w:val="Normal"/>
    <w:next w:val="TOC5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288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5">
    <w:name w:val="toc 5"/>
    <w:basedOn w:val="Normal"/>
    <w:next w:val="TOC6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360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6">
    <w:name w:val="toc 6"/>
    <w:basedOn w:val="Normal"/>
    <w:next w:val="TOC7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432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7">
    <w:name w:val="toc 7"/>
    <w:basedOn w:val="Normal"/>
    <w:next w:val="TOC8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504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8">
    <w:name w:val="toc 8"/>
    <w:basedOn w:val="Normal"/>
    <w:next w:val="TOC9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576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OC9">
    <w:name w:val="toc 9"/>
    <w:basedOn w:val="Normal"/>
    <w:autoRedefine/>
    <w:semiHidden/>
    <w:rsid w:val="004370FB"/>
    <w:pPr>
      <w:keepLines/>
      <w:tabs>
        <w:tab w:val="right" w:leader="dot" w:pos="9288"/>
      </w:tabs>
      <w:spacing w:before="0" w:after="0" w:line="240" w:lineRule="auto"/>
      <w:ind w:left="6480" w:right="720" w:hanging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DeliveryPhrase">
    <w:name w:val="Delivery Phrase"/>
    <w:basedOn w:val="Normal"/>
    <w:next w:val="Normal"/>
    <w:rsid w:val="004370FB"/>
    <w:pPr>
      <w:spacing w:before="360" w:after="240" w:line="240" w:lineRule="auto"/>
      <w:jc w:val="both"/>
    </w:pPr>
    <w:rPr>
      <w:rFonts w:ascii="Times New Roman" w:eastAsia="Times New Roman" w:hAnsi="Times New Roman" w:cs="Times New Roman"/>
      <w:smallCaps/>
      <w:sz w:val="24"/>
      <w:szCs w:val="20"/>
      <w:lang w:eastAsia="en-US"/>
    </w:rPr>
  </w:style>
  <w:style w:type="paragraph" w:customStyle="1" w:styleId="Heading1Para">
    <w:name w:val="Heading1Para"/>
    <w:basedOn w:val="BodyText"/>
    <w:next w:val="BodyText"/>
    <w:rsid w:val="004370FB"/>
    <w:pPr>
      <w:ind w:firstLine="0"/>
      <w:jc w:val="center"/>
    </w:pPr>
  </w:style>
  <w:style w:type="paragraph" w:customStyle="1" w:styleId="Heading2Para">
    <w:name w:val="Heading2Para"/>
    <w:basedOn w:val="BodyText"/>
    <w:next w:val="BodyText"/>
    <w:rsid w:val="004370FB"/>
    <w:pPr>
      <w:ind w:firstLine="0"/>
    </w:pPr>
  </w:style>
  <w:style w:type="paragraph" w:customStyle="1" w:styleId="Heading3Para">
    <w:name w:val="Heading3Para"/>
    <w:basedOn w:val="BodyText"/>
    <w:next w:val="BodyText"/>
    <w:rsid w:val="004370FB"/>
  </w:style>
  <w:style w:type="paragraph" w:customStyle="1" w:styleId="Heading4Para">
    <w:name w:val="Heading4Para"/>
    <w:basedOn w:val="BodyText"/>
    <w:next w:val="BodyText"/>
    <w:rsid w:val="004370FB"/>
    <w:pPr>
      <w:ind w:firstLine="2160"/>
    </w:pPr>
  </w:style>
  <w:style w:type="paragraph" w:customStyle="1" w:styleId="Heading5Para">
    <w:name w:val="Heading5Para"/>
    <w:basedOn w:val="BodyText"/>
    <w:next w:val="BodyText"/>
    <w:rsid w:val="004370FB"/>
    <w:pPr>
      <w:ind w:firstLine="2880"/>
    </w:pPr>
  </w:style>
  <w:style w:type="paragraph" w:customStyle="1" w:styleId="Heading6Para">
    <w:name w:val="Heading6Para"/>
    <w:basedOn w:val="BodyText"/>
    <w:next w:val="BodyText"/>
    <w:rsid w:val="004370FB"/>
    <w:pPr>
      <w:ind w:firstLine="3600"/>
    </w:pPr>
  </w:style>
  <w:style w:type="paragraph" w:customStyle="1" w:styleId="Heading7Para">
    <w:name w:val="Heading7Para"/>
    <w:basedOn w:val="BodyText"/>
    <w:next w:val="BodyText"/>
    <w:rsid w:val="004370FB"/>
    <w:pPr>
      <w:ind w:firstLine="4320"/>
    </w:pPr>
  </w:style>
  <w:style w:type="paragraph" w:customStyle="1" w:styleId="Heading8Para">
    <w:name w:val="Heading8Para"/>
    <w:basedOn w:val="BodyText"/>
    <w:next w:val="BodyText"/>
    <w:rsid w:val="004370FB"/>
    <w:pPr>
      <w:ind w:firstLine="5040"/>
    </w:pPr>
  </w:style>
  <w:style w:type="paragraph" w:customStyle="1" w:styleId="Heading9Para">
    <w:name w:val="Heading9Para"/>
    <w:basedOn w:val="BodyText"/>
    <w:next w:val="BodyText"/>
    <w:rsid w:val="004370FB"/>
    <w:pPr>
      <w:ind w:firstLine="5760"/>
    </w:pPr>
  </w:style>
  <w:style w:type="paragraph" w:customStyle="1" w:styleId="SDP">
    <w:name w:val="SDP"/>
    <w:basedOn w:val="Normal"/>
    <w:next w:val="Normal"/>
    <w:rsid w:val="004370FB"/>
    <w:pPr>
      <w:spacing w:before="360" w:after="240" w:line="240" w:lineRule="auto"/>
      <w:jc w:val="both"/>
    </w:pPr>
    <w:rPr>
      <w:rFonts w:ascii="Times New Roman" w:eastAsia="Times New Roman" w:hAnsi="Times New Roman" w:cs="Times New Roman"/>
      <w:smallCaps/>
      <w:sz w:val="24"/>
      <w:szCs w:val="20"/>
      <w:lang w:eastAsia="en-US"/>
    </w:rPr>
  </w:style>
  <w:style w:type="paragraph" w:styleId="Quote">
    <w:name w:val="Quote"/>
    <w:basedOn w:val="Normal"/>
    <w:next w:val="BodyTextContinued"/>
    <w:link w:val="QuoteChar"/>
    <w:qFormat/>
    <w:rsid w:val="004370FB"/>
    <w:pPr>
      <w:widowControl w:val="0"/>
      <w:spacing w:before="0" w:after="240" w:line="240" w:lineRule="auto"/>
      <w:ind w:left="1440" w:right="144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QuoteChar">
    <w:name w:val="Quote Char"/>
    <w:basedOn w:val="DefaultParagraphFont"/>
    <w:link w:val="Quote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CGLogo">
    <w:name w:val="CGLogo"/>
    <w:basedOn w:val="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DraftStampFrame">
    <w:name w:val="DraftStampFrame"/>
    <w:basedOn w:val="Normal"/>
    <w:rsid w:val="004370FB"/>
    <w:pPr>
      <w:framePr w:w="720" w:h="3888" w:hRule="exact" w:hSpace="187" w:vSpace="187" w:wrap="around" w:vAnchor="page" w:hAnchor="page" w:x="361" w:y="6337"/>
      <w:spacing w:before="0" w:after="0" w:line="240" w:lineRule="auto"/>
      <w:jc w:val="right"/>
    </w:pPr>
    <w:rPr>
      <w:rFonts w:ascii="Times New Roman" w:eastAsia="Times New Roman" w:hAnsi="Times New Roman" w:cs="Times New Roman"/>
      <w:b/>
      <w:color w:val="FF0000"/>
      <w:sz w:val="20"/>
      <w:szCs w:val="20"/>
      <w:lang w:eastAsia="en-US"/>
    </w:rPr>
  </w:style>
  <w:style w:type="character" w:customStyle="1" w:styleId="zzmpTrailerItem">
    <w:name w:val="zzmpTrailerItem"/>
    <w:rsid w:val="004370FB"/>
    <w:rPr>
      <w:rFonts w:ascii="Times New Roman" w:hAnsi="Times New Roman"/>
      <w:color w:val="auto"/>
      <w:sz w:val="16"/>
      <w:effect w:val="none"/>
    </w:rPr>
  </w:style>
  <w:style w:type="paragraph" w:customStyle="1" w:styleId="NumContHalf">
    <w:name w:val="NumContHalf"/>
    <w:basedOn w:val="BodyText"/>
    <w:rsid w:val="004370FB"/>
  </w:style>
  <w:style w:type="paragraph" w:customStyle="1" w:styleId="NumContOne">
    <w:name w:val="NumContOne"/>
    <w:basedOn w:val="BodyText"/>
    <w:rsid w:val="004370FB"/>
    <w:pPr>
      <w:ind w:firstLine="1440"/>
    </w:pPr>
  </w:style>
  <w:style w:type="paragraph" w:customStyle="1" w:styleId="Legal3L1">
    <w:name w:val="Legal3_L1"/>
    <w:basedOn w:val="Normal"/>
    <w:next w:val="NumContHalf"/>
    <w:rsid w:val="004370FB"/>
    <w:pPr>
      <w:spacing w:before="0" w:after="240" w:line="240" w:lineRule="auto"/>
      <w:jc w:val="both"/>
      <w:outlineLvl w:val="0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Legal3L2">
    <w:name w:val="Legal3_L2"/>
    <w:basedOn w:val="Legal3L1"/>
    <w:next w:val="NumContHalf"/>
    <w:rsid w:val="004370FB"/>
  </w:style>
  <w:style w:type="paragraph" w:customStyle="1" w:styleId="Legal3L3">
    <w:name w:val="Legal3_L3"/>
    <w:basedOn w:val="Legal3L2"/>
    <w:next w:val="NumContHalf"/>
    <w:rsid w:val="004370FB"/>
  </w:style>
  <w:style w:type="paragraph" w:customStyle="1" w:styleId="Legal3L4">
    <w:name w:val="Legal3_L4"/>
    <w:basedOn w:val="Legal3L3"/>
    <w:next w:val="NumContHalf"/>
    <w:rsid w:val="004370FB"/>
    <w:pPr>
      <w:outlineLvl w:val="3"/>
    </w:pPr>
    <w:rPr>
      <w:b w:val="0"/>
      <w:smallCaps w:val="0"/>
    </w:rPr>
  </w:style>
  <w:style w:type="paragraph" w:customStyle="1" w:styleId="Legal3L5">
    <w:name w:val="Legal3_L5"/>
    <w:basedOn w:val="Legal3L4"/>
    <w:next w:val="NumContHalf"/>
    <w:rsid w:val="004370FB"/>
    <w:pPr>
      <w:outlineLvl w:val="4"/>
    </w:pPr>
  </w:style>
  <w:style w:type="paragraph" w:customStyle="1" w:styleId="Legal3L6">
    <w:name w:val="Legal3_L6"/>
    <w:basedOn w:val="Legal3L5"/>
    <w:next w:val="NumContHalf"/>
    <w:rsid w:val="004370FB"/>
    <w:pPr>
      <w:outlineLvl w:val="5"/>
    </w:pPr>
  </w:style>
  <w:style w:type="paragraph" w:customStyle="1" w:styleId="Legal3L7">
    <w:name w:val="Legal3_L7"/>
    <w:basedOn w:val="Legal3L6"/>
    <w:next w:val="NumContHalf"/>
    <w:rsid w:val="004370FB"/>
    <w:pPr>
      <w:outlineLvl w:val="6"/>
    </w:pPr>
  </w:style>
  <w:style w:type="paragraph" w:customStyle="1" w:styleId="Legal3L8">
    <w:name w:val="Legal3_L8"/>
    <w:basedOn w:val="Legal3L7"/>
    <w:next w:val="NumContHalf"/>
    <w:rsid w:val="004370FB"/>
    <w:pPr>
      <w:outlineLvl w:val="7"/>
    </w:pPr>
  </w:style>
  <w:style w:type="paragraph" w:customStyle="1" w:styleId="Legal3L9">
    <w:name w:val="Legal3_L9"/>
    <w:basedOn w:val="Legal3L8"/>
    <w:next w:val="NumContHalf"/>
    <w:rsid w:val="004370FB"/>
    <w:pPr>
      <w:outlineLvl w:val="8"/>
    </w:pPr>
  </w:style>
  <w:style w:type="character" w:customStyle="1" w:styleId="zzmpTCEntryL1">
    <w:name w:val="zzmpTCEntryL1"/>
    <w:rsid w:val="004370FB"/>
    <w:rPr>
      <w:b/>
      <w:smallCaps/>
      <w:color w:val="0000FF"/>
    </w:rPr>
  </w:style>
  <w:style w:type="character" w:customStyle="1" w:styleId="zzmpTCEntryL2">
    <w:name w:val="zzmpTCEntryL2"/>
    <w:rsid w:val="004370FB"/>
    <w:rPr>
      <w:b/>
      <w:color w:val="0000FF"/>
    </w:rPr>
  </w:style>
  <w:style w:type="character" w:customStyle="1" w:styleId="zzmpTCEntryL3">
    <w:name w:val="zzmpTCEntryL3"/>
    <w:rsid w:val="004370FB"/>
    <w:rPr>
      <w:b/>
      <w:color w:val="0000FF"/>
    </w:rPr>
  </w:style>
  <w:style w:type="character" w:customStyle="1" w:styleId="zzmpTCEntryL4">
    <w:name w:val="zzmpTCEntryL4"/>
    <w:rsid w:val="004370FB"/>
    <w:rPr>
      <w:b/>
      <w:color w:val="0000FF"/>
    </w:rPr>
  </w:style>
  <w:style w:type="character" w:customStyle="1" w:styleId="zzmpTCEntryL5">
    <w:name w:val="zzmpTCEntryL5"/>
    <w:rsid w:val="004370FB"/>
    <w:rPr>
      <w:b/>
      <w:color w:val="0000FF"/>
    </w:rPr>
  </w:style>
  <w:style w:type="character" w:customStyle="1" w:styleId="zzmpTCEntryL6">
    <w:name w:val="zzmpTCEntryL6"/>
    <w:rsid w:val="004370FB"/>
    <w:rPr>
      <w:b/>
      <w:color w:val="0000FF"/>
    </w:rPr>
  </w:style>
  <w:style w:type="character" w:customStyle="1" w:styleId="zzmpTCEntryL7">
    <w:name w:val="zzmpTCEntryL7"/>
    <w:rsid w:val="004370FB"/>
    <w:rPr>
      <w:b/>
      <w:color w:val="0000FF"/>
    </w:rPr>
  </w:style>
  <w:style w:type="character" w:customStyle="1" w:styleId="zzmpTCEntryL8">
    <w:name w:val="zzmpTCEntryL8"/>
    <w:rsid w:val="004370FB"/>
    <w:rPr>
      <w:b/>
      <w:color w:val="0000FF"/>
    </w:rPr>
  </w:style>
  <w:style w:type="character" w:customStyle="1" w:styleId="zzmpTCEntryL9">
    <w:name w:val="zzmpTCEntryL9"/>
    <w:rsid w:val="004370FB"/>
    <w:rPr>
      <w:b/>
      <w:color w:val="0000FF"/>
    </w:rPr>
  </w:style>
  <w:style w:type="paragraph" w:customStyle="1" w:styleId="StandardL1">
    <w:name w:val="Standard_L1"/>
    <w:basedOn w:val="Normal"/>
    <w:next w:val="NumContHalf"/>
    <w:rsid w:val="004370FB"/>
    <w:pPr>
      <w:keepNext/>
      <w:numPr>
        <w:numId w:val="1"/>
      </w:numPr>
      <w:spacing w:before="0" w:after="240" w:line="240" w:lineRule="auto"/>
      <w:ind w:right="-86"/>
      <w:jc w:val="both"/>
      <w:outlineLvl w:val="0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StandardL2">
    <w:name w:val="Standard_L2"/>
    <w:basedOn w:val="StandardL1"/>
    <w:next w:val="NumContHalf"/>
    <w:rsid w:val="004370FB"/>
    <w:pPr>
      <w:keepNext w:val="0"/>
      <w:numPr>
        <w:ilvl w:val="1"/>
      </w:numPr>
      <w:outlineLvl w:val="1"/>
    </w:pPr>
  </w:style>
  <w:style w:type="paragraph" w:customStyle="1" w:styleId="StandardL3">
    <w:name w:val="Standard_L3"/>
    <w:basedOn w:val="StandardL2"/>
    <w:next w:val="NumContHalf"/>
    <w:rsid w:val="004370FB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NumContHalf"/>
    <w:rsid w:val="004370FB"/>
    <w:pPr>
      <w:numPr>
        <w:ilvl w:val="3"/>
      </w:numPr>
      <w:tabs>
        <w:tab w:val="left" w:pos="1440"/>
      </w:tabs>
      <w:outlineLvl w:val="3"/>
    </w:pPr>
  </w:style>
  <w:style w:type="paragraph" w:customStyle="1" w:styleId="Article2L1">
    <w:name w:val="Article2_L1"/>
    <w:basedOn w:val="Normal"/>
    <w:next w:val="NumContHalf"/>
    <w:rsid w:val="004370FB"/>
    <w:pPr>
      <w:numPr>
        <w:numId w:val="2"/>
      </w:numPr>
      <w:spacing w:before="0" w:after="24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rticle2L2">
    <w:name w:val="Article2_L2"/>
    <w:basedOn w:val="Article2L1"/>
    <w:next w:val="NumContHalf"/>
    <w:rsid w:val="004370FB"/>
    <w:pPr>
      <w:numPr>
        <w:ilvl w:val="1"/>
      </w:numPr>
      <w:jc w:val="both"/>
      <w:outlineLvl w:val="1"/>
    </w:pPr>
  </w:style>
  <w:style w:type="paragraph" w:customStyle="1" w:styleId="Article2L3">
    <w:name w:val="Article2_L3"/>
    <w:basedOn w:val="Article2L2"/>
    <w:next w:val="NumContHalf"/>
    <w:rsid w:val="004370FB"/>
    <w:pPr>
      <w:numPr>
        <w:ilvl w:val="2"/>
      </w:numPr>
      <w:outlineLvl w:val="2"/>
    </w:pPr>
  </w:style>
  <w:style w:type="paragraph" w:customStyle="1" w:styleId="Article2L4">
    <w:name w:val="Article2_L4"/>
    <w:basedOn w:val="Article2L3"/>
    <w:next w:val="NumContHalf"/>
    <w:rsid w:val="004370FB"/>
    <w:pPr>
      <w:numPr>
        <w:ilvl w:val="0"/>
        <w:numId w:val="0"/>
      </w:numPr>
      <w:tabs>
        <w:tab w:val="num" w:pos="2880"/>
      </w:tabs>
      <w:ind w:firstLine="2160"/>
      <w:outlineLvl w:val="3"/>
    </w:pPr>
  </w:style>
  <w:style w:type="paragraph" w:customStyle="1" w:styleId="Article2L5">
    <w:name w:val="Article2_L5"/>
    <w:basedOn w:val="Article2L4"/>
    <w:next w:val="NumContHalf"/>
    <w:rsid w:val="004370FB"/>
    <w:pPr>
      <w:tabs>
        <w:tab w:val="clear" w:pos="2880"/>
        <w:tab w:val="num" w:pos="3600"/>
      </w:tabs>
      <w:ind w:firstLine="2880"/>
      <w:outlineLvl w:val="4"/>
    </w:pPr>
  </w:style>
  <w:style w:type="paragraph" w:customStyle="1" w:styleId="Article2L6">
    <w:name w:val="Article2_L6"/>
    <w:basedOn w:val="Article2L5"/>
    <w:next w:val="NumContHalf"/>
    <w:rsid w:val="004370FB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Article2L7">
    <w:name w:val="Article2_L7"/>
    <w:basedOn w:val="Article2L6"/>
    <w:next w:val="NumContHalf"/>
    <w:rsid w:val="004370FB"/>
    <w:pPr>
      <w:tabs>
        <w:tab w:val="clear" w:pos="4320"/>
        <w:tab w:val="num" w:pos="2160"/>
      </w:tabs>
      <w:ind w:firstLine="1440"/>
      <w:outlineLvl w:val="6"/>
    </w:pPr>
  </w:style>
  <w:style w:type="paragraph" w:customStyle="1" w:styleId="Article2L8">
    <w:name w:val="Article2_L8"/>
    <w:basedOn w:val="Article2L7"/>
    <w:next w:val="NumContHalf"/>
    <w:rsid w:val="004370FB"/>
    <w:pPr>
      <w:tabs>
        <w:tab w:val="clear" w:pos="2160"/>
        <w:tab w:val="num" w:pos="2880"/>
      </w:tabs>
      <w:ind w:firstLine="2160"/>
      <w:outlineLvl w:val="7"/>
    </w:pPr>
  </w:style>
  <w:style w:type="paragraph" w:styleId="BodyText2">
    <w:name w:val="Body Text 2"/>
    <w:basedOn w:val="Normal"/>
    <w:link w:val="BodyText2Char"/>
    <w:rsid w:val="004370FB"/>
    <w:pPr>
      <w:tabs>
        <w:tab w:val="left" w:pos="0"/>
        <w:tab w:val="left" w:pos="432"/>
        <w:tab w:val="left" w:pos="720"/>
      </w:tabs>
      <w:spacing w:before="0" w:after="0" w:line="240" w:lineRule="auto"/>
      <w:jc w:val="both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4370FB"/>
    <w:rPr>
      <w:rFonts w:ascii="Arial" w:eastAsia="Times New Roman" w:hAnsi="Arial" w:cs="Times New Roman"/>
      <w:sz w:val="18"/>
      <w:szCs w:val="20"/>
      <w:lang w:val="en-GB" w:eastAsia="en-US"/>
    </w:rPr>
  </w:style>
  <w:style w:type="paragraph" w:customStyle="1" w:styleId="INDENT">
    <w:name w:val="INDENT"/>
    <w:basedOn w:val="Normal"/>
    <w:rsid w:val="004370FB"/>
    <w:pPr>
      <w:spacing w:before="0"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uiPriority w:val="99"/>
    <w:rsid w:val="004370FB"/>
    <w:rPr>
      <w:color w:val="0000FF"/>
      <w:u w:val="single"/>
    </w:rPr>
  </w:style>
  <w:style w:type="character" w:styleId="FollowedHyperlink">
    <w:name w:val="FollowedHyperlink"/>
    <w:rsid w:val="004370FB"/>
    <w:rPr>
      <w:color w:val="800080"/>
      <w:u w:val="single"/>
    </w:rPr>
  </w:style>
  <w:style w:type="paragraph" w:customStyle="1" w:styleId="Legal2L1">
    <w:name w:val="Legal2_L1"/>
    <w:basedOn w:val="Normal"/>
    <w:next w:val="Normal"/>
    <w:rsid w:val="004370FB"/>
    <w:pPr>
      <w:numPr>
        <w:numId w:val="3"/>
      </w:numPr>
      <w:spacing w:before="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Legal2L2">
    <w:name w:val="Legal2_L2"/>
    <w:basedOn w:val="Legal2L1"/>
    <w:next w:val="Normal"/>
    <w:rsid w:val="004370FB"/>
    <w:pPr>
      <w:numPr>
        <w:ilvl w:val="1"/>
      </w:numPr>
      <w:tabs>
        <w:tab w:val="clear" w:pos="1080"/>
        <w:tab w:val="num" w:pos="360"/>
        <w:tab w:val="left" w:pos="1440"/>
      </w:tabs>
      <w:ind w:left="360" w:hanging="360"/>
      <w:outlineLvl w:val="1"/>
    </w:pPr>
  </w:style>
  <w:style w:type="paragraph" w:customStyle="1" w:styleId="Legal2L3">
    <w:name w:val="Legal2_L3"/>
    <w:basedOn w:val="Legal2L2"/>
    <w:next w:val="Normal"/>
    <w:rsid w:val="004370FB"/>
    <w:pPr>
      <w:numPr>
        <w:ilvl w:val="2"/>
      </w:numPr>
      <w:tabs>
        <w:tab w:val="clear" w:pos="1800"/>
        <w:tab w:val="num" w:pos="360"/>
        <w:tab w:val="num" w:pos="1440"/>
        <w:tab w:val="left" w:pos="2160"/>
      </w:tabs>
      <w:ind w:left="360" w:hanging="360"/>
      <w:outlineLvl w:val="2"/>
    </w:pPr>
  </w:style>
  <w:style w:type="paragraph" w:styleId="ListNumber">
    <w:name w:val="List Number"/>
    <w:basedOn w:val="Normal"/>
    <w:rsid w:val="004370FB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Subtitle2">
    <w:name w:val="Subtitle 2"/>
    <w:basedOn w:val="Subtitle"/>
    <w:rsid w:val="004370FB"/>
    <w:pPr>
      <w:keepNext/>
      <w:keepLines/>
      <w:numPr>
        <w:ilvl w:val="0"/>
      </w:numPr>
      <w:spacing w:before="0" w:after="120" w:line="240" w:lineRule="auto"/>
      <w:jc w:val="center"/>
    </w:pPr>
    <w:rPr>
      <w:rFonts w:ascii="Arial" w:eastAsia="Times New Roman" w:hAnsi="Arial" w:cs="Arial"/>
      <w:color w:val="auto"/>
      <w:sz w:val="24"/>
      <w:szCs w:val="24"/>
      <w:lang w:eastAsia="en-US"/>
    </w:rPr>
  </w:style>
  <w:style w:type="character" w:customStyle="1" w:styleId="Heading2Char1">
    <w:name w:val="Heading 2 Char1"/>
    <w:aliases w:val="Heading 2 Char Char1, Char2 Char Char"/>
    <w:rsid w:val="004370FB"/>
    <w:rPr>
      <w:b/>
      <w:sz w:val="24"/>
      <w:lang w:val="en-US" w:eastAsia="en-US" w:bidi="ar-SA"/>
    </w:rPr>
  </w:style>
  <w:style w:type="character" w:customStyle="1" w:styleId="usertext1">
    <w:name w:val="usertext1"/>
    <w:rsid w:val="004370FB"/>
    <w:rPr>
      <w:rFonts w:ascii="Arial" w:hAnsi="Arial" w:cs="Arial" w:hint="default"/>
      <w:sz w:val="20"/>
      <w:szCs w:val="20"/>
    </w:rPr>
  </w:style>
  <w:style w:type="character" w:customStyle="1" w:styleId="CharCharChar">
    <w:name w:val="Char Char Char"/>
    <w:aliases w:val=" Char Char Char1,Body Text Char Char, Char Char Char Char, Char Char1 Char, Char Char Char2"/>
    <w:rsid w:val="004370FB"/>
    <w:rPr>
      <w:sz w:val="24"/>
      <w:lang w:val="en-US" w:eastAsia="en-US" w:bidi="ar-SA"/>
    </w:rPr>
  </w:style>
  <w:style w:type="character" w:customStyle="1" w:styleId="Heading2CharChar">
    <w:name w:val="Heading 2 Char Char"/>
    <w:aliases w:val=" Char2 Char Char Char"/>
    <w:rsid w:val="004370FB"/>
    <w:rPr>
      <w:b/>
      <w:sz w:val="24"/>
      <w:lang w:val="en-US" w:eastAsia="en-US" w:bidi="ar-SA"/>
    </w:rPr>
  </w:style>
  <w:style w:type="paragraph" w:styleId="List">
    <w:name w:val="List"/>
    <w:basedOn w:val="Normal"/>
    <w:rsid w:val="004370FB"/>
    <w:pPr>
      <w:spacing w:before="0"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2">
    <w:name w:val="List 2"/>
    <w:basedOn w:val="Normal"/>
    <w:rsid w:val="004370FB"/>
    <w:pPr>
      <w:spacing w:before="0"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3">
    <w:name w:val="List 3"/>
    <w:basedOn w:val="Normal"/>
    <w:rsid w:val="004370FB"/>
    <w:pPr>
      <w:spacing w:before="0"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4">
    <w:name w:val="List 4"/>
    <w:basedOn w:val="Normal"/>
    <w:rsid w:val="004370FB"/>
    <w:pPr>
      <w:spacing w:before="0"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5">
    <w:name w:val="List 5"/>
    <w:basedOn w:val="Normal"/>
    <w:rsid w:val="004370FB"/>
    <w:pPr>
      <w:spacing w:before="0" w:after="0" w:line="240" w:lineRule="auto"/>
      <w:ind w:left="180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MessageHeader">
    <w:name w:val="Message Header"/>
    <w:basedOn w:val="Normal"/>
    <w:link w:val="MessageHeaderChar"/>
    <w:rsid w:val="004370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4370FB"/>
    <w:rPr>
      <w:rFonts w:ascii="Arial" w:eastAsia="Times New Roman" w:hAnsi="Arial" w:cs="Arial"/>
      <w:sz w:val="24"/>
      <w:szCs w:val="24"/>
      <w:shd w:val="pct20" w:color="auto" w:fill="auto"/>
      <w:lang w:eastAsia="en-US"/>
    </w:rPr>
  </w:style>
  <w:style w:type="paragraph" w:styleId="ListBullet2">
    <w:name w:val="List Bullet 2"/>
    <w:basedOn w:val="Normal"/>
    <w:rsid w:val="004370FB"/>
    <w:pPr>
      <w:tabs>
        <w:tab w:val="num" w:pos="720"/>
      </w:tabs>
      <w:spacing w:before="0"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Bullet3">
    <w:name w:val="List Bullet 3"/>
    <w:basedOn w:val="Normal"/>
    <w:rsid w:val="004370FB"/>
    <w:pPr>
      <w:tabs>
        <w:tab w:val="num" w:pos="1080"/>
      </w:tabs>
      <w:spacing w:before="0" w:after="0" w:line="240" w:lineRule="auto"/>
      <w:ind w:left="1080" w:hanging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Continue">
    <w:name w:val="List Continue"/>
    <w:basedOn w:val="Normal"/>
    <w:rsid w:val="004370FB"/>
    <w:pPr>
      <w:spacing w:before="0" w:after="12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FirstIndent">
    <w:name w:val="Body Text First Indent"/>
    <w:basedOn w:val="BodyText"/>
    <w:link w:val="BodyTextFirstIndentChar"/>
    <w:rsid w:val="004370FB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4370FB"/>
    <w:pPr>
      <w:spacing w:after="120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370FB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Geri">
    <w:name w:val="Geri"/>
    <w:basedOn w:val="Normal"/>
    <w:link w:val="GeriChar"/>
    <w:autoRedefine/>
    <w:rsid w:val="004370FB"/>
    <w:pPr>
      <w:spacing w:before="0"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GeriChar">
    <w:name w:val="Geri Char"/>
    <w:link w:val="Geri"/>
    <w:rsid w:val="004370FB"/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Geri2">
    <w:name w:val="Geri2"/>
    <w:basedOn w:val="Normal"/>
    <w:rsid w:val="004370FB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ormal16pt">
    <w:name w:val="Normal + 16 pt"/>
    <w:basedOn w:val="Normal"/>
    <w:rsid w:val="004370FB"/>
    <w:pPr>
      <w:spacing w:before="0" w:after="0" w:line="240" w:lineRule="auto"/>
      <w:jc w:val="center"/>
    </w:pPr>
    <w:rPr>
      <w:rFonts w:ascii="Arial" w:eastAsia="Times New Roman" w:hAnsi="Arial" w:cs="Times New Roman"/>
      <w:sz w:val="32"/>
      <w:szCs w:val="20"/>
      <w:lang w:eastAsia="en-US"/>
    </w:rPr>
  </w:style>
  <w:style w:type="paragraph" w:customStyle="1" w:styleId="Subhead">
    <w:name w:val="Subhead"/>
    <w:basedOn w:val="BodyText"/>
    <w:next w:val="BodyText"/>
    <w:rsid w:val="004370FB"/>
    <w:pPr>
      <w:keepNext/>
      <w:spacing w:before="130" w:after="0" w:line="260" w:lineRule="exact"/>
      <w:ind w:firstLine="0"/>
    </w:pPr>
    <w:rPr>
      <w:b/>
      <w:i/>
      <w:kern w:val="24"/>
    </w:rPr>
  </w:style>
  <w:style w:type="paragraph" w:customStyle="1" w:styleId="Text-Basic">
    <w:name w:val="Text-Basic"/>
    <w:basedOn w:val="Normal"/>
    <w:rsid w:val="004370FB"/>
    <w:pPr>
      <w:spacing w:before="130" w:after="0" w:line="260" w:lineRule="exact"/>
    </w:pPr>
    <w:rPr>
      <w:rFonts w:ascii="Times New Roman" w:eastAsia="Times New Roman" w:hAnsi="Times New Roman" w:cs="Times New Roman"/>
      <w:kern w:val="24"/>
      <w:szCs w:val="20"/>
      <w:lang w:eastAsia="en-US"/>
    </w:rPr>
  </w:style>
  <w:style w:type="paragraph" w:styleId="ListBullet">
    <w:name w:val="List Bullet"/>
    <w:basedOn w:val="Normal"/>
    <w:rsid w:val="004370FB"/>
    <w:pPr>
      <w:tabs>
        <w:tab w:val="num" w:pos="360"/>
      </w:tabs>
      <w:spacing w:before="0" w:after="0" w:line="240" w:lineRule="auto"/>
      <w:ind w:left="360" w:hanging="36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Strong">
    <w:name w:val="Strong"/>
    <w:uiPriority w:val="22"/>
    <w:qFormat/>
    <w:rsid w:val="004370FB"/>
    <w:rPr>
      <w:b/>
      <w:bCs/>
    </w:rPr>
  </w:style>
  <w:style w:type="character" w:styleId="BookTitle">
    <w:name w:val="Book Title"/>
    <w:uiPriority w:val="33"/>
    <w:qFormat/>
    <w:rsid w:val="004370FB"/>
    <w:rPr>
      <w:b/>
      <w:bCs/>
      <w:smallCaps/>
      <w:spacing w:val="5"/>
    </w:rPr>
  </w:style>
  <w:style w:type="paragraph" w:customStyle="1" w:styleId="NumContinue">
    <w:name w:val="Num Continue"/>
    <w:basedOn w:val="BodyText"/>
    <w:rsid w:val="004370FB"/>
    <w:pPr>
      <w:suppressAutoHyphens/>
      <w:ind w:firstLine="0"/>
      <w:jc w:val="center"/>
    </w:pPr>
    <w:rPr>
      <w:rFonts w:eastAsia="MS Mincho"/>
    </w:rPr>
  </w:style>
  <w:style w:type="paragraph" w:customStyle="1" w:styleId="Legal2L4">
    <w:name w:val="Legal2_L4"/>
    <w:basedOn w:val="Legal2L3"/>
    <w:next w:val="NumContinue"/>
    <w:rsid w:val="004370FB"/>
    <w:pPr>
      <w:numPr>
        <w:ilvl w:val="0"/>
        <w:numId w:val="0"/>
      </w:numPr>
      <w:tabs>
        <w:tab w:val="clear" w:pos="1440"/>
        <w:tab w:val="clear" w:pos="2160"/>
        <w:tab w:val="num" w:pos="2880"/>
      </w:tabs>
      <w:ind w:firstLine="2160"/>
      <w:jc w:val="left"/>
      <w:outlineLvl w:val="3"/>
    </w:pPr>
    <w:rPr>
      <w:rFonts w:eastAsia="MS Mincho"/>
    </w:rPr>
  </w:style>
  <w:style w:type="paragraph" w:customStyle="1" w:styleId="Legal2L5">
    <w:name w:val="Legal2_L5"/>
    <w:basedOn w:val="Legal2L4"/>
    <w:next w:val="NumContinue"/>
    <w:rsid w:val="004370FB"/>
    <w:pPr>
      <w:tabs>
        <w:tab w:val="clear" w:pos="2880"/>
        <w:tab w:val="num" w:pos="3600"/>
      </w:tabs>
      <w:ind w:firstLine="2880"/>
      <w:outlineLvl w:val="4"/>
    </w:pPr>
  </w:style>
  <w:style w:type="paragraph" w:customStyle="1" w:styleId="Legal2L6">
    <w:name w:val="Legal2_L6"/>
    <w:basedOn w:val="Legal2L5"/>
    <w:next w:val="NumContinue"/>
    <w:rsid w:val="004370FB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Legal2L7">
    <w:name w:val="Legal2_L7"/>
    <w:basedOn w:val="Legal2L6"/>
    <w:next w:val="NumContinue"/>
    <w:rsid w:val="004370FB"/>
    <w:pPr>
      <w:tabs>
        <w:tab w:val="clear" w:pos="4320"/>
        <w:tab w:val="num" w:pos="5040"/>
      </w:tabs>
      <w:ind w:firstLine="4320"/>
      <w:outlineLvl w:val="6"/>
    </w:pPr>
  </w:style>
  <w:style w:type="paragraph" w:customStyle="1" w:styleId="Legal2L8">
    <w:name w:val="Legal2_L8"/>
    <w:basedOn w:val="Legal2L7"/>
    <w:next w:val="NumContinue"/>
    <w:rsid w:val="004370FB"/>
    <w:pPr>
      <w:tabs>
        <w:tab w:val="clear" w:pos="5040"/>
        <w:tab w:val="num" w:pos="1440"/>
      </w:tabs>
      <w:ind w:firstLine="720"/>
      <w:outlineLvl w:val="7"/>
    </w:pPr>
  </w:style>
  <w:style w:type="paragraph" w:customStyle="1" w:styleId="Legal2L9">
    <w:name w:val="Legal2_L9"/>
    <w:basedOn w:val="Legal2L8"/>
    <w:next w:val="NumContinue"/>
    <w:rsid w:val="004370FB"/>
    <w:pPr>
      <w:tabs>
        <w:tab w:val="clear" w:pos="1440"/>
        <w:tab w:val="num" w:pos="2160"/>
      </w:tabs>
      <w:ind w:firstLine="1440"/>
      <w:outlineLvl w:val="8"/>
    </w:pPr>
  </w:style>
  <w:style w:type="character" w:customStyle="1" w:styleId="DeltaViewInsertion">
    <w:name w:val="DeltaView Insertion"/>
    <w:rsid w:val="004370FB"/>
    <w:rPr>
      <w:color w:val="0000FF"/>
      <w:spacing w:val="0"/>
      <w:u w:val="double"/>
    </w:rPr>
  </w:style>
  <w:style w:type="character" w:customStyle="1" w:styleId="DeltaViewDeletion">
    <w:name w:val="DeltaView Deletion"/>
    <w:rsid w:val="004370FB"/>
    <w:rPr>
      <w:strike/>
      <w:color w:val="FF0000"/>
      <w:spacing w:val="0"/>
    </w:rPr>
  </w:style>
  <w:style w:type="paragraph" w:customStyle="1" w:styleId="Default">
    <w:name w:val="Default"/>
    <w:rsid w:val="004370FB"/>
    <w:pPr>
      <w:autoSpaceDE w:val="0"/>
      <w:autoSpaceDN w:val="0"/>
      <w:adjustRightInd w:val="0"/>
      <w:spacing w:before="0"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3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4370FB"/>
  </w:style>
  <w:style w:type="character" w:styleId="Emphasis">
    <w:name w:val="Emphasis"/>
    <w:uiPriority w:val="20"/>
    <w:qFormat/>
    <w:rsid w:val="004370FB"/>
    <w:rPr>
      <w:i/>
      <w:iCs/>
    </w:rPr>
  </w:style>
  <w:style w:type="table" w:styleId="TableGrid8">
    <w:name w:val="Table Grid 8"/>
    <w:basedOn w:val="TableNormal"/>
    <w:rsid w:val="004370FB"/>
    <w:pPr>
      <w:spacing w:before="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4370FB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4370FB"/>
    <w:pPr>
      <w:spacing w:before="0"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i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277E3CCF0C943B0403E355C949E54" ma:contentTypeVersion="18" ma:contentTypeDescription="Create a new document." ma:contentTypeScope="" ma:versionID="0b682c5e7d765bbf20c9885e0f0877a3">
  <xsd:schema xmlns:xsd="http://www.w3.org/2001/XMLSchema" xmlns:xs="http://www.w3.org/2001/XMLSchema" xmlns:p="http://schemas.microsoft.com/office/2006/metadata/properties" xmlns:ns2="e5301d20-7cc5-40ea-a121-1cdd9a674e0b" xmlns:ns3="cd884a57-b542-4f70-9d2b-3fb69f0e2711" targetNamespace="http://schemas.microsoft.com/office/2006/metadata/properties" ma:root="true" ma:fieldsID="f6371eea2200812487fc049fe776af9a" ns2:_="" ns3:_="">
    <xsd:import namespace="e5301d20-7cc5-40ea-a121-1cdd9a674e0b"/>
    <xsd:import namespace="cd884a57-b542-4f70-9d2b-3fb69f0e2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_xd06c__xae30_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01d20-7cc5-40ea-a121-1cdd9a674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xd06c__xae30_" ma:index="19" nillable="true" ma:displayName="크기" ma:format="Dropdown" ma:internalName="_xd06c__xae30_" ma:percentage="FALSE">
      <xsd:simpleType>
        <xsd:restriction base="dms:Number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8af6227-0758-41f9-8510-ded8285a3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4a57-b542-4f70-9d2b-3fb69f0e2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325d58b-dc51-432f-9bb1-0a92cf735797}" ma:internalName="TaxCatchAll" ma:showField="CatchAllData" ma:web="cd884a57-b542-4f70-9d2b-3fb69f0e2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884a57-b542-4f70-9d2b-3fb69f0e2711" xsi:nil="true"/>
    <_xd06c__xae30_ xmlns="e5301d20-7cc5-40ea-a121-1cdd9a674e0b" xsi:nil="true"/>
    <lcf76f155ced4ddcb4097134ff3c332f xmlns="e5301d20-7cc5-40ea-a121-1cdd9a674e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27B08D-ED72-40A2-9B52-4DF6CEDC9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01E23-E3C8-44A2-9D07-C3841E138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AB8FD-E541-4CFB-9218-74B2749E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01d20-7cc5-40ea-a121-1cdd9a674e0b"/>
    <ds:schemaRef ds:uri="cd884a57-b542-4f70-9d2b-3fb69f0e2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cd884a57-b542-4f70-9d2b-3fb69f0e2711"/>
    <ds:schemaRef ds:uri="e5301d20-7cc5-40ea-a121-1cdd9a674e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C:\Users\pyim\AppData\Roaming\Microsoft\Templates\Banded design (blank).dotx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 General Outline</vt:lpstr>
    </vt:vector>
  </TitlesOfParts>
  <Company>HP</Company>
  <LinksUpToDate>false</LinksUpToDate>
  <CharactersWithSpaces>361</CharactersWithSpaces>
  <SharedDoc>false</SharedDoc>
  <HLinks>
    <vt:vector size="54" baseType="variant"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_Toc165987995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_Toc165987994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_Toc165987993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_Toc165987992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_Toc165987991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_Toc165987990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_Toc165987989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_Toc165987988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_Toc165987987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 General Outline</dc:title>
  <dc:subject/>
  <dc:creator>pyim</dc:creator>
  <cp:keywords>SOW</cp:keywords>
  <dc:description>Example SOW</dc:description>
  <cp:lastModifiedBy>Srikanth Nadendla</cp:lastModifiedBy>
  <cp:revision>5</cp:revision>
  <dcterms:created xsi:type="dcterms:W3CDTF">2024-05-26T23:34:00Z</dcterms:created>
  <dcterms:modified xsi:type="dcterms:W3CDTF">2024-05-27T13:05:00Z</dcterms:modified>
  <cp:category>SOW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0x010100297277E3CCF0C943B0403E355C949E54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