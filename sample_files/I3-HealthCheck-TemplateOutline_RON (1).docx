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AE2A0" w14:textId="77777777" w:rsidR="004370FB" w:rsidRDefault="004370FB" w:rsidP="004E1AED"/>
    <w:p w14:paraId="70BAE2A1" w14:textId="77777777" w:rsidR="004370FB" w:rsidRDefault="004370FB" w:rsidP="004370FB">
      <w:pPr>
        <w:suppressAutoHyphens/>
        <w:spacing w:after="240"/>
        <w:jc w:val="center"/>
        <w:rPr>
          <w:rFonts w:ascii="Segoe UI" w:hAnsi="Segoe UI" w:cs="Segoe UI"/>
          <w:b/>
          <w:smallCaps/>
          <w:sz w:val="20"/>
        </w:rPr>
      </w:pPr>
      <w:r w:rsidRPr="00DD2A95">
        <w:rPr>
          <w:rFonts w:ascii="Segoe UI" w:hAnsi="Segoe UI" w:cs="Segoe UI"/>
          <w:b/>
          <w:smallCaps/>
          <w:sz w:val="20"/>
        </w:rPr>
        <w:tab/>
      </w:r>
    </w:p>
    <w:p w14:paraId="70BAE2A2" w14:textId="77777777" w:rsidR="004370FB" w:rsidRPr="00861CA4" w:rsidRDefault="004370FB" w:rsidP="004370FB">
      <w:pPr>
        <w:pStyle w:val="Title"/>
        <w:jc w:val="center"/>
      </w:pPr>
      <w:r w:rsidRPr="00861CA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BAE56B" wp14:editId="70BAE56C">
                <wp:simplePos x="0" y="0"/>
                <wp:positionH relativeFrom="column">
                  <wp:posOffset>0</wp:posOffset>
                </wp:positionH>
                <wp:positionV relativeFrom="paragraph">
                  <wp:posOffset>366395</wp:posOffset>
                </wp:positionV>
                <wp:extent cx="5967730" cy="0"/>
                <wp:effectExtent l="9525" t="12065" r="13970" b="698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77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DB3E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type w14:anchorId="3F004D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28.85pt;width:469.9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" strokecolor="#8db3e2"/>
            </w:pict>
          </mc:Fallback>
        </mc:AlternateContent>
      </w:r>
      <w:r w:rsidRPr="00861CA4">
        <w:t>DZS Global Services and Support (GSS)</w:t>
      </w:r>
    </w:p>
    <w:p w14:paraId="371DC642" w14:textId="77777777" w:rsidR="00582C85" w:rsidRDefault="00582C85" w:rsidP="004370FB">
      <w:pPr>
        <w:suppressAutoHyphens/>
        <w:spacing w:after="240"/>
        <w:jc w:val="center"/>
        <w:rPr>
          <w:rFonts w:ascii="Segoe UI" w:hAnsi="Segoe UI" w:cs="Segoe UI"/>
          <w:b/>
          <w:color w:val="001642"/>
          <w:sz w:val="40"/>
          <w:szCs w:val="40"/>
        </w:rPr>
      </w:pPr>
      <w:proofErr w:type="spellStart"/>
      <w:r>
        <w:rPr>
          <w:rFonts w:ascii="Segoe UI" w:hAnsi="Segoe UI" w:cs="Segoe UI"/>
          <w:b/>
          <w:color w:val="001642"/>
          <w:sz w:val="40"/>
          <w:szCs w:val="40"/>
        </w:rPr>
        <w:t>HealthCheck</w:t>
      </w:r>
      <w:proofErr w:type="spellEnd"/>
      <w:r>
        <w:rPr>
          <w:rFonts w:ascii="Segoe UI" w:hAnsi="Segoe UI" w:cs="Segoe UI"/>
          <w:b/>
          <w:color w:val="001642"/>
          <w:sz w:val="40"/>
          <w:szCs w:val="40"/>
        </w:rPr>
        <w:t xml:space="preserve"> Report for I3</w:t>
      </w:r>
    </w:p>
    <w:p w14:paraId="70BAE2A4" w14:textId="4E28C6F3" w:rsidR="004370FB" w:rsidRPr="00DD2A95" w:rsidRDefault="00582C85" w:rsidP="004370FB">
      <w:pPr>
        <w:suppressAutoHyphens/>
        <w:spacing w:after="240"/>
        <w:jc w:val="center"/>
        <w:rPr>
          <w:rFonts w:ascii="Segoe UI" w:hAnsi="Segoe UI" w:cs="Segoe UI"/>
          <w:color w:val="001642"/>
          <w:sz w:val="40"/>
          <w:szCs w:val="40"/>
        </w:rPr>
      </w:pPr>
      <w:r>
        <w:rPr>
          <w:rFonts w:ascii="Segoe UI" w:hAnsi="Segoe UI" w:cs="Segoe UI"/>
          <w:b/>
          <w:color w:val="001642"/>
          <w:sz w:val="40"/>
          <w:szCs w:val="40"/>
        </w:rPr>
        <w:t xml:space="preserve">OLT: </w:t>
      </w:r>
      <w:r w:rsidRPr="00582C85">
        <w:rPr>
          <w:rFonts w:ascii="Segoe UI" w:hAnsi="Segoe UI" w:cs="Segoe UI"/>
          <w:b/>
          <w:bCs/>
          <w:color w:val="001642"/>
          <w:sz w:val="40"/>
          <w:szCs w:val="40"/>
        </w:rPr>
        <w:t>172.16.114.24</w:t>
      </w:r>
      <w:r w:rsidR="004370FB" w:rsidRPr="00DD2A95">
        <w:rPr>
          <w:rFonts w:ascii="Segoe UI" w:hAnsi="Segoe UI" w:cs="Segoe UI"/>
          <w:color w:val="001642"/>
          <w:sz w:val="40"/>
          <w:szCs w:val="40"/>
        </w:rPr>
        <w:br/>
      </w:r>
    </w:p>
    <w:p w14:paraId="70BAE2A5" w14:textId="77777777" w:rsidR="004370FB" w:rsidRPr="00DD2A95" w:rsidRDefault="004370FB" w:rsidP="004370FB">
      <w:pPr>
        <w:rPr>
          <w:rFonts w:ascii="Segoe UI" w:hAnsi="Segoe UI" w:cs="Segoe UI"/>
          <w:szCs w:val="24"/>
        </w:rPr>
      </w:pPr>
    </w:p>
    <w:p w14:paraId="70BAE2A6" w14:textId="77777777" w:rsidR="004370FB" w:rsidRPr="00DD2A95" w:rsidRDefault="004370FB" w:rsidP="004370FB">
      <w:pPr>
        <w:rPr>
          <w:rStyle w:val="Strong"/>
          <w:rFonts w:ascii="Segoe UI" w:hAnsi="Segoe UI" w:cs="Segoe UI"/>
          <w:color w:val="001642"/>
          <w:szCs w:val="24"/>
        </w:rPr>
      </w:pPr>
      <w:r w:rsidRPr="00DD2A95">
        <w:rPr>
          <w:rStyle w:val="Strong"/>
          <w:rFonts w:ascii="Segoe UI" w:hAnsi="Segoe UI" w:cs="Segoe UI"/>
          <w:color w:val="001642"/>
          <w:szCs w:val="24"/>
        </w:rPr>
        <w:tab/>
      </w:r>
      <w:r w:rsidRPr="00DD2A95">
        <w:rPr>
          <w:rFonts w:ascii="Segoe UI" w:hAnsi="Segoe UI" w:cs="Segoe UI"/>
          <w:b/>
          <w:smallCaps/>
          <w:szCs w:val="24"/>
        </w:rPr>
        <w:t>Prepared for:</w:t>
      </w:r>
      <w:r w:rsidRPr="00DD2A95">
        <w:rPr>
          <w:rStyle w:val="Strong"/>
          <w:rFonts w:ascii="Segoe UI" w:hAnsi="Segoe UI" w:cs="Segoe UI"/>
          <w:color w:val="001642"/>
          <w:szCs w:val="24"/>
        </w:rPr>
        <w:tab/>
      </w:r>
      <w:r>
        <w:rPr>
          <w:rStyle w:val="Strong"/>
          <w:rFonts w:ascii="Segoe UI" w:hAnsi="Segoe UI" w:cs="Segoe UI"/>
          <w:color w:val="001642"/>
          <w:szCs w:val="24"/>
        </w:rPr>
        <w:tab/>
        <w:t>CUSTOMER</w:t>
      </w:r>
    </w:p>
    <w:p w14:paraId="70BAE2A7" w14:textId="77777777" w:rsidR="004370FB" w:rsidRPr="00DD2A95" w:rsidRDefault="004370FB" w:rsidP="004370FB">
      <w:pPr>
        <w:ind w:left="2160" w:firstLine="720"/>
        <w:rPr>
          <w:rStyle w:val="Strong"/>
          <w:rFonts w:ascii="Segoe UI" w:hAnsi="Segoe UI" w:cs="Segoe UI"/>
          <w:b w:val="0"/>
          <w:color w:val="001642"/>
          <w:szCs w:val="24"/>
        </w:rPr>
      </w:pPr>
      <w:r>
        <w:rPr>
          <w:rStyle w:val="Strong"/>
          <w:rFonts w:ascii="Segoe UI" w:hAnsi="Segoe UI" w:cs="Segoe UI"/>
          <w:b w:val="0"/>
          <w:color w:val="001642"/>
          <w:szCs w:val="24"/>
        </w:rPr>
        <w:t xml:space="preserve">Position </w:t>
      </w:r>
    </w:p>
    <w:p w14:paraId="70BAE2A8" w14:textId="77777777" w:rsidR="004370FB" w:rsidRPr="00DD2A95" w:rsidRDefault="004370FB" w:rsidP="004370FB">
      <w:pPr>
        <w:ind w:left="2880"/>
        <w:rPr>
          <w:rStyle w:val="Strong"/>
          <w:rFonts w:ascii="Segoe UI" w:hAnsi="Segoe UI" w:cs="Segoe UI"/>
          <w:b w:val="0"/>
          <w:color w:val="001642"/>
          <w:szCs w:val="24"/>
        </w:rPr>
      </w:pPr>
      <w:r>
        <w:rPr>
          <w:rStyle w:val="Strong"/>
          <w:rFonts w:ascii="Segoe UI" w:hAnsi="Segoe UI" w:cs="Segoe UI"/>
          <w:b w:val="0"/>
          <w:color w:val="001642"/>
          <w:szCs w:val="24"/>
        </w:rPr>
        <w:t xml:space="preserve">Company </w:t>
      </w:r>
    </w:p>
    <w:p w14:paraId="70BAE2A9" w14:textId="77777777" w:rsidR="004370FB" w:rsidRPr="00DD2A95" w:rsidRDefault="004370FB" w:rsidP="004370FB">
      <w:pPr>
        <w:ind w:left="2880"/>
        <w:rPr>
          <w:rStyle w:val="Strong"/>
          <w:rFonts w:ascii="Segoe UI" w:hAnsi="Segoe UI" w:cs="Segoe UI"/>
          <w:b w:val="0"/>
          <w:color w:val="001642"/>
          <w:szCs w:val="24"/>
        </w:rPr>
      </w:pPr>
      <w:r>
        <w:rPr>
          <w:rStyle w:val="Strong"/>
          <w:rFonts w:ascii="Segoe UI" w:hAnsi="Segoe UI" w:cs="Segoe UI"/>
          <w:b w:val="0"/>
          <w:color w:val="001642"/>
          <w:szCs w:val="24"/>
        </w:rPr>
        <w:t xml:space="preserve">Address </w:t>
      </w:r>
    </w:p>
    <w:p w14:paraId="70BAE2AA" w14:textId="77777777" w:rsidR="004370FB" w:rsidRPr="00DD2A95" w:rsidRDefault="004370FB" w:rsidP="004370FB">
      <w:pPr>
        <w:ind w:left="2160" w:firstLine="720"/>
        <w:rPr>
          <w:rFonts w:ascii="Segoe UI" w:hAnsi="Segoe UI" w:cs="Segoe UI"/>
          <w:szCs w:val="24"/>
        </w:rPr>
      </w:pPr>
      <w:r>
        <w:rPr>
          <w:rStyle w:val="Strong"/>
          <w:rFonts w:ascii="Segoe UI" w:hAnsi="Segoe UI" w:cs="Segoe UI"/>
          <w:b w:val="0"/>
          <w:color w:val="001642"/>
          <w:szCs w:val="24"/>
        </w:rPr>
        <w:t xml:space="preserve">Contact Details </w:t>
      </w:r>
    </w:p>
    <w:p w14:paraId="70BAE2AB" w14:textId="77777777" w:rsidR="004370FB" w:rsidRPr="00DD2A95" w:rsidRDefault="004370FB" w:rsidP="004370FB">
      <w:pPr>
        <w:rPr>
          <w:rFonts w:ascii="Segoe UI" w:hAnsi="Segoe UI" w:cs="Segoe UI"/>
          <w:szCs w:val="24"/>
        </w:rPr>
      </w:pPr>
    </w:p>
    <w:p w14:paraId="70BAE2AC" w14:textId="77777777" w:rsidR="004370FB" w:rsidRPr="00DD2A95" w:rsidRDefault="004370FB" w:rsidP="004370FB">
      <w:pPr>
        <w:rPr>
          <w:rFonts w:ascii="Segoe UI" w:hAnsi="Segoe UI" w:cs="Segoe UI"/>
          <w:b/>
          <w:color w:val="001642"/>
          <w:szCs w:val="24"/>
        </w:rPr>
      </w:pPr>
      <w:r w:rsidRPr="00DD2A95">
        <w:rPr>
          <w:rFonts w:ascii="Segoe UI" w:hAnsi="Segoe UI" w:cs="Segoe UI"/>
          <w:szCs w:val="24"/>
        </w:rPr>
        <w:tab/>
      </w:r>
      <w:r w:rsidRPr="00DD2A95">
        <w:rPr>
          <w:rFonts w:ascii="Segoe UI" w:hAnsi="Segoe UI" w:cs="Segoe UI"/>
          <w:b/>
          <w:smallCaps/>
          <w:szCs w:val="24"/>
        </w:rPr>
        <w:t>Prepared by:</w:t>
      </w:r>
      <w:r w:rsidRPr="00DD2A95">
        <w:rPr>
          <w:rFonts w:ascii="Segoe UI" w:hAnsi="Segoe UI" w:cs="Segoe UI"/>
          <w:b/>
          <w:color w:val="001642"/>
          <w:szCs w:val="24"/>
        </w:rPr>
        <w:tab/>
      </w:r>
      <w:r w:rsidRPr="00DD2A95">
        <w:rPr>
          <w:rFonts w:ascii="Segoe UI" w:hAnsi="Segoe UI" w:cs="Segoe UI"/>
          <w:b/>
          <w:color w:val="001642"/>
          <w:szCs w:val="24"/>
        </w:rPr>
        <w:tab/>
      </w:r>
      <w:r>
        <w:rPr>
          <w:rFonts w:ascii="Segoe UI" w:hAnsi="Segoe UI" w:cs="Segoe UI"/>
          <w:b/>
          <w:color w:val="001642"/>
          <w:szCs w:val="24"/>
        </w:rPr>
        <w:t>DZS Employee</w:t>
      </w:r>
      <w:r w:rsidRPr="00DD2A95">
        <w:rPr>
          <w:rFonts w:ascii="Segoe UI" w:hAnsi="Segoe UI" w:cs="Segoe UI"/>
          <w:b/>
          <w:color w:val="001642"/>
          <w:szCs w:val="24"/>
        </w:rPr>
        <w:tab/>
      </w:r>
      <w:r w:rsidRPr="00DD2A95">
        <w:rPr>
          <w:rFonts w:ascii="Segoe UI" w:hAnsi="Segoe UI" w:cs="Segoe UI"/>
          <w:b/>
          <w:color w:val="001642"/>
          <w:szCs w:val="24"/>
        </w:rPr>
        <w:tab/>
      </w:r>
    </w:p>
    <w:p w14:paraId="70BAE2AD" w14:textId="77777777" w:rsidR="004370FB" w:rsidRDefault="004370FB" w:rsidP="004370FB">
      <w:pPr>
        <w:rPr>
          <w:rFonts w:ascii="Segoe UI" w:hAnsi="Segoe UI" w:cs="Segoe UI"/>
          <w:color w:val="001642"/>
          <w:szCs w:val="24"/>
        </w:rPr>
      </w:pPr>
      <w:r w:rsidRPr="00DD2A95">
        <w:rPr>
          <w:rFonts w:ascii="Segoe UI" w:hAnsi="Segoe UI" w:cs="Segoe UI"/>
          <w:b/>
          <w:color w:val="001642"/>
          <w:szCs w:val="24"/>
        </w:rPr>
        <w:tab/>
      </w:r>
      <w:r w:rsidRPr="00DD2A95">
        <w:rPr>
          <w:rFonts w:ascii="Segoe UI" w:hAnsi="Segoe UI" w:cs="Segoe UI"/>
          <w:b/>
          <w:color w:val="001642"/>
          <w:szCs w:val="24"/>
        </w:rPr>
        <w:tab/>
      </w:r>
      <w:r w:rsidRPr="00DD2A95">
        <w:rPr>
          <w:rFonts w:ascii="Segoe UI" w:hAnsi="Segoe UI" w:cs="Segoe UI"/>
          <w:b/>
          <w:color w:val="001642"/>
          <w:szCs w:val="24"/>
        </w:rPr>
        <w:tab/>
      </w:r>
      <w:r w:rsidRPr="00DD2A95">
        <w:rPr>
          <w:rFonts w:ascii="Segoe UI" w:hAnsi="Segoe UI" w:cs="Segoe UI"/>
          <w:color w:val="001642"/>
          <w:szCs w:val="24"/>
        </w:rPr>
        <w:tab/>
      </w:r>
      <w:r>
        <w:rPr>
          <w:rFonts w:ascii="Segoe UI" w:hAnsi="Segoe UI" w:cs="Segoe UI"/>
          <w:color w:val="001642"/>
          <w:szCs w:val="24"/>
        </w:rPr>
        <w:t xml:space="preserve">Position </w:t>
      </w:r>
    </w:p>
    <w:p w14:paraId="70BAE2AE" w14:textId="77777777" w:rsidR="004370FB" w:rsidRPr="00DD2A95" w:rsidRDefault="004370FB" w:rsidP="004370FB">
      <w:pPr>
        <w:rPr>
          <w:rFonts w:ascii="Segoe UI" w:hAnsi="Segoe UI" w:cs="Segoe UI"/>
          <w:color w:val="001642"/>
          <w:szCs w:val="24"/>
        </w:rPr>
      </w:pPr>
      <w:r>
        <w:rPr>
          <w:rFonts w:ascii="Segoe UI" w:hAnsi="Segoe UI" w:cs="Segoe UI"/>
          <w:color w:val="001642"/>
          <w:szCs w:val="24"/>
        </w:rPr>
        <w:tab/>
      </w:r>
      <w:r>
        <w:rPr>
          <w:rFonts w:ascii="Segoe UI" w:hAnsi="Segoe UI" w:cs="Segoe UI"/>
          <w:color w:val="001642"/>
          <w:szCs w:val="24"/>
        </w:rPr>
        <w:tab/>
      </w:r>
      <w:r>
        <w:rPr>
          <w:rFonts w:ascii="Segoe UI" w:hAnsi="Segoe UI" w:cs="Segoe UI"/>
          <w:color w:val="001642"/>
          <w:szCs w:val="24"/>
        </w:rPr>
        <w:tab/>
      </w:r>
      <w:r>
        <w:rPr>
          <w:rFonts w:ascii="Segoe UI" w:hAnsi="Segoe UI" w:cs="Segoe UI"/>
          <w:color w:val="001642"/>
          <w:szCs w:val="24"/>
        </w:rPr>
        <w:tab/>
        <w:t>Global Services &amp; Support</w:t>
      </w:r>
    </w:p>
    <w:p w14:paraId="70BAE2AF" w14:textId="77777777" w:rsidR="004370FB" w:rsidRPr="00DD2A95" w:rsidRDefault="004370FB" w:rsidP="004370FB">
      <w:pPr>
        <w:ind w:left="2880"/>
        <w:rPr>
          <w:rStyle w:val="Strong"/>
          <w:rFonts w:ascii="Segoe UI" w:hAnsi="Segoe UI" w:cs="Segoe UI"/>
          <w:b w:val="0"/>
          <w:color w:val="001642"/>
          <w:szCs w:val="24"/>
        </w:rPr>
      </w:pPr>
      <w:r>
        <w:rPr>
          <w:rStyle w:val="Strong"/>
          <w:rFonts w:ascii="Segoe UI" w:hAnsi="Segoe UI" w:cs="Segoe UI"/>
          <w:b w:val="0"/>
          <w:color w:val="001642"/>
          <w:szCs w:val="24"/>
        </w:rPr>
        <w:t xml:space="preserve">Company </w:t>
      </w:r>
    </w:p>
    <w:p w14:paraId="70BAE2B0" w14:textId="77777777" w:rsidR="004370FB" w:rsidRPr="00DD2A95" w:rsidRDefault="004370FB" w:rsidP="004370FB">
      <w:pPr>
        <w:ind w:left="2880"/>
        <w:rPr>
          <w:rStyle w:val="Strong"/>
          <w:rFonts w:ascii="Segoe UI" w:hAnsi="Segoe UI" w:cs="Segoe UI"/>
          <w:b w:val="0"/>
          <w:color w:val="001642"/>
          <w:szCs w:val="24"/>
        </w:rPr>
      </w:pPr>
      <w:r>
        <w:rPr>
          <w:rStyle w:val="Strong"/>
          <w:rFonts w:ascii="Segoe UI" w:hAnsi="Segoe UI" w:cs="Segoe UI"/>
          <w:b w:val="0"/>
          <w:color w:val="001642"/>
          <w:szCs w:val="24"/>
        </w:rPr>
        <w:t xml:space="preserve">Address </w:t>
      </w:r>
    </w:p>
    <w:p w14:paraId="70BAE2B1" w14:textId="77777777" w:rsidR="004370FB" w:rsidRPr="00DD2A95" w:rsidRDefault="004370FB" w:rsidP="004370FB">
      <w:pPr>
        <w:ind w:left="2160" w:firstLine="720"/>
        <w:rPr>
          <w:rFonts w:ascii="Segoe UI" w:hAnsi="Segoe UI" w:cs="Segoe UI"/>
          <w:szCs w:val="24"/>
        </w:rPr>
      </w:pPr>
      <w:r>
        <w:rPr>
          <w:rStyle w:val="Strong"/>
          <w:rFonts w:ascii="Segoe UI" w:hAnsi="Segoe UI" w:cs="Segoe UI"/>
          <w:b w:val="0"/>
          <w:color w:val="001642"/>
          <w:szCs w:val="24"/>
        </w:rPr>
        <w:t xml:space="preserve">Contact Details </w:t>
      </w:r>
    </w:p>
    <w:p w14:paraId="70BAE2B2" w14:textId="77777777" w:rsidR="004370FB" w:rsidRPr="00DD2A95" w:rsidRDefault="004370FB" w:rsidP="004370FB">
      <w:pPr>
        <w:rPr>
          <w:rFonts w:ascii="Segoe UI" w:hAnsi="Segoe UI" w:cs="Segoe UI"/>
          <w:szCs w:val="24"/>
        </w:rPr>
      </w:pPr>
      <w:r w:rsidRPr="00DD2A95">
        <w:rPr>
          <w:rFonts w:ascii="Segoe UI" w:hAnsi="Segoe UI" w:cs="Segoe UI"/>
          <w:color w:val="001642"/>
          <w:szCs w:val="24"/>
        </w:rPr>
        <w:tab/>
      </w:r>
      <w:r w:rsidRPr="00DD2A95">
        <w:rPr>
          <w:rFonts w:ascii="Segoe UI" w:hAnsi="Segoe UI" w:cs="Segoe UI"/>
          <w:color w:val="001642"/>
          <w:szCs w:val="24"/>
        </w:rPr>
        <w:tab/>
      </w:r>
      <w:r w:rsidRPr="00DD2A95">
        <w:rPr>
          <w:rFonts w:ascii="Segoe UI" w:hAnsi="Segoe UI" w:cs="Segoe UI"/>
          <w:color w:val="001642"/>
          <w:szCs w:val="24"/>
        </w:rPr>
        <w:tab/>
      </w:r>
      <w:r w:rsidRPr="00DD2A95">
        <w:rPr>
          <w:rFonts w:ascii="Segoe UI" w:hAnsi="Segoe UI" w:cs="Segoe UI"/>
          <w:color w:val="001642"/>
          <w:szCs w:val="24"/>
        </w:rPr>
        <w:tab/>
      </w:r>
    </w:p>
    <w:p w14:paraId="70BAE2B3" w14:textId="77777777" w:rsidR="004370FB" w:rsidRPr="00DD2A95" w:rsidRDefault="004370FB" w:rsidP="004370FB">
      <w:pPr>
        <w:rPr>
          <w:rFonts w:ascii="Segoe UI" w:hAnsi="Segoe UI" w:cs="Segoe UI"/>
          <w:szCs w:val="24"/>
        </w:rPr>
      </w:pPr>
      <w:r w:rsidRPr="00DD2A95">
        <w:rPr>
          <w:rFonts w:ascii="Segoe UI" w:hAnsi="Segoe UI" w:cs="Segoe UI"/>
          <w:szCs w:val="24"/>
        </w:rPr>
        <w:tab/>
      </w:r>
      <w:r w:rsidRPr="00DD2A95">
        <w:rPr>
          <w:rFonts w:ascii="Segoe UI" w:hAnsi="Segoe UI" w:cs="Segoe UI"/>
          <w:b/>
          <w:color w:val="001642"/>
          <w:szCs w:val="24"/>
        </w:rPr>
        <w:tab/>
      </w:r>
      <w:r w:rsidRPr="00DD2A95">
        <w:rPr>
          <w:rFonts w:ascii="Segoe UI" w:hAnsi="Segoe UI" w:cs="Segoe UI"/>
          <w:b/>
          <w:smallCaps/>
          <w:szCs w:val="24"/>
        </w:rPr>
        <w:t>Date:</w:t>
      </w:r>
      <w:r w:rsidRPr="00DD2A95">
        <w:rPr>
          <w:rFonts w:ascii="Segoe UI" w:hAnsi="Segoe UI" w:cs="Segoe UI"/>
          <w:szCs w:val="24"/>
        </w:rPr>
        <w:t xml:space="preserve">  </w:t>
      </w:r>
      <w:r w:rsidRPr="00DD2A95">
        <w:rPr>
          <w:rFonts w:ascii="Segoe UI" w:hAnsi="Segoe UI" w:cs="Segoe UI"/>
          <w:szCs w:val="24"/>
        </w:rPr>
        <w:tab/>
      </w:r>
      <w:r w:rsidRPr="00DD2A95">
        <w:rPr>
          <w:rFonts w:ascii="Segoe UI" w:hAnsi="Segoe UI" w:cs="Segoe UI"/>
          <w:szCs w:val="24"/>
        </w:rPr>
        <w:tab/>
      </w:r>
      <w:r w:rsidRPr="00DD2A95">
        <w:rPr>
          <w:rFonts w:ascii="Segoe UI" w:hAnsi="Segoe UI" w:cs="Segoe UI"/>
          <w:szCs w:val="24"/>
        </w:rPr>
        <w:tab/>
        <w:t xml:space="preserve"> </w:t>
      </w:r>
      <w:r>
        <w:rPr>
          <w:rFonts w:ascii="Segoe UI" w:hAnsi="Segoe UI" w:cs="Segoe UI"/>
          <w:szCs w:val="24"/>
        </w:rPr>
        <w:t>Date</w:t>
      </w:r>
    </w:p>
    <w:sdt>
      <w:sdtPr>
        <w:rPr>
          <w:rFonts w:asciiTheme="minorHAnsi" w:eastAsiaTheme="minorEastAsia" w:hAnsiTheme="minorHAnsi" w:cstheme="minorBidi"/>
          <w:caps w:val="0"/>
          <w:color w:val="auto"/>
          <w:spacing w:val="0"/>
        </w:rPr>
        <w:id w:val="237601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BAE2B4" w14:textId="77777777" w:rsidR="001A4E58" w:rsidRDefault="001A4E58">
          <w:pPr>
            <w:pStyle w:val="TOCHeading"/>
          </w:pPr>
          <w:r>
            <w:t>Table of Contents</w:t>
          </w:r>
        </w:p>
        <w:p w14:paraId="48F7745C" w14:textId="3B60696C" w:rsidR="00A9037E" w:rsidRDefault="001A4E58" w:rsidP="00A9037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987987" w:history="1">
            <w:r w:rsidR="00A9037E" w:rsidRPr="00F12114">
              <w:rPr>
                <w:rStyle w:val="Hyperlink"/>
                <w:noProof/>
              </w:rPr>
              <w:t>1.0 Executive Summary</w:t>
            </w:r>
            <w:r w:rsidR="00A9037E">
              <w:rPr>
                <w:noProof/>
                <w:webHidden/>
              </w:rPr>
              <w:tab/>
            </w:r>
            <w:r w:rsidR="00A9037E">
              <w:rPr>
                <w:noProof/>
                <w:webHidden/>
              </w:rPr>
              <w:fldChar w:fldCharType="begin"/>
            </w:r>
            <w:r w:rsidR="00A9037E">
              <w:rPr>
                <w:noProof/>
                <w:webHidden/>
              </w:rPr>
              <w:instrText xml:space="preserve"> PAGEREF _Toc165987987 \h </w:instrText>
            </w:r>
            <w:r w:rsidR="00A9037E">
              <w:rPr>
                <w:noProof/>
                <w:webHidden/>
              </w:rPr>
            </w:r>
            <w:r w:rsidR="00A9037E">
              <w:rPr>
                <w:noProof/>
                <w:webHidden/>
              </w:rPr>
              <w:fldChar w:fldCharType="separate"/>
            </w:r>
            <w:r w:rsidR="00A9037E">
              <w:rPr>
                <w:noProof/>
                <w:webHidden/>
              </w:rPr>
              <w:t>3</w:t>
            </w:r>
            <w:r w:rsidR="00A9037E">
              <w:rPr>
                <w:noProof/>
                <w:webHidden/>
              </w:rPr>
              <w:fldChar w:fldCharType="end"/>
            </w:r>
          </w:hyperlink>
        </w:p>
        <w:p w14:paraId="5837C05E" w14:textId="6A6C63D2" w:rsidR="00A9037E" w:rsidRDefault="00DC5FD0" w:rsidP="00A9037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5987988" w:history="1">
            <w:r w:rsidR="00A9037E" w:rsidRPr="00F12114">
              <w:rPr>
                <w:rStyle w:val="Hyperlink"/>
                <w:noProof/>
              </w:rPr>
              <w:t>2.0 Overview</w:t>
            </w:r>
            <w:r w:rsidR="00A9037E">
              <w:rPr>
                <w:noProof/>
                <w:webHidden/>
              </w:rPr>
              <w:tab/>
            </w:r>
            <w:r w:rsidR="00A9037E">
              <w:rPr>
                <w:noProof/>
                <w:webHidden/>
              </w:rPr>
              <w:fldChar w:fldCharType="begin"/>
            </w:r>
            <w:r w:rsidR="00A9037E">
              <w:rPr>
                <w:noProof/>
                <w:webHidden/>
              </w:rPr>
              <w:instrText xml:space="preserve"> PAGEREF _Toc165987988 \h </w:instrText>
            </w:r>
            <w:r w:rsidR="00A9037E">
              <w:rPr>
                <w:noProof/>
                <w:webHidden/>
              </w:rPr>
            </w:r>
            <w:r w:rsidR="00A9037E">
              <w:rPr>
                <w:noProof/>
                <w:webHidden/>
              </w:rPr>
              <w:fldChar w:fldCharType="separate"/>
            </w:r>
            <w:r w:rsidR="00A9037E">
              <w:rPr>
                <w:noProof/>
                <w:webHidden/>
              </w:rPr>
              <w:t>4</w:t>
            </w:r>
            <w:r w:rsidR="00A9037E">
              <w:rPr>
                <w:noProof/>
                <w:webHidden/>
              </w:rPr>
              <w:fldChar w:fldCharType="end"/>
            </w:r>
          </w:hyperlink>
        </w:p>
        <w:p w14:paraId="6DDBB2E8" w14:textId="6D138DC5" w:rsidR="00A9037E" w:rsidRDefault="00DC5FD0" w:rsidP="00A9037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5987989" w:history="1">
            <w:r w:rsidR="00A9037E" w:rsidRPr="00F12114">
              <w:rPr>
                <w:rStyle w:val="Hyperlink"/>
                <w:noProof/>
              </w:rPr>
              <w:t>3.0 System summary</w:t>
            </w:r>
            <w:r w:rsidR="00A9037E">
              <w:rPr>
                <w:noProof/>
                <w:webHidden/>
              </w:rPr>
              <w:tab/>
            </w:r>
            <w:r w:rsidR="00A9037E">
              <w:rPr>
                <w:noProof/>
                <w:webHidden/>
              </w:rPr>
              <w:fldChar w:fldCharType="begin"/>
            </w:r>
            <w:r w:rsidR="00A9037E">
              <w:rPr>
                <w:noProof/>
                <w:webHidden/>
              </w:rPr>
              <w:instrText xml:space="preserve"> PAGEREF _Toc165987989 \h </w:instrText>
            </w:r>
            <w:r w:rsidR="00A9037E">
              <w:rPr>
                <w:noProof/>
                <w:webHidden/>
              </w:rPr>
            </w:r>
            <w:r w:rsidR="00A9037E">
              <w:rPr>
                <w:noProof/>
                <w:webHidden/>
              </w:rPr>
              <w:fldChar w:fldCharType="separate"/>
            </w:r>
            <w:r w:rsidR="00A9037E">
              <w:rPr>
                <w:noProof/>
                <w:webHidden/>
              </w:rPr>
              <w:t>5</w:t>
            </w:r>
            <w:r w:rsidR="00A9037E">
              <w:rPr>
                <w:noProof/>
                <w:webHidden/>
              </w:rPr>
              <w:fldChar w:fldCharType="end"/>
            </w:r>
          </w:hyperlink>
        </w:p>
        <w:p w14:paraId="206B698A" w14:textId="526E8A60" w:rsidR="00A9037E" w:rsidRDefault="00DC5FD0" w:rsidP="00A9037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5987990" w:history="1">
            <w:r w:rsidR="00A9037E" w:rsidRPr="00F12114">
              <w:rPr>
                <w:rStyle w:val="Hyperlink"/>
                <w:noProof/>
              </w:rPr>
              <w:t>4.0 card summary</w:t>
            </w:r>
            <w:r w:rsidR="00A9037E">
              <w:rPr>
                <w:noProof/>
                <w:webHidden/>
              </w:rPr>
              <w:tab/>
            </w:r>
            <w:r w:rsidR="00A9037E">
              <w:rPr>
                <w:noProof/>
                <w:webHidden/>
              </w:rPr>
              <w:fldChar w:fldCharType="begin"/>
            </w:r>
            <w:r w:rsidR="00A9037E">
              <w:rPr>
                <w:noProof/>
                <w:webHidden/>
              </w:rPr>
              <w:instrText xml:space="preserve"> PAGEREF _Toc165987990 \h </w:instrText>
            </w:r>
            <w:r w:rsidR="00A9037E">
              <w:rPr>
                <w:noProof/>
                <w:webHidden/>
              </w:rPr>
            </w:r>
            <w:r w:rsidR="00A9037E">
              <w:rPr>
                <w:noProof/>
                <w:webHidden/>
              </w:rPr>
              <w:fldChar w:fldCharType="separate"/>
            </w:r>
            <w:r w:rsidR="00A9037E">
              <w:rPr>
                <w:noProof/>
                <w:webHidden/>
              </w:rPr>
              <w:t>6</w:t>
            </w:r>
            <w:r w:rsidR="00A9037E">
              <w:rPr>
                <w:noProof/>
                <w:webHidden/>
              </w:rPr>
              <w:fldChar w:fldCharType="end"/>
            </w:r>
          </w:hyperlink>
        </w:p>
        <w:p w14:paraId="53BCA554" w14:textId="1FF4D277" w:rsidR="00A9037E" w:rsidRDefault="00DC5FD0" w:rsidP="00A9037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5987991" w:history="1">
            <w:r w:rsidR="00A9037E" w:rsidRPr="00F12114">
              <w:rPr>
                <w:rStyle w:val="Hyperlink"/>
                <w:noProof/>
              </w:rPr>
              <w:t>5.0 port summary</w:t>
            </w:r>
            <w:r w:rsidR="00A9037E">
              <w:rPr>
                <w:noProof/>
                <w:webHidden/>
              </w:rPr>
              <w:tab/>
            </w:r>
            <w:r w:rsidR="00A9037E">
              <w:rPr>
                <w:noProof/>
                <w:webHidden/>
              </w:rPr>
              <w:fldChar w:fldCharType="begin"/>
            </w:r>
            <w:r w:rsidR="00A9037E">
              <w:rPr>
                <w:noProof/>
                <w:webHidden/>
              </w:rPr>
              <w:instrText xml:space="preserve"> PAGEREF _Toc165987991 \h </w:instrText>
            </w:r>
            <w:r w:rsidR="00A9037E">
              <w:rPr>
                <w:noProof/>
                <w:webHidden/>
              </w:rPr>
            </w:r>
            <w:r w:rsidR="00A9037E">
              <w:rPr>
                <w:noProof/>
                <w:webHidden/>
              </w:rPr>
              <w:fldChar w:fldCharType="separate"/>
            </w:r>
            <w:r w:rsidR="00A9037E">
              <w:rPr>
                <w:noProof/>
                <w:webHidden/>
              </w:rPr>
              <w:t>7</w:t>
            </w:r>
            <w:r w:rsidR="00A9037E">
              <w:rPr>
                <w:noProof/>
                <w:webHidden/>
              </w:rPr>
              <w:fldChar w:fldCharType="end"/>
            </w:r>
          </w:hyperlink>
        </w:p>
        <w:p w14:paraId="071F6B53" w14:textId="0D5DA85D" w:rsidR="00A9037E" w:rsidRDefault="00DC5FD0" w:rsidP="00A9037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5987992" w:history="1">
            <w:r w:rsidR="00A9037E" w:rsidRPr="00F12114">
              <w:rPr>
                <w:rStyle w:val="Hyperlink"/>
                <w:noProof/>
              </w:rPr>
              <w:t>6.0 Log &amp; Alarm analysis</w:t>
            </w:r>
            <w:r w:rsidR="00A9037E">
              <w:rPr>
                <w:noProof/>
                <w:webHidden/>
              </w:rPr>
              <w:tab/>
            </w:r>
            <w:r w:rsidR="00A9037E">
              <w:rPr>
                <w:noProof/>
                <w:webHidden/>
              </w:rPr>
              <w:fldChar w:fldCharType="begin"/>
            </w:r>
            <w:r w:rsidR="00A9037E">
              <w:rPr>
                <w:noProof/>
                <w:webHidden/>
              </w:rPr>
              <w:instrText xml:space="preserve"> PAGEREF _Toc165987992 \h </w:instrText>
            </w:r>
            <w:r w:rsidR="00A9037E">
              <w:rPr>
                <w:noProof/>
                <w:webHidden/>
              </w:rPr>
            </w:r>
            <w:r w:rsidR="00A9037E">
              <w:rPr>
                <w:noProof/>
                <w:webHidden/>
              </w:rPr>
              <w:fldChar w:fldCharType="separate"/>
            </w:r>
            <w:r w:rsidR="00A9037E">
              <w:rPr>
                <w:noProof/>
                <w:webHidden/>
              </w:rPr>
              <w:t>8</w:t>
            </w:r>
            <w:r w:rsidR="00A9037E">
              <w:rPr>
                <w:noProof/>
                <w:webHidden/>
              </w:rPr>
              <w:fldChar w:fldCharType="end"/>
            </w:r>
          </w:hyperlink>
        </w:p>
        <w:p w14:paraId="5B650087" w14:textId="3FF63A3E" w:rsidR="00A9037E" w:rsidRDefault="00DC5FD0" w:rsidP="00A9037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5987993" w:history="1">
            <w:r w:rsidR="00A9037E" w:rsidRPr="00F12114">
              <w:rPr>
                <w:rStyle w:val="Hyperlink"/>
                <w:noProof/>
              </w:rPr>
              <w:t>7.0  Stats and KPI analysis</w:t>
            </w:r>
            <w:r w:rsidR="00A9037E">
              <w:rPr>
                <w:noProof/>
                <w:webHidden/>
              </w:rPr>
              <w:tab/>
            </w:r>
            <w:r w:rsidR="00A9037E">
              <w:rPr>
                <w:noProof/>
                <w:webHidden/>
              </w:rPr>
              <w:fldChar w:fldCharType="begin"/>
            </w:r>
            <w:r w:rsidR="00A9037E">
              <w:rPr>
                <w:noProof/>
                <w:webHidden/>
              </w:rPr>
              <w:instrText xml:space="preserve"> PAGEREF _Toc165987993 \h </w:instrText>
            </w:r>
            <w:r w:rsidR="00A9037E">
              <w:rPr>
                <w:noProof/>
                <w:webHidden/>
              </w:rPr>
            </w:r>
            <w:r w:rsidR="00A9037E">
              <w:rPr>
                <w:noProof/>
                <w:webHidden/>
              </w:rPr>
              <w:fldChar w:fldCharType="separate"/>
            </w:r>
            <w:r w:rsidR="00A9037E">
              <w:rPr>
                <w:noProof/>
                <w:webHidden/>
              </w:rPr>
              <w:t>9</w:t>
            </w:r>
            <w:r w:rsidR="00A9037E">
              <w:rPr>
                <w:noProof/>
                <w:webHidden/>
              </w:rPr>
              <w:fldChar w:fldCharType="end"/>
            </w:r>
          </w:hyperlink>
        </w:p>
        <w:p w14:paraId="4CD22FC8" w14:textId="27892997" w:rsidR="00A9037E" w:rsidRDefault="00DC5FD0" w:rsidP="00A9037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5987994" w:history="1">
            <w:r w:rsidR="00A9037E" w:rsidRPr="00F12114">
              <w:rPr>
                <w:rStyle w:val="Hyperlink"/>
                <w:noProof/>
              </w:rPr>
              <w:t>8.0 ONT analysis</w:t>
            </w:r>
            <w:r w:rsidR="00A9037E">
              <w:rPr>
                <w:noProof/>
                <w:webHidden/>
              </w:rPr>
              <w:tab/>
            </w:r>
            <w:r w:rsidR="00A9037E">
              <w:rPr>
                <w:noProof/>
                <w:webHidden/>
              </w:rPr>
              <w:fldChar w:fldCharType="begin"/>
            </w:r>
            <w:r w:rsidR="00A9037E">
              <w:rPr>
                <w:noProof/>
                <w:webHidden/>
              </w:rPr>
              <w:instrText xml:space="preserve"> PAGEREF _Toc165987994 \h </w:instrText>
            </w:r>
            <w:r w:rsidR="00A9037E">
              <w:rPr>
                <w:noProof/>
                <w:webHidden/>
              </w:rPr>
            </w:r>
            <w:r w:rsidR="00A9037E">
              <w:rPr>
                <w:noProof/>
                <w:webHidden/>
              </w:rPr>
              <w:fldChar w:fldCharType="separate"/>
            </w:r>
            <w:r w:rsidR="00A9037E">
              <w:rPr>
                <w:noProof/>
                <w:webHidden/>
              </w:rPr>
              <w:t>10</w:t>
            </w:r>
            <w:r w:rsidR="00A9037E">
              <w:rPr>
                <w:noProof/>
                <w:webHidden/>
              </w:rPr>
              <w:fldChar w:fldCharType="end"/>
            </w:r>
          </w:hyperlink>
        </w:p>
        <w:p w14:paraId="367FE559" w14:textId="1D5C2037" w:rsidR="00A9037E" w:rsidRDefault="00DC5FD0" w:rsidP="00A9037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5987995" w:history="1">
            <w:r w:rsidR="00A9037E" w:rsidRPr="00F12114">
              <w:rPr>
                <w:rStyle w:val="Hyperlink"/>
                <w:noProof/>
              </w:rPr>
              <w:t>9.0 Final analysis and next steps</w:t>
            </w:r>
            <w:r w:rsidR="00A9037E">
              <w:rPr>
                <w:noProof/>
                <w:webHidden/>
              </w:rPr>
              <w:tab/>
            </w:r>
            <w:r w:rsidR="00A9037E">
              <w:rPr>
                <w:noProof/>
                <w:webHidden/>
              </w:rPr>
              <w:fldChar w:fldCharType="begin"/>
            </w:r>
            <w:r w:rsidR="00A9037E">
              <w:rPr>
                <w:noProof/>
                <w:webHidden/>
              </w:rPr>
              <w:instrText xml:space="preserve"> PAGEREF _Toc165987995 \h </w:instrText>
            </w:r>
            <w:r w:rsidR="00A9037E">
              <w:rPr>
                <w:noProof/>
                <w:webHidden/>
              </w:rPr>
            </w:r>
            <w:r w:rsidR="00A9037E">
              <w:rPr>
                <w:noProof/>
                <w:webHidden/>
              </w:rPr>
              <w:fldChar w:fldCharType="separate"/>
            </w:r>
            <w:r w:rsidR="00A9037E">
              <w:rPr>
                <w:noProof/>
                <w:webHidden/>
              </w:rPr>
              <w:t>11</w:t>
            </w:r>
            <w:r w:rsidR="00A9037E">
              <w:rPr>
                <w:noProof/>
                <w:webHidden/>
              </w:rPr>
              <w:fldChar w:fldCharType="end"/>
            </w:r>
          </w:hyperlink>
        </w:p>
        <w:p w14:paraId="70BAE2DC" w14:textId="638E4B11" w:rsidR="001A4E58" w:rsidRDefault="001A4E58">
          <w:r>
            <w:rPr>
              <w:b/>
              <w:bCs/>
              <w:noProof/>
            </w:rPr>
            <w:fldChar w:fldCharType="end"/>
          </w:r>
        </w:p>
      </w:sdtContent>
    </w:sdt>
    <w:p w14:paraId="70BAE2DD" w14:textId="77777777" w:rsidR="0076415D" w:rsidRDefault="004370FB" w:rsidP="0076415D">
      <w:r>
        <w:t xml:space="preserve"> </w:t>
      </w:r>
      <w:bookmarkStart w:id="0" w:name="_Toc55789461"/>
      <w:bookmarkStart w:id="1" w:name="_Toc60808952"/>
      <w:bookmarkStart w:id="2" w:name="_Toc60809092"/>
      <w:bookmarkStart w:id="3" w:name="_Toc61836807"/>
      <w:bookmarkStart w:id="4" w:name="_Toc387995275"/>
      <w:bookmarkStart w:id="5" w:name="_Toc492370517"/>
    </w:p>
    <w:p w14:paraId="70BAE2DE" w14:textId="77777777" w:rsidR="0076415D" w:rsidRDefault="0076415D">
      <w:r>
        <w:br w:type="page"/>
      </w:r>
    </w:p>
    <w:p w14:paraId="70BAE2DF" w14:textId="77777777" w:rsidR="0076415D" w:rsidRDefault="0076415D" w:rsidP="0076415D"/>
    <w:p w14:paraId="70BAE2E0" w14:textId="77777777" w:rsidR="004370FB" w:rsidRPr="001A4E58" w:rsidRDefault="001A4E58" w:rsidP="001A4E58">
      <w:pPr>
        <w:pStyle w:val="Heading1"/>
      </w:pPr>
      <w:bookmarkStart w:id="6" w:name="_Toc165987987"/>
      <w:r>
        <w:t xml:space="preserve">1.0 </w:t>
      </w:r>
      <w:r w:rsidR="004370FB" w:rsidRPr="001A4E58">
        <w:t>Executive Summary</w:t>
      </w:r>
      <w:bookmarkEnd w:id="0"/>
      <w:bookmarkEnd w:id="1"/>
      <w:bookmarkEnd w:id="2"/>
      <w:bookmarkEnd w:id="3"/>
      <w:bookmarkEnd w:id="4"/>
      <w:bookmarkEnd w:id="5"/>
      <w:bookmarkEnd w:id="6"/>
    </w:p>
    <w:p w14:paraId="70BAE2E1" w14:textId="6E8F1ABB" w:rsidR="004370FB" w:rsidRDefault="00DB3ED9" w:rsidP="00DB3ED9">
      <w:pPr>
        <w:pStyle w:val="BodyText"/>
        <w:numPr>
          <w:ilvl w:val="0"/>
          <w:numId w:val="20"/>
        </w:numPr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Need to provide an overall summary of this doc and purpose and what was </w:t>
      </w:r>
      <w:proofErr w:type="gramStart"/>
      <w:r>
        <w:rPr>
          <w:rFonts w:ascii="Segoe UI" w:hAnsi="Segoe UI" w:cs="Segoe UI"/>
        </w:rPr>
        <w:t>done</w:t>
      </w:r>
      <w:proofErr w:type="gramEnd"/>
    </w:p>
    <w:p w14:paraId="65998004" w14:textId="54554699" w:rsidR="00DB3ED9" w:rsidRDefault="00DB3ED9" w:rsidP="00DB3ED9">
      <w:pPr>
        <w:pStyle w:val="BodyText"/>
        <w:numPr>
          <w:ilvl w:val="0"/>
          <w:numId w:val="20"/>
        </w:numPr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Provide executive summary of the health </w:t>
      </w:r>
      <w:proofErr w:type="spellStart"/>
      <w:proofErr w:type="gramStart"/>
      <w:r>
        <w:rPr>
          <w:rFonts w:ascii="Segoe UI" w:hAnsi="Segoe UI" w:cs="Segoe UI"/>
        </w:rPr>
        <w:t>check..</w:t>
      </w:r>
      <w:proofErr w:type="gramEnd"/>
      <w:r>
        <w:rPr>
          <w:rFonts w:ascii="Segoe UI" w:hAnsi="Segoe UI" w:cs="Segoe UI"/>
        </w:rPr>
        <w:t>similar</w:t>
      </w:r>
      <w:proofErr w:type="spellEnd"/>
      <w:r>
        <w:rPr>
          <w:rFonts w:ascii="Segoe UI" w:hAnsi="Segoe UI" w:cs="Segoe UI"/>
        </w:rPr>
        <w:t xml:space="preserve"> to below slide, but in graphs (pie-chart or something). </w:t>
      </w:r>
    </w:p>
    <w:p w14:paraId="6F083E14" w14:textId="11DAD309" w:rsidR="00DB3ED9" w:rsidRDefault="00DB3ED9" w:rsidP="00DB3ED9">
      <w:pPr>
        <w:pStyle w:val="BodyText"/>
        <w:ind w:left="720" w:firstLine="0"/>
        <w:jc w:val="left"/>
        <w:rPr>
          <w:rFonts w:ascii="Segoe UI" w:hAnsi="Segoe UI" w:cs="Segoe UI"/>
        </w:rPr>
      </w:pPr>
      <w:r w:rsidRPr="00DB3ED9">
        <w:rPr>
          <w:rFonts w:ascii="Segoe UI" w:hAnsi="Segoe UI" w:cs="Segoe UI"/>
          <w:noProof/>
        </w:rPr>
        <w:drawing>
          <wp:inline distT="0" distB="0" distL="0" distR="0" wp14:anchorId="12DEBF5D" wp14:editId="65394CD3">
            <wp:extent cx="5943600" cy="3343275"/>
            <wp:effectExtent l="0" t="0" r="0" b="0"/>
            <wp:docPr id="1166130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303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AE2E7" w14:textId="77777777" w:rsidR="004370FB" w:rsidRDefault="004370FB" w:rsidP="004370FB">
      <w:pPr>
        <w:pStyle w:val="BodyText"/>
        <w:spacing w:after="0"/>
        <w:ind w:left="360" w:firstLine="0"/>
        <w:jc w:val="left"/>
        <w:rPr>
          <w:rFonts w:ascii="Segoe UI" w:hAnsi="Segoe UI" w:cs="Segoe UI"/>
        </w:rPr>
      </w:pPr>
    </w:p>
    <w:p w14:paraId="70BAE2E8" w14:textId="77777777" w:rsidR="004370FB" w:rsidRDefault="004370FB" w:rsidP="004370FB">
      <w:pPr>
        <w:pStyle w:val="BodyText"/>
        <w:ind w:firstLine="0"/>
        <w:jc w:val="left"/>
        <w:rPr>
          <w:rFonts w:ascii="Segoe UI" w:hAnsi="Segoe UI" w:cs="Segoe UI"/>
        </w:rPr>
      </w:pPr>
    </w:p>
    <w:p w14:paraId="70BAE2E9" w14:textId="77777777" w:rsidR="004370FB" w:rsidRDefault="004370FB" w:rsidP="004370FB">
      <w:pPr>
        <w:pStyle w:val="BodyText"/>
        <w:ind w:firstLine="0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70BAE32A" w14:textId="3451EC2E" w:rsidR="004370FB" w:rsidRPr="00DD2A95" w:rsidRDefault="001A4E58" w:rsidP="001A4E58">
      <w:pPr>
        <w:pStyle w:val="Heading1"/>
      </w:pPr>
      <w:bookmarkStart w:id="7" w:name="_Toc40519542"/>
      <w:bookmarkStart w:id="8" w:name="_Toc55789463"/>
      <w:bookmarkStart w:id="9" w:name="_Toc60808955"/>
      <w:bookmarkStart w:id="10" w:name="_Toc60809095"/>
      <w:bookmarkStart w:id="11" w:name="_Toc61836810"/>
      <w:bookmarkStart w:id="12" w:name="_Toc387995276"/>
      <w:bookmarkStart w:id="13" w:name="_Toc492370518"/>
      <w:bookmarkStart w:id="14" w:name="_Toc165987988"/>
      <w:r>
        <w:lastRenderedPageBreak/>
        <w:t xml:space="preserve">2.0 </w:t>
      </w:r>
      <w:bookmarkEnd w:id="7"/>
      <w:bookmarkEnd w:id="8"/>
      <w:bookmarkEnd w:id="9"/>
      <w:bookmarkEnd w:id="10"/>
      <w:bookmarkEnd w:id="11"/>
      <w:bookmarkEnd w:id="12"/>
      <w:bookmarkEnd w:id="13"/>
      <w:r w:rsidR="00582C85">
        <w:t>Overview</w:t>
      </w:r>
      <w:bookmarkEnd w:id="14"/>
    </w:p>
    <w:p w14:paraId="70BAE34B" w14:textId="4C7A4549" w:rsidR="004370FB" w:rsidRDefault="004370FB" w:rsidP="00582C85">
      <w:pPr>
        <w:pStyle w:val="ListParagraph"/>
        <w:numPr>
          <w:ilvl w:val="0"/>
          <w:numId w:val="15"/>
        </w:numPr>
        <w:rPr>
          <w:rFonts w:ascii="Segoe UI" w:hAnsi="Segoe UI" w:cs="Segoe UI"/>
        </w:rPr>
      </w:pPr>
      <w:r w:rsidRPr="00DD2A95">
        <w:br/>
      </w:r>
      <w:r w:rsidR="00582C85">
        <w:rPr>
          <w:rFonts w:ascii="Segoe UI" w:hAnsi="Segoe UI" w:cs="Segoe UI"/>
        </w:rPr>
        <w:t xml:space="preserve">Overview of the OLT chassis </w:t>
      </w:r>
      <w:proofErr w:type="spellStart"/>
      <w:r w:rsidR="00582C85">
        <w:rPr>
          <w:rFonts w:ascii="Segoe UI" w:hAnsi="Segoe UI" w:cs="Segoe UI"/>
        </w:rPr>
        <w:t>etc</w:t>
      </w:r>
      <w:proofErr w:type="spellEnd"/>
    </w:p>
    <w:p w14:paraId="462DAFC9" w14:textId="30638957" w:rsidR="00582C85" w:rsidRPr="00582C85" w:rsidRDefault="00582C85" w:rsidP="00582C85">
      <w:pPr>
        <w:rPr>
          <w:rFonts w:ascii="Segoe UI" w:hAnsi="Segoe UI" w:cs="Segoe UI"/>
        </w:rPr>
      </w:pPr>
      <w:r w:rsidRPr="00582C85">
        <w:rPr>
          <w:rFonts w:ascii="Segoe UI" w:hAnsi="Segoe UI" w:cs="Segoe UI"/>
          <w:noProof/>
        </w:rPr>
        <w:drawing>
          <wp:inline distT="0" distB="0" distL="0" distR="0" wp14:anchorId="75988DD8" wp14:editId="42C35A60">
            <wp:extent cx="5943600" cy="3343275"/>
            <wp:effectExtent l="0" t="0" r="0" b="0"/>
            <wp:docPr id="1197417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208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134B4" w14:textId="77777777" w:rsidR="00DB4B8A" w:rsidRDefault="00DB4B8A">
      <w:pPr>
        <w:rPr>
          <w:rFonts w:ascii="Segoe UI" w:hAnsi="Segoe UI" w:cs="Segoe UI"/>
        </w:rPr>
      </w:pPr>
      <w:bookmarkStart w:id="15" w:name="_Toc59851993"/>
    </w:p>
    <w:p w14:paraId="70BAE34C" w14:textId="3358BC6B" w:rsidR="001A4E58" w:rsidRDefault="001A4E58">
      <w:pPr>
        <w:rPr>
          <w:rFonts w:ascii="Segoe UI" w:eastAsia="Times New Roman" w:hAnsi="Segoe UI" w:cs="Segoe UI"/>
          <w:sz w:val="24"/>
          <w:szCs w:val="20"/>
          <w:lang w:eastAsia="en-US"/>
        </w:rPr>
      </w:pPr>
      <w:r>
        <w:rPr>
          <w:rFonts w:ascii="Segoe UI" w:hAnsi="Segoe UI" w:cs="Segoe UI"/>
        </w:rPr>
        <w:br w:type="page"/>
      </w:r>
    </w:p>
    <w:p w14:paraId="70BAE34D" w14:textId="77777777" w:rsidR="004370FB" w:rsidRPr="00DD2A95" w:rsidRDefault="004370FB" w:rsidP="004370FB">
      <w:pPr>
        <w:pStyle w:val="BodyText"/>
        <w:ind w:firstLine="0"/>
        <w:jc w:val="left"/>
        <w:rPr>
          <w:rFonts w:ascii="Segoe UI" w:hAnsi="Segoe UI" w:cs="Segoe UI"/>
        </w:rPr>
      </w:pPr>
    </w:p>
    <w:p w14:paraId="70BAE34E" w14:textId="6E3EC8F5" w:rsidR="004370FB" w:rsidRPr="00DD2A95" w:rsidRDefault="001A4E58" w:rsidP="004370FB">
      <w:pPr>
        <w:pStyle w:val="Heading1"/>
      </w:pPr>
      <w:bookmarkStart w:id="16" w:name="_Toc387995278"/>
      <w:bookmarkStart w:id="17" w:name="_Toc492370519"/>
      <w:bookmarkStart w:id="18" w:name="_Toc165987989"/>
      <w:bookmarkStart w:id="19" w:name="_Toc60808957"/>
      <w:bookmarkStart w:id="20" w:name="_Toc60809097"/>
      <w:r>
        <w:t xml:space="preserve">3.0 </w:t>
      </w:r>
      <w:bookmarkEnd w:id="16"/>
      <w:bookmarkEnd w:id="17"/>
      <w:r w:rsidR="00582C85">
        <w:t>System summary</w:t>
      </w:r>
      <w:bookmarkEnd w:id="18"/>
    </w:p>
    <w:p w14:paraId="70BAE34F" w14:textId="77777777" w:rsidR="004370FB" w:rsidRPr="00DD2A95" w:rsidRDefault="004370FB" w:rsidP="004370FB">
      <w:pPr>
        <w:pStyle w:val="BodyText"/>
        <w:spacing w:after="0"/>
        <w:ind w:firstLine="0"/>
        <w:jc w:val="left"/>
        <w:rPr>
          <w:rFonts w:ascii="Segoe UI" w:hAnsi="Segoe UI" w:cs="Segoe UI"/>
        </w:rPr>
      </w:pPr>
    </w:p>
    <w:p w14:paraId="70BAE355" w14:textId="4F016C06" w:rsidR="004370FB" w:rsidRDefault="00582C85" w:rsidP="002915D7">
      <w:pPr>
        <w:pStyle w:val="BodyText"/>
        <w:numPr>
          <w:ilvl w:val="0"/>
          <w:numId w:val="9"/>
        </w:numPr>
        <w:spacing w:after="0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OLT info details, system info, security info, customer settings, port access list </w:t>
      </w:r>
      <w:proofErr w:type="spellStart"/>
      <w:r>
        <w:rPr>
          <w:rFonts w:ascii="Segoe UI" w:hAnsi="Segoe UI" w:cs="Segoe UI"/>
        </w:rPr>
        <w:t>etc</w:t>
      </w:r>
      <w:proofErr w:type="spellEnd"/>
    </w:p>
    <w:p w14:paraId="35E798C6" w14:textId="2BFE8B20" w:rsidR="0E4E5A9A" w:rsidRDefault="7BEC38A9" w:rsidP="62C23BF2">
      <w:pPr>
        <w:pStyle w:val="BodyText"/>
        <w:numPr>
          <w:ilvl w:val="1"/>
          <w:numId w:val="9"/>
        </w:numPr>
        <w:spacing w:after="0"/>
        <w:jc w:val="left"/>
        <w:rPr>
          <w:rFonts w:ascii="Segoe UI" w:hAnsi="Segoe UI" w:cs="Segoe UI"/>
        </w:rPr>
      </w:pPr>
      <w:r w:rsidRPr="3DB041AD">
        <w:rPr>
          <w:rFonts w:ascii="Segoe UI" w:hAnsi="Segoe UI" w:cs="Segoe UI"/>
        </w:rPr>
        <w:t xml:space="preserve">Using </w:t>
      </w:r>
      <w:proofErr w:type="spellStart"/>
      <w:r w:rsidRPr="3DB041AD">
        <w:rPr>
          <w:rFonts w:ascii="Segoe UI" w:hAnsi="Segoe UI" w:cs="Segoe UI"/>
        </w:rPr>
        <w:t>xcard</w:t>
      </w:r>
      <w:proofErr w:type="spellEnd"/>
      <w:r w:rsidRPr="3DB041AD">
        <w:rPr>
          <w:rFonts w:ascii="Segoe UI" w:hAnsi="Segoe UI" w:cs="Segoe UI"/>
        </w:rPr>
        <w:t xml:space="preserve"> </w:t>
      </w:r>
      <w:proofErr w:type="spellStart"/>
      <w:r w:rsidRPr="3DB041AD">
        <w:rPr>
          <w:rFonts w:ascii="Segoe UI" w:hAnsi="Segoe UI" w:cs="Segoe UI"/>
        </w:rPr>
        <w:t>linkagg</w:t>
      </w:r>
      <w:proofErr w:type="spellEnd"/>
    </w:p>
    <w:p w14:paraId="46EAF416" w14:textId="71A4A0C6" w:rsidR="610257B4" w:rsidRDefault="244FF684" w:rsidP="610257B4">
      <w:pPr>
        <w:pStyle w:val="BodyText"/>
        <w:numPr>
          <w:ilvl w:val="1"/>
          <w:numId w:val="9"/>
        </w:numPr>
        <w:spacing w:after="0"/>
        <w:jc w:val="left"/>
        <w:rPr>
          <w:rFonts w:ascii="Segoe UI" w:hAnsi="Segoe UI" w:cs="Segoe UI"/>
          <w:szCs w:val="24"/>
        </w:rPr>
      </w:pPr>
      <w:r w:rsidRPr="7C7DAE6B">
        <w:rPr>
          <w:rFonts w:ascii="Segoe UI" w:hAnsi="Segoe UI" w:cs="Segoe UI"/>
          <w:szCs w:val="24"/>
        </w:rPr>
        <w:t xml:space="preserve">SNMP community </w:t>
      </w:r>
      <w:r w:rsidRPr="4F23CAAE">
        <w:rPr>
          <w:rFonts w:ascii="Segoe UI" w:hAnsi="Segoe UI" w:cs="Segoe UI"/>
          <w:szCs w:val="24"/>
        </w:rPr>
        <w:t xml:space="preserve">name set </w:t>
      </w:r>
      <w:r w:rsidRPr="6F6382C0">
        <w:rPr>
          <w:rFonts w:ascii="Segoe UI" w:hAnsi="Segoe UI" w:cs="Segoe UI"/>
          <w:szCs w:val="24"/>
        </w:rPr>
        <w:t xml:space="preserve">so SNMP is </w:t>
      </w:r>
      <w:r w:rsidRPr="22E912D4">
        <w:rPr>
          <w:rFonts w:ascii="Segoe UI" w:hAnsi="Segoe UI" w:cs="Segoe UI"/>
          <w:szCs w:val="24"/>
        </w:rPr>
        <w:t>being</w:t>
      </w:r>
      <w:r w:rsidRPr="4BCC75CA">
        <w:rPr>
          <w:rFonts w:ascii="Segoe UI" w:hAnsi="Segoe UI" w:cs="Segoe UI"/>
          <w:szCs w:val="24"/>
        </w:rPr>
        <w:t xml:space="preserve"> used</w:t>
      </w:r>
      <w:r w:rsidRPr="29572568">
        <w:rPr>
          <w:rFonts w:ascii="Segoe UI" w:hAnsi="Segoe UI" w:cs="Segoe UI"/>
          <w:szCs w:val="24"/>
        </w:rPr>
        <w:t xml:space="preserve">. </w:t>
      </w:r>
      <w:r w:rsidRPr="3816A291">
        <w:rPr>
          <w:rFonts w:ascii="Segoe UI" w:hAnsi="Segoe UI" w:cs="Segoe UI"/>
          <w:szCs w:val="24"/>
        </w:rPr>
        <w:t>Check for excessive SNMP walks.</w:t>
      </w:r>
    </w:p>
    <w:p w14:paraId="67ED9AB1" w14:textId="5CF22E07" w:rsidR="3816A291" w:rsidRDefault="3816A291" w:rsidP="3816A291">
      <w:pPr>
        <w:pStyle w:val="BodyText"/>
        <w:numPr>
          <w:ilvl w:val="1"/>
          <w:numId w:val="9"/>
        </w:numPr>
        <w:spacing w:after="0"/>
        <w:jc w:val="left"/>
        <w:rPr>
          <w:rFonts w:ascii="Segoe UI" w:hAnsi="Segoe UI" w:cs="Segoe UI"/>
          <w:szCs w:val="24"/>
        </w:rPr>
      </w:pPr>
    </w:p>
    <w:p w14:paraId="0EA9E8CE" w14:textId="3CB9755D" w:rsidR="00582C85" w:rsidRDefault="00582C85" w:rsidP="00582C85">
      <w:pPr>
        <w:pStyle w:val="BodyText"/>
        <w:numPr>
          <w:ilvl w:val="0"/>
          <w:numId w:val="9"/>
        </w:numPr>
        <w:spacing w:after="0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Minor/major warnings etc</w:t>
      </w:r>
      <w:r w:rsidR="33A6FB20" w:rsidRPr="681B3B76">
        <w:rPr>
          <w:rFonts w:ascii="Segoe UI" w:hAnsi="Segoe UI" w:cs="Segoe UI"/>
        </w:rPr>
        <w:t>.:</w:t>
      </w:r>
    </w:p>
    <w:p w14:paraId="10A5F02F" w14:textId="042E9BCF" w:rsidR="33A6FB20" w:rsidRDefault="33A6FB20" w:rsidP="3A5EA5E1">
      <w:pPr>
        <w:pStyle w:val="BodyText"/>
        <w:numPr>
          <w:ilvl w:val="1"/>
          <w:numId w:val="9"/>
        </w:numPr>
        <w:spacing w:after="0"/>
        <w:jc w:val="left"/>
        <w:rPr>
          <w:rFonts w:ascii="Segoe UI" w:hAnsi="Segoe UI" w:cs="Segoe UI"/>
          <w:szCs w:val="24"/>
        </w:rPr>
      </w:pPr>
      <w:r w:rsidRPr="3A5EA5E1">
        <w:rPr>
          <w:rFonts w:ascii="Segoe UI" w:hAnsi="Segoe UI" w:cs="Segoe UI"/>
          <w:szCs w:val="24"/>
        </w:rPr>
        <w:t>‘</w:t>
      </w:r>
      <w:proofErr w:type="gramStart"/>
      <w:r w:rsidRPr="3A5EA5E1">
        <w:rPr>
          <w:rFonts w:ascii="Segoe UI" w:hAnsi="Segoe UI" w:cs="Segoe UI"/>
          <w:szCs w:val="24"/>
        </w:rPr>
        <w:t>alarm</w:t>
      </w:r>
      <w:proofErr w:type="gramEnd"/>
      <w:r w:rsidRPr="3A5EA5E1">
        <w:rPr>
          <w:rFonts w:ascii="Segoe UI" w:hAnsi="Segoe UI" w:cs="Segoe UI"/>
          <w:szCs w:val="24"/>
        </w:rPr>
        <w:t xml:space="preserve"> show’ output shows </w:t>
      </w:r>
      <w:r w:rsidR="0EE0017C" w:rsidRPr="0E4C4D6A">
        <w:rPr>
          <w:rFonts w:ascii="Segoe UI" w:hAnsi="Segoe UI" w:cs="Segoe UI"/>
          <w:szCs w:val="24"/>
        </w:rPr>
        <w:t xml:space="preserve">that </w:t>
      </w:r>
      <w:r w:rsidR="0EE0017C" w:rsidRPr="0659CC6A">
        <w:rPr>
          <w:rFonts w:ascii="Segoe UI" w:hAnsi="Segoe UI" w:cs="Segoe UI"/>
          <w:szCs w:val="24"/>
        </w:rPr>
        <w:t>the ‘</w:t>
      </w:r>
      <w:proofErr w:type="spellStart"/>
      <w:r w:rsidRPr="0659CC6A">
        <w:rPr>
          <w:rFonts w:ascii="Segoe UI" w:hAnsi="Segoe UI" w:cs="Segoe UI"/>
          <w:szCs w:val="24"/>
        </w:rPr>
        <w:t>AlarmTotalCount</w:t>
      </w:r>
      <w:proofErr w:type="spellEnd"/>
      <w:r w:rsidR="7FFE173C" w:rsidRPr="0659CC6A">
        <w:rPr>
          <w:rFonts w:ascii="Segoe UI" w:hAnsi="Segoe UI" w:cs="Segoe UI"/>
          <w:szCs w:val="24"/>
        </w:rPr>
        <w:t>’</w:t>
      </w:r>
      <w:r w:rsidRPr="3A5EA5E1">
        <w:rPr>
          <w:rFonts w:ascii="Segoe UI" w:hAnsi="Segoe UI" w:cs="Segoe UI"/>
          <w:szCs w:val="24"/>
        </w:rPr>
        <w:t xml:space="preserve"> is </w:t>
      </w:r>
      <w:r w:rsidR="77E2E2DE" w:rsidRPr="2208852A">
        <w:rPr>
          <w:rFonts w:ascii="Segoe UI" w:hAnsi="Segoe UI" w:cs="Segoe UI"/>
          <w:szCs w:val="24"/>
        </w:rPr>
        <w:t>more than</w:t>
      </w:r>
      <w:r w:rsidRPr="3A5EA5E1">
        <w:rPr>
          <w:rFonts w:ascii="Segoe UI" w:hAnsi="Segoe UI" w:cs="Segoe UI"/>
          <w:szCs w:val="24"/>
        </w:rPr>
        <w:t xml:space="preserve"> 170k</w:t>
      </w:r>
      <w:r w:rsidRPr="70DE5C18">
        <w:rPr>
          <w:rFonts w:ascii="Segoe UI" w:hAnsi="Segoe UI" w:cs="Segoe UI"/>
          <w:szCs w:val="24"/>
        </w:rPr>
        <w:t>.</w:t>
      </w:r>
      <w:r w:rsidRPr="3A5EA5E1">
        <w:rPr>
          <w:rFonts w:ascii="Segoe UI" w:hAnsi="Segoe UI" w:cs="Segoe UI"/>
          <w:szCs w:val="24"/>
        </w:rPr>
        <w:t xml:space="preserve"> </w:t>
      </w:r>
      <w:r w:rsidR="306D3F11" w:rsidRPr="70394402">
        <w:rPr>
          <w:rFonts w:ascii="Segoe UI" w:hAnsi="Segoe UI" w:cs="Segoe UI"/>
          <w:szCs w:val="24"/>
        </w:rPr>
        <w:t>V</w:t>
      </w:r>
      <w:r w:rsidRPr="70394402">
        <w:rPr>
          <w:rFonts w:ascii="Segoe UI" w:hAnsi="Segoe UI" w:cs="Segoe UI"/>
          <w:szCs w:val="24"/>
        </w:rPr>
        <w:t>iew</w:t>
      </w:r>
      <w:r w:rsidR="512D07A9" w:rsidRPr="70394402">
        <w:rPr>
          <w:rFonts w:ascii="Segoe UI" w:hAnsi="Segoe UI" w:cs="Segoe UI"/>
          <w:szCs w:val="24"/>
        </w:rPr>
        <w:t xml:space="preserve">ing </w:t>
      </w:r>
      <w:r w:rsidR="512D07A9" w:rsidRPr="0CFCFBDC">
        <w:rPr>
          <w:rFonts w:ascii="Segoe UI" w:hAnsi="Segoe UI" w:cs="Segoe UI"/>
          <w:szCs w:val="24"/>
        </w:rPr>
        <w:t xml:space="preserve">the </w:t>
      </w:r>
      <w:r w:rsidR="512D07A9" w:rsidRPr="7FC28496">
        <w:rPr>
          <w:rFonts w:ascii="Segoe UI" w:hAnsi="Segoe UI" w:cs="Segoe UI"/>
          <w:szCs w:val="24"/>
        </w:rPr>
        <w:t>‘</w:t>
      </w:r>
      <w:r w:rsidR="512D07A9" w:rsidRPr="0CFCFBDC">
        <w:rPr>
          <w:rFonts w:ascii="Segoe UI" w:hAnsi="Segoe UI" w:cs="Segoe UI"/>
          <w:szCs w:val="24"/>
        </w:rPr>
        <w:t xml:space="preserve">log </w:t>
      </w:r>
      <w:r w:rsidR="512D07A9" w:rsidRPr="005362E1">
        <w:rPr>
          <w:rFonts w:ascii="Segoe UI" w:hAnsi="Segoe UI" w:cs="Segoe UI"/>
          <w:szCs w:val="24"/>
        </w:rPr>
        <w:t xml:space="preserve">cache’ </w:t>
      </w:r>
      <w:r w:rsidR="512D07A9" w:rsidRPr="560BDD18">
        <w:rPr>
          <w:rFonts w:ascii="Segoe UI" w:hAnsi="Segoe UI" w:cs="Segoe UI"/>
          <w:szCs w:val="24"/>
        </w:rPr>
        <w:t>output</w:t>
      </w:r>
      <w:r w:rsidR="512D07A9" w:rsidRPr="0CFCFBDC">
        <w:rPr>
          <w:rFonts w:ascii="Segoe UI" w:hAnsi="Segoe UI" w:cs="Segoe UI"/>
          <w:szCs w:val="24"/>
        </w:rPr>
        <w:t xml:space="preserve"> </w:t>
      </w:r>
      <w:r w:rsidRPr="3A5EA5E1">
        <w:rPr>
          <w:rFonts w:ascii="Segoe UI" w:hAnsi="Segoe UI" w:cs="Segoe UI"/>
          <w:szCs w:val="24"/>
        </w:rPr>
        <w:t xml:space="preserve">for </w:t>
      </w:r>
      <w:r w:rsidRPr="255658F1">
        <w:rPr>
          <w:rFonts w:ascii="Segoe UI" w:hAnsi="Segoe UI" w:cs="Segoe UI"/>
          <w:szCs w:val="24"/>
        </w:rPr>
        <w:t xml:space="preserve">frequently </w:t>
      </w:r>
      <w:r w:rsidRPr="3A5EA5E1">
        <w:rPr>
          <w:rFonts w:ascii="Segoe UI" w:hAnsi="Segoe UI" w:cs="Segoe UI"/>
          <w:szCs w:val="24"/>
        </w:rPr>
        <w:t>recurring alarms</w:t>
      </w:r>
      <w:r w:rsidR="4498AB4E" w:rsidRPr="2F89AE33">
        <w:rPr>
          <w:rFonts w:ascii="Segoe UI" w:hAnsi="Segoe UI" w:cs="Segoe UI"/>
          <w:szCs w:val="24"/>
        </w:rPr>
        <w:t xml:space="preserve"> </w:t>
      </w:r>
      <w:r w:rsidR="4498AB4E" w:rsidRPr="092C2AA3">
        <w:rPr>
          <w:rFonts w:ascii="Segoe UI" w:hAnsi="Segoe UI" w:cs="Segoe UI"/>
          <w:szCs w:val="24"/>
        </w:rPr>
        <w:t xml:space="preserve">resulted in the following </w:t>
      </w:r>
      <w:r w:rsidR="4498AB4E" w:rsidRPr="484777F5">
        <w:rPr>
          <w:rFonts w:ascii="Segoe UI" w:hAnsi="Segoe UI" w:cs="Segoe UI"/>
          <w:szCs w:val="24"/>
        </w:rPr>
        <w:t>comments:</w:t>
      </w:r>
    </w:p>
    <w:p w14:paraId="35852D6B" w14:textId="37F7A34F" w:rsidR="5F53AE8B" w:rsidRDefault="4DC43BC8" w:rsidP="5F53AE8B">
      <w:pPr>
        <w:pStyle w:val="BodyText"/>
        <w:numPr>
          <w:ilvl w:val="2"/>
          <w:numId w:val="9"/>
        </w:numPr>
        <w:spacing w:after="0"/>
        <w:jc w:val="left"/>
        <w:rPr>
          <w:rFonts w:ascii="Segoe UI" w:hAnsi="Segoe UI" w:cs="Segoe UI"/>
          <w:szCs w:val="24"/>
        </w:rPr>
      </w:pPr>
      <w:r w:rsidRPr="7A50C48B">
        <w:rPr>
          <w:rFonts w:ascii="Segoe UI" w:hAnsi="Segoe UI" w:cs="Segoe UI"/>
          <w:szCs w:val="24"/>
        </w:rPr>
        <w:t xml:space="preserve">Most of the alarms </w:t>
      </w:r>
      <w:r w:rsidRPr="21965DE8">
        <w:rPr>
          <w:rFonts w:ascii="Segoe UI" w:hAnsi="Segoe UI" w:cs="Segoe UI"/>
          <w:szCs w:val="24"/>
        </w:rPr>
        <w:t xml:space="preserve">posted </w:t>
      </w:r>
      <w:r w:rsidRPr="7A50C48B">
        <w:rPr>
          <w:rFonts w:ascii="Segoe UI" w:hAnsi="Segoe UI" w:cs="Segoe UI"/>
          <w:szCs w:val="24"/>
        </w:rPr>
        <w:t xml:space="preserve">in the </w:t>
      </w:r>
      <w:r w:rsidRPr="5A63E440">
        <w:rPr>
          <w:rFonts w:ascii="Segoe UI" w:hAnsi="Segoe UI" w:cs="Segoe UI"/>
          <w:szCs w:val="24"/>
        </w:rPr>
        <w:t xml:space="preserve">log cache </w:t>
      </w:r>
      <w:r w:rsidRPr="21965DE8">
        <w:rPr>
          <w:rFonts w:ascii="Segoe UI" w:hAnsi="Segoe UI" w:cs="Segoe UI"/>
          <w:szCs w:val="24"/>
        </w:rPr>
        <w:t xml:space="preserve">are </w:t>
      </w:r>
      <w:r w:rsidR="79B58705" w:rsidRPr="2F56C6FC">
        <w:rPr>
          <w:rFonts w:ascii="Segoe UI" w:hAnsi="Segoe UI" w:cs="Segoe UI"/>
          <w:szCs w:val="24"/>
        </w:rPr>
        <w:t>related to</w:t>
      </w:r>
      <w:r w:rsidRPr="5D63D773">
        <w:rPr>
          <w:rFonts w:ascii="Segoe UI" w:hAnsi="Segoe UI" w:cs="Segoe UI"/>
          <w:szCs w:val="24"/>
        </w:rPr>
        <w:t xml:space="preserve"> </w:t>
      </w:r>
      <w:r w:rsidR="41F3AF1B" w:rsidRPr="5D63D773">
        <w:rPr>
          <w:rFonts w:ascii="Segoe UI" w:hAnsi="Segoe UI" w:cs="Segoe UI"/>
          <w:szCs w:val="24"/>
        </w:rPr>
        <w:t xml:space="preserve">several ONU’s </w:t>
      </w:r>
      <w:r w:rsidR="48541015" w:rsidRPr="6D0DE5E9">
        <w:rPr>
          <w:rFonts w:ascii="Segoe UI" w:hAnsi="Segoe UI" w:cs="Segoe UI"/>
          <w:szCs w:val="24"/>
        </w:rPr>
        <w:t xml:space="preserve">that </w:t>
      </w:r>
      <w:r w:rsidR="48541015" w:rsidRPr="105FFBF1">
        <w:rPr>
          <w:rFonts w:ascii="Segoe UI" w:hAnsi="Segoe UI" w:cs="Segoe UI"/>
          <w:szCs w:val="24"/>
        </w:rPr>
        <w:t>are</w:t>
      </w:r>
      <w:r w:rsidR="320FB653" w:rsidRPr="04D631E4">
        <w:rPr>
          <w:rFonts w:ascii="Segoe UI" w:hAnsi="Segoe UI" w:cs="Segoe UI"/>
          <w:szCs w:val="24"/>
        </w:rPr>
        <w:t xml:space="preserve"> toggling </w:t>
      </w:r>
      <w:r w:rsidR="5F2436E7" w:rsidRPr="36EBE861">
        <w:rPr>
          <w:rFonts w:ascii="Segoe UI" w:hAnsi="Segoe UI" w:cs="Segoe UI"/>
          <w:szCs w:val="24"/>
        </w:rPr>
        <w:t xml:space="preserve">continuously </w:t>
      </w:r>
      <w:r w:rsidR="320FB653" w:rsidRPr="36EBE861">
        <w:rPr>
          <w:rFonts w:ascii="Segoe UI" w:hAnsi="Segoe UI" w:cs="Segoe UI"/>
          <w:szCs w:val="24"/>
        </w:rPr>
        <w:t>between</w:t>
      </w:r>
      <w:r w:rsidR="41F3AF1B" w:rsidRPr="043B6ED1">
        <w:rPr>
          <w:rFonts w:ascii="Segoe UI" w:hAnsi="Segoe UI" w:cs="Segoe UI"/>
          <w:szCs w:val="24"/>
        </w:rPr>
        <w:t xml:space="preserve"> being discovered</w:t>
      </w:r>
      <w:r w:rsidR="3B5FB65C" w:rsidRPr="03C1F27C">
        <w:rPr>
          <w:rFonts w:ascii="Segoe UI" w:hAnsi="Segoe UI" w:cs="Segoe UI"/>
          <w:szCs w:val="24"/>
        </w:rPr>
        <w:t>,</w:t>
      </w:r>
      <w:r w:rsidR="41F3AF1B" w:rsidRPr="043B6ED1">
        <w:rPr>
          <w:rFonts w:ascii="Segoe UI" w:hAnsi="Segoe UI" w:cs="Segoe UI"/>
          <w:szCs w:val="24"/>
        </w:rPr>
        <w:t xml:space="preserve"> </w:t>
      </w:r>
      <w:r w:rsidR="5BA1F8A4" w:rsidRPr="1FE94818">
        <w:rPr>
          <w:rFonts w:ascii="Segoe UI" w:hAnsi="Segoe UI" w:cs="Segoe UI"/>
          <w:szCs w:val="24"/>
        </w:rPr>
        <w:t xml:space="preserve">then </w:t>
      </w:r>
      <w:r w:rsidR="5BA1F8A4" w:rsidRPr="1CFE2629">
        <w:rPr>
          <w:rFonts w:ascii="Segoe UI" w:hAnsi="Segoe UI" w:cs="Segoe UI"/>
          <w:szCs w:val="24"/>
        </w:rPr>
        <w:t>‘no longer present’</w:t>
      </w:r>
      <w:r w:rsidR="3B5FB65C" w:rsidRPr="1CFE2629">
        <w:rPr>
          <w:rFonts w:ascii="Segoe UI" w:hAnsi="Segoe UI" w:cs="Segoe UI"/>
          <w:szCs w:val="24"/>
        </w:rPr>
        <w:t>,</w:t>
      </w:r>
      <w:r w:rsidR="3B5FB65C" w:rsidRPr="03C1F27C">
        <w:rPr>
          <w:rFonts w:ascii="Segoe UI" w:hAnsi="Segoe UI" w:cs="Segoe UI"/>
          <w:szCs w:val="24"/>
        </w:rPr>
        <w:t xml:space="preserve"> </w:t>
      </w:r>
      <w:r w:rsidR="3B5FB65C" w:rsidRPr="75CF60E6">
        <w:rPr>
          <w:rFonts w:ascii="Segoe UI" w:hAnsi="Segoe UI" w:cs="Segoe UI"/>
          <w:szCs w:val="24"/>
        </w:rPr>
        <w:t xml:space="preserve">rediscovered, </w:t>
      </w:r>
      <w:r w:rsidR="59D56E9B" w:rsidRPr="36E03D30">
        <w:rPr>
          <w:rFonts w:ascii="Segoe UI" w:hAnsi="Segoe UI" w:cs="Segoe UI"/>
          <w:szCs w:val="24"/>
        </w:rPr>
        <w:t>‘no longer present’</w:t>
      </w:r>
      <w:r w:rsidR="70A25980" w:rsidRPr="627EF774">
        <w:rPr>
          <w:rFonts w:ascii="Segoe UI" w:hAnsi="Segoe UI" w:cs="Segoe UI"/>
          <w:szCs w:val="24"/>
        </w:rPr>
        <w:t>, etc</w:t>
      </w:r>
      <w:r w:rsidR="70A25980" w:rsidRPr="017F380A">
        <w:rPr>
          <w:rFonts w:ascii="Segoe UI" w:hAnsi="Segoe UI" w:cs="Segoe UI"/>
          <w:szCs w:val="24"/>
        </w:rPr>
        <w:t>.</w:t>
      </w:r>
      <w:r w:rsidR="26B71313" w:rsidRPr="79AE6D06">
        <w:rPr>
          <w:rFonts w:ascii="Segoe UI" w:hAnsi="Segoe UI" w:cs="Segoe UI"/>
          <w:szCs w:val="24"/>
        </w:rPr>
        <w:t xml:space="preserve"> </w:t>
      </w:r>
      <w:r w:rsidR="26B71313" w:rsidRPr="1222E01F">
        <w:rPr>
          <w:rFonts w:ascii="Segoe UI" w:hAnsi="Segoe UI" w:cs="Segoe UI"/>
          <w:szCs w:val="24"/>
        </w:rPr>
        <w:t>This</w:t>
      </w:r>
      <w:r w:rsidR="0AB248DA" w:rsidRPr="017F380A">
        <w:rPr>
          <w:rFonts w:ascii="Segoe UI" w:hAnsi="Segoe UI" w:cs="Segoe UI"/>
          <w:szCs w:val="24"/>
        </w:rPr>
        <w:t xml:space="preserve"> </w:t>
      </w:r>
      <w:r w:rsidR="0AB248DA" w:rsidRPr="2878EA0B">
        <w:rPr>
          <w:rFonts w:ascii="Segoe UI" w:hAnsi="Segoe UI" w:cs="Segoe UI"/>
          <w:szCs w:val="24"/>
        </w:rPr>
        <w:t>is</w:t>
      </w:r>
      <w:r w:rsidR="26B71313" w:rsidRPr="1222E01F">
        <w:rPr>
          <w:rFonts w:ascii="Segoe UI" w:hAnsi="Segoe UI" w:cs="Segoe UI"/>
          <w:szCs w:val="24"/>
        </w:rPr>
        <w:t xml:space="preserve"> resulting in the </w:t>
      </w:r>
      <w:r w:rsidR="4EA06798" w:rsidRPr="7B724E4E">
        <w:rPr>
          <w:rFonts w:ascii="Segoe UI" w:hAnsi="Segoe UI" w:cs="Segoe UI"/>
          <w:szCs w:val="24"/>
        </w:rPr>
        <w:t>‘</w:t>
      </w:r>
      <w:r w:rsidR="0BF34F94" w:rsidRPr="49794C03">
        <w:rPr>
          <w:rFonts w:ascii="Segoe UI" w:hAnsi="Segoe UI" w:cs="Segoe UI"/>
          <w:szCs w:val="24"/>
        </w:rPr>
        <w:t xml:space="preserve">GPON </w:t>
      </w:r>
      <w:proofErr w:type="spellStart"/>
      <w:r w:rsidR="0BF34F94" w:rsidRPr="49794C03">
        <w:rPr>
          <w:rFonts w:ascii="Segoe UI" w:hAnsi="Segoe UI" w:cs="Segoe UI"/>
          <w:szCs w:val="24"/>
        </w:rPr>
        <w:t>Olt</w:t>
      </w:r>
      <w:proofErr w:type="spellEnd"/>
      <w:r w:rsidR="0BF34F94" w:rsidRPr="49794C03">
        <w:rPr>
          <w:rFonts w:ascii="Segoe UI" w:hAnsi="Segoe UI" w:cs="Segoe UI"/>
          <w:szCs w:val="24"/>
        </w:rPr>
        <w:t xml:space="preserve"> </w:t>
      </w:r>
      <w:proofErr w:type="spellStart"/>
      <w:r w:rsidR="4EA06798" w:rsidRPr="7B724E4E">
        <w:rPr>
          <w:rFonts w:ascii="Segoe UI" w:hAnsi="Segoe UI" w:cs="Segoe UI"/>
          <w:szCs w:val="24"/>
        </w:rPr>
        <w:t>Onu</w:t>
      </w:r>
      <w:proofErr w:type="spellEnd"/>
      <w:r w:rsidR="4EA06798" w:rsidRPr="7B724E4E">
        <w:rPr>
          <w:rFonts w:ascii="Segoe UI" w:hAnsi="Segoe UI" w:cs="Segoe UI"/>
          <w:szCs w:val="24"/>
        </w:rPr>
        <w:t xml:space="preserve"> Error </w:t>
      </w:r>
      <w:r w:rsidR="0BF34F94" w:rsidRPr="49794C03">
        <w:rPr>
          <w:rFonts w:ascii="Segoe UI" w:hAnsi="Segoe UI" w:cs="Segoe UI"/>
          <w:szCs w:val="24"/>
        </w:rPr>
        <w:t>alarm</w:t>
      </w:r>
      <w:r w:rsidR="4EA06798" w:rsidRPr="49794C03">
        <w:rPr>
          <w:rFonts w:ascii="Segoe UI" w:hAnsi="Segoe UI" w:cs="Segoe UI"/>
          <w:szCs w:val="24"/>
        </w:rPr>
        <w:t>’</w:t>
      </w:r>
      <w:r w:rsidR="4EA06798" w:rsidRPr="12E9B028">
        <w:rPr>
          <w:rFonts w:ascii="Segoe UI" w:hAnsi="Segoe UI" w:cs="Segoe UI"/>
          <w:szCs w:val="24"/>
        </w:rPr>
        <w:t xml:space="preserve"> </w:t>
      </w:r>
      <w:r w:rsidR="13C8F3EA" w:rsidRPr="6E8BD328">
        <w:rPr>
          <w:rFonts w:ascii="Segoe UI" w:hAnsi="Segoe UI" w:cs="Segoe UI"/>
          <w:szCs w:val="24"/>
        </w:rPr>
        <w:t>being</w:t>
      </w:r>
      <w:r w:rsidR="17C9CEBD" w:rsidRPr="4B0A62BA">
        <w:rPr>
          <w:rFonts w:ascii="Segoe UI" w:hAnsi="Segoe UI" w:cs="Segoe UI"/>
          <w:szCs w:val="24"/>
        </w:rPr>
        <w:t xml:space="preserve"> </w:t>
      </w:r>
      <w:r w:rsidR="4EA06798" w:rsidRPr="3F5003C3">
        <w:rPr>
          <w:rFonts w:ascii="Segoe UI" w:hAnsi="Segoe UI" w:cs="Segoe UI"/>
          <w:szCs w:val="24"/>
        </w:rPr>
        <w:t>continuously set and cleared</w:t>
      </w:r>
      <w:r w:rsidR="72B20573" w:rsidRPr="7B4CCE18">
        <w:rPr>
          <w:rFonts w:ascii="Segoe UI" w:hAnsi="Segoe UI" w:cs="Segoe UI"/>
          <w:szCs w:val="24"/>
        </w:rPr>
        <w:t>.</w:t>
      </w:r>
      <w:r w:rsidR="4708978D" w:rsidRPr="0C86E41E">
        <w:rPr>
          <w:rFonts w:ascii="Segoe UI" w:hAnsi="Segoe UI" w:cs="Segoe UI"/>
          <w:szCs w:val="24"/>
        </w:rPr>
        <w:t xml:space="preserve"> </w:t>
      </w:r>
      <w:r w:rsidR="4708978D" w:rsidRPr="4FE7EB77">
        <w:rPr>
          <w:rFonts w:ascii="Segoe UI" w:hAnsi="Segoe UI" w:cs="Segoe UI"/>
          <w:szCs w:val="24"/>
        </w:rPr>
        <w:t>Th</w:t>
      </w:r>
      <w:r w:rsidR="73D48174" w:rsidRPr="4FE7EB77">
        <w:rPr>
          <w:rFonts w:ascii="Segoe UI" w:hAnsi="Segoe UI" w:cs="Segoe UI"/>
          <w:szCs w:val="24"/>
        </w:rPr>
        <w:t>e reason</w:t>
      </w:r>
      <w:r w:rsidR="4708978D" w:rsidRPr="688D254F">
        <w:rPr>
          <w:rFonts w:ascii="Segoe UI" w:hAnsi="Segoe UI" w:cs="Segoe UI"/>
          <w:szCs w:val="24"/>
        </w:rPr>
        <w:t xml:space="preserve"> </w:t>
      </w:r>
      <w:r w:rsidR="73D48174" w:rsidRPr="4383496B">
        <w:rPr>
          <w:rFonts w:ascii="Segoe UI" w:hAnsi="Segoe UI" w:cs="Segoe UI"/>
          <w:szCs w:val="24"/>
        </w:rPr>
        <w:t xml:space="preserve">for this </w:t>
      </w:r>
      <w:r w:rsidR="717835EA" w:rsidRPr="523D9B95">
        <w:rPr>
          <w:rFonts w:ascii="Segoe UI" w:hAnsi="Segoe UI" w:cs="Segoe UI"/>
          <w:szCs w:val="24"/>
        </w:rPr>
        <w:t>may be related</w:t>
      </w:r>
      <w:r w:rsidR="4708978D" w:rsidRPr="688D254F">
        <w:rPr>
          <w:rFonts w:ascii="Segoe UI" w:hAnsi="Segoe UI" w:cs="Segoe UI"/>
          <w:szCs w:val="24"/>
        </w:rPr>
        <w:t xml:space="preserve"> to </w:t>
      </w:r>
      <w:r w:rsidR="7CCBF61B" w:rsidRPr="02AB49A1">
        <w:rPr>
          <w:rFonts w:ascii="Segoe UI" w:hAnsi="Segoe UI" w:cs="Segoe UI"/>
          <w:szCs w:val="24"/>
        </w:rPr>
        <w:t xml:space="preserve">the </w:t>
      </w:r>
      <w:r w:rsidR="6559B89B" w:rsidRPr="2FD01080">
        <w:rPr>
          <w:rFonts w:ascii="Segoe UI" w:hAnsi="Segoe UI" w:cs="Segoe UI"/>
          <w:szCs w:val="24"/>
        </w:rPr>
        <w:t>‘</w:t>
      </w:r>
      <w:proofErr w:type="spellStart"/>
      <w:r w:rsidR="6559B89B" w:rsidRPr="1ECDB2A2">
        <w:rPr>
          <w:rFonts w:ascii="Segoe UI" w:hAnsi="Segoe UI" w:cs="Segoe UI"/>
          <w:szCs w:val="24"/>
        </w:rPr>
        <w:t>rx</w:t>
      </w:r>
      <w:proofErr w:type="spellEnd"/>
      <w:r w:rsidR="6559B89B" w:rsidRPr="3AF2AB59">
        <w:rPr>
          <w:rFonts w:ascii="Segoe UI" w:hAnsi="Segoe UI" w:cs="Segoe UI"/>
          <w:szCs w:val="24"/>
        </w:rPr>
        <w:t xml:space="preserve"> power out of </w:t>
      </w:r>
      <w:r w:rsidR="50ECB0C7" w:rsidRPr="0CDE1203">
        <w:rPr>
          <w:rFonts w:ascii="Segoe UI" w:hAnsi="Segoe UI" w:cs="Segoe UI"/>
          <w:szCs w:val="24"/>
        </w:rPr>
        <w:t>range’</w:t>
      </w:r>
      <w:r w:rsidR="50ECB0C7" w:rsidRPr="0B2B7725">
        <w:rPr>
          <w:rFonts w:ascii="Segoe UI" w:hAnsi="Segoe UI" w:cs="Segoe UI"/>
          <w:szCs w:val="24"/>
        </w:rPr>
        <w:t xml:space="preserve"> or </w:t>
      </w:r>
      <w:r w:rsidR="7CCBF61B" w:rsidRPr="0B2B7725">
        <w:rPr>
          <w:rFonts w:ascii="Segoe UI" w:hAnsi="Segoe UI" w:cs="Segoe UI"/>
          <w:szCs w:val="24"/>
        </w:rPr>
        <w:t>‘</w:t>
      </w:r>
      <w:proofErr w:type="spellStart"/>
      <w:r w:rsidR="7CCBF61B" w:rsidRPr="0B2B7725">
        <w:rPr>
          <w:rFonts w:ascii="Segoe UI" w:hAnsi="Segoe UI" w:cs="Segoe UI"/>
          <w:szCs w:val="24"/>
        </w:rPr>
        <w:t>rx</w:t>
      </w:r>
      <w:proofErr w:type="spellEnd"/>
      <w:r w:rsidR="7CCBF61B" w:rsidRPr="0B2B7725">
        <w:rPr>
          <w:rFonts w:ascii="Segoe UI" w:hAnsi="Segoe UI" w:cs="Segoe UI"/>
          <w:szCs w:val="24"/>
        </w:rPr>
        <w:t xml:space="preserve"> power out of range</w:t>
      </w:r>
      <w:r w:rsidR="6559B89B" w:rsidRPr="3AF2AB59">
        <w:rPr>
          <w:rFonts w:ascii="Segoe UI" w:hAnsi="Segoe UI" w:cs="Segoe UI"/>
          <w:szCs w:val="24"/>
        </w:rPr>
        <w:t>,</w:t>
      </w:r>
      <w:r w:rsidR="0AE2B8AD" w:rsidRPr="457C14C0">
        <w:rPr>
          <w:rFonts w:ascii="Segoe UI" w:hAnsi="Segoe UI" w:cs="Segoe UI"/>
          <w:szCs w:val="24"/>
        </w:rPr>
        <w:t xml:space="preserve"> </w:t>
      </w:r>
      <w:proofErr w:type="spellStart"/>
      <w:r w:rsidR="6559B89B" w:rsidRPr="3AF2AB59">
        <w:rPr>
          <w:rFonts w:ascii="Segoe UI" w:hAnsi="Segoe UI" w:cs="Segoe UI"/>
          <w:szCs w:val="24"/>
        </w:rPr>
        <w:t>rx</w:t>
      </w:r>
      <w:proofErr w:type="spellEnd"/>
      <w:r w:rsidR="6559B89B" w:rsidRPr="3AF2AB59">
        <w:rPr>
          <w:rFonts w:ascii="Segoe UI" w:hAnsi="Segoe UI" w:cs="Segoe UI"/>
          <w:szCs w:val="24"/>
        </w:rPr>
        <w:t xml:space="preserve"> power too low</w:t>
      </w:r>
      <w:r w:rsidR="7A65E473" w:rsidRPr="0DCB53C9">
        <w:rPr>
          <w:rFonts w:ascii="Segoe UI" w:hAnsi="Segoe UI" w:cs="Segoe UI"/>
          <w:szCs w:val="24"/>
        </w:rPr>
        <w:t>.</w:t>
      </w:r>
      <w:r w:rsidR="7CCBF61B" w:rsidRPr="02AB49A1">
        <w:rPr>
          <w:rFonts w:ascii="Segoe UI" w:hAnsi="Segoe UI" w:cs="Segoe UI"/>
          <w:szCs w:val="24"/>
        </w:rPr>
        <w:t xml:space="preserve">’ </w:t>
      </w:r>
      <w:r w:rsidR="4708978D" w:rsidRPr="0CDE1203">
        <w:rPr>
          <w:rFonts w:ascii="Segoe UI" w:hAnsi="Segoe UI" w:cs="Segoe UI"/>
          <w:szCs w:val="24"/>
        </w:rPr>
        <w:t>alarm</w:t>
      </w:r>
      <w:r w:rsidR="1FD6A932" w:rsidRPr="0CDE1203">
        <w:rPr>
          <w:rFonts w:ascii="Segoe UI" w:hAnsi="Segoe UI" w:cs="Segoe UI"/>
          <w:szCs w:val="24"/>
        </w:rPr>
        <w:t>s</w:t>
      </w:r>
      <w:r w:rsidR="53873459" w:rsidRPr="0CEAC4E6">
        <w:rPr>
          <w:rFonts w:ascii="Segoe UI" w:hAnsi="Segoe UI" w:cs="Segoe UI"/>
          <w:szCs w:val="24"/>
        </w:rPr>
        <w:t xml:space="preserve"> that </w:t>
      </w:r>
      <w:r w:rsidR="586D2D4A" w:rsidRPr="464A577D">
        <w:rPr>
          <w:rFonts w:ascii="Segoe UI" w:hAnsi="Segoe UI" w:cs="Segoe UI"/>
          <w:szCs w:val="24"/>
        </w:rPr>
        <w:t>are</w:t>
      </w:r>
      <w:r w:rsidR="53873459" w:rsidRPr="0CEAC4E6">
        <w:rPr>
          <w:rFonts w:ascii="Segoe UI" w:hAnsi="Segoe UI" w:cs="Segoe UI"/>
          <w:szCs w:val="24"/>
        </w:rPr>
        <w:t xml:space="preserve"> posted</w:t>
      </w:r>
      <w:r w:rsidR="4708978D" w:rsidRPr="02AB49A1">
        <w:rPr>
          <w:rFonts w:ascii="Segoe UI" w:hAnsi="Segoe UI" w:cs="Segoe UI"/>
          <w:szCs w:val="24"/>
        </w:rPr>
        <w:t xml:space="preserve"> </w:t>
      </w:r>
      <w:r w:rsidR="2455E47A" w:rsidRPr="464A577D">
        <w:rPr>
          <w:rFonts w:ascii="Segoe UI" w:hAnsi="Segoe UI" w:cs="Segoe UI"/>
          <w:szCs w:val="24"/>
        </w:rPr>
        <w:t xml:space="preserve">in the ‘alarm show’ output </w:t>
      </w:r>
      <w:r w:rsidR="4708978D" w:rsidRPr="02AB49A1">
        <w:rPr>
          <w:rFonts w:ascii="Segoe UI" w:hAnsi="Segoe UI" w:cs="Segoe UI"/>
          <w:szCs w:val="24"/>
        </w:rPr>
        <w:t>for these</w:t>
      </w:r>
      <w:r w:rsidR="0369942A" w:rsidRPr="02AB49A1">
        <w:rPr>
          <w:rFonts w:ascii="Segoe UI" w:hAnsi="Segoe UI" w:cs="Segoe UI"/>
          <w:szCs w:val="24"/>
        </w:rPr>
        <w:t xml:space="preserve"> ONU’s</w:t>
      </w:r>
      <w:r w:rsidR="3B010336" w:rsidRPr="0CEAC4E6">
        <w:rPr>
          <w:rFonts w:ascii="Segoe UI" w:hAnsi="Segoe UI" w:cs="Segoe UI"/>
          <w:szCs w:val="24"/>
        </w:rPr>
        <w:t>.</w:t>
      </w:r>
      <w:r w:rsidR="6559B89B" w:rsidRPr="02AB49A1">
        <w:rPr>
          <w:rFonts w:ascii="Segoe UI" w:hAnsi="Segoe UI" w:cs="Segoe UI"/>
          <w:szCs w:val="24"/>
        </w:rPr>
        <w:t xml:space="preserve"> </w:t>
      </w:r>
      <w:r w:rsidR="22EF3722" w:rsidRPr="7114A7E6">
        <w:rPr>
          <w:rFonts w:ascii="Segoe UI" w:hAnsi="Segoe UI" w:cs="Segoe UI"/>
          <w:szCs w:val="24"/>
        </w:rPr>
        <w:t xml:space="preserve">It is recommended that </w:t>
      </w:r>
      <w:r w:rsidR="22EF3722" w:rsidRPr="2DCEC128">
        <w:rPr>
          <w:rFonts w:ascii="Segoe UI" w:hAnsi="Segoe UI" w:cs="Segoe UI"/>
          <w:szCs w:val="24"/>
        </w:rPr>
        <w:t>t</w:t>
      </w:r>
      <w:r w:rsidR="7968EE41" w:rsidRPr="2DCEC128">
        <w:rPr>
          <w:rFonts w:ascii="Segoe UI" w:hAnsi="Segoe UI" w:cs="Segoe UI"/>
          <w:szCs w:val="24"/>
        </w:rPr>
        <w:t>he</w:t>
      </w:r>
      <w:r w:rsidR="7968EE41" w:rsidRPr="457C14C0">
        <w:rPr>
          <w:rFonts w:ascii="Segoe UI" w:hAnsi="Segoe UI" w:cs="Segoe UI"/>
          <w:szCs w:val="24"/>
        </w:rPr>
        <w:t xml:space="preserve"> reason</w:t>
      </w:r>
      <w:r w:rsidR="7A65E473" w:rsidRPr="18B96841">
        <w:rPr>
          <w:rFonts w:ascii="Segoe UI" w:hAnsi="Segoe UI" w:cs="Segoe UI"/>
          <w:szCs w:val="24"/>
        </w:rPr>
        <w:t xml:space="preserve"> for </w:t>
      </w:r>
      <w:r w:rsidR="01CAA146" w:rsidRPr="2878EA0B">
        <w:rPr>
          <w:rFonts w:ascii="Segoe UI" w:hAnsi="Segoe UI" w:cs="Segoe UI"/>
          <w:szCs w:val="24"/>
        </w:rPr>
        <w:t>'</w:t>
      </w:r>
      <w:proofErr w:type="spellStart"/>
      <w:r w:rsidR="01CAA146" w:rsidRPr="2878EA0B">
        <w:rPr>
          <w:rFonts w:ascii="Segoe UI" w:hAnsi="Segoe UI" w:cs="Segoe UI"/>
          <w:szCs w:val="24"/>
        </w:rPr>
        <w:t>rx</w:t>
      </w:r>
      <w:proofErr w:type="spellEnd"/>
      <w:r w:rsidR="7A65E473" w:rsidRPr="18B96841">
        <w:rPr>
          <w:rFonts w:ascii="Segoe UI" w:hAnsi="Segoe UI" w:cs="Segoe UI"/>
          <w:szCs w:val="24"/>
        </w:rPr>
        <w:t xml:space="preserve"> </w:t>
      </w:r>
      <w:r w:rsidR="7A65E473" w:rsidRPr="3C9C5C92">
        <w:rPr>
          <w:rFonts w:ascii="Segoe UI" w:hAnsi="Segoe UI" w:cs="Segoe UI"/>
          <w:szCs w:val="24"/>
        </w:rPr>
        <w:t xml:space="preserve">power </w:t>
      </w:r>
      <w:r w:rsidR="01CAA146" w:rsidRPr="12B4ED59">
        <w:rPr>
          <w:rFonts w:ascii="Segoe UI" w:hAnsi="Segoe UI" w:cs="Segoe UI"/>
          <w:szCs w:val="24"/>
        </w:rPr>
        <w:t>out of range’</w:t>
      </w:r>
      <w:r w:rsidR="7A65E473" w:rsidRPr="12B4ED59">
        <w:rPr>
          <w:rFonts w:ascii="Segoe UI" w:hAnsi="Segoe UI" w:cs="Segoe UI"/>
          <w:szCs w:val="24"/>
        </w:rPr>
        <w:t xml:space="preserve"> </w:t>
      </w:r>
      <w:r w:rsidR="7A65E473" w:rsidRPr="3C9C5C92">
        <w:rPr>
          <w:rFonts w:ascii="Segoe UI" w:hAnsi="Segoe UI" w:cs="Segoe UI"/>
          <w:szCs w:val="24"/>
        </w:rPr>
        <w:t>should be investigated</w:t>
      </w:r>
      <w:r w:rsidR="78713135" w:rsidRPr="53BD1D66">
        <w:rPr>
          <w:rFonts w:ascii="Segoe UI" w:hAnsi="Segoe UI" w:cs="Segoe UI"/>
          <w:szCs w:val="24"/>
        </w:rPr>
        <w:t xml:space="preserve"> </w:t>
      </w:r>
      <w:r w:rsidR="78713135" w:rsidRPr="3DB35F7C">
        <w:rPr>
          <w:rFonts w:ascii="Segoe UI" w:hAnsi="Segoe UI" w:cs="Segoe UI"/>
          <w:szCs w:val="24"/>
        </w:rPr>
        <w:t xml:space="preserve">for the </w:t>
      </w:r>
      <w:r w:rsidR="78713135" w:rsidRPr="076758CF">
        <w:rPr>
          <w:rFonts w:ascii="Segoe UI" w:hAnsi="Segoe UI" w:cs="Segoe UI"/>
          <w:szCs w:val="24"/>
        </w:rPr>
        <w:t>following ONU’s</w:t>
      </w:r>
      <w:r w:rsidR="5E144C2E" w:rsidRPr="12B4ED59">
        <w:rPr>
          <w:rFonts w:ascii="Segoe UI" w:hAnsi="Segoe UI" w:cs="Segoe UI"/>
          <w:szCs w:val="24"/>
        </w:rPr>
        <w:t>:</w:t>
      </w:r>
    </w:p>
    <w:p w14:paraId="39E0DE2B" w14:textId="5E3556BD" w:rsidR="6559B89B" w:rsidRDefault="6559B89B" w:rsidP="6AD467B5">
      <w:pPr>
        <w:pStyle w:val="BodyText"/>
        <w:numPr>
          <w:ilvl w:val="3"/>
          <w:numId w:val="9"/>
        </w:numPr>
        <w:spacing w:after="0"/>
        <w:jc w:val="left"/>
        <w:rPr>
          <w:rFonts w:ascii="Segoe UI" w:hAnsi="Segoe UI" w:cs="Segoe UI"/>
          <w:szCs w:val="24"/>
        </w:rPr>
      </w:pPr>
      <w:r w:rsidRPr="6AD467B5">
        <w:rPr>
          <w:rFonts w:ascii="Segoe UI" w:hAnsi="Segoe UI" w:cs="Segoe UI"/>
          <w:szCs w:val="24"/>
        </w:rPr>
        <w:t>1/3/9/7/</w:t>
      </w:r>
      <w:proofErr w:type="spellStart"/>
      <w:r w:rsidRPr="6AD467B5">
        <w:rPr>
          <w:rFonts w:ascii="Segoe UI" w:hAnsi="Segoe UI" w:cs="Segoe UI"/>
          <w:szCs w:val="24"/>
        </w:rPr>
        <w:t>gpononu</w:t>
      </w:r>
      <w:proofErr w:type="spellEnd"/>
    </w:p>
    <w:p w14:paraId="0DBB223C" w14:textId="66E2B42C" w:rsidR="3F5003C3" w:rsidRDefault="6559B89B" w:rsidP="3D4C5786">
      <w:pPr>
        <w:pStyle w:val="BodyText"/>
        <w:numPr>
          <w:ilvl w:val="3"/>
          <w:numId w:val="9"/>
        </w:numPr>
        <w:spacing w:after="0"/>
        <w:jc w:val="left"/>
      </w:pPr>
      <w:r w:rsidRPr="6AD467B5">
        <w:rPr>
          <w:rFonts w:ascii="Segoe UI" w:hAnsi="Segoe UI" w:cs="Segoe UI"/>
          <w:szCs w:val="24"/>
        </w:rPr>
        <w:t>1/4/15/18/</w:t>
      </w:r>
      <w:proofErr w:type="spellStart"/>
      <w:r w:rsidRPr="6AD467B5">
        <w:rPr>
          <w:rFonts w:ascii="Segoe UI" w:hAnsi="Segoe UI" w:cs="Segoe UI"/>
          <w:szCs w:val="24"/>
        </w:rPr>
        <w:t>gpononu</w:t>
      </w:r>
      <w:proofErr w:type="spellEnd"/>
    </w:p>
    <w:p w14:paraId="1D4D2657" w14:textId="0EDC1319" w:rsidR="6629ED6D" w:rsidRDefault="4727C723" w:rsidP="6629ED6D">
      <w:pPr>
        <w:pStyle w:val="BodyText"/>
        <w:numPr>
          <w:ilvl w:val="3"/>
          <w:numId w:val="9"/>
        </w:numPr>
        <w:spacing w:after="0"/>
        <w:jc w:val="left"/>
        <w:rPr>
          <w:szCs w:val="24"/>
        </w:rPr>
      </w:pPr>
      <w:r w:rsidRPr="29971032">
        <w:rPr>
          <w:szCs w:val="24"/>
        </w:rPr>
        <w:t>1/10/11/5/</w:t>
      </w:r>
      <w:r w:rsidR="53C2446F" w:rsidRPr="4AE2E94B">
        <w:rPr>
          <w:rFonts w:ascii="Segoe UI" w:hAnsi="Segoe UI" w:cs="Segoe UI"/>
          <w:szCs w:val="24"/>
        </w:rPr>
        <w:t xml:space="preserve"> </w:t>
      </w:r>
      <w:proofErr w:type="spellStart"/>
      <w:r w:rsidRPr="4AE2E94B">
        <w:rPr>
          <w:rFonts w:ascii="Segoe UI" w:hAnsi="Segoe UI" w:cs="Segoe UI"/>
          <w:szCs w:val="24"/>
        </w:rPr>
        <w:t>gpononu</w:t>
      </w:r>
      <w:proofErr w:type="spellEnd"/>
    </w:p>
    <w:p w14:paraId="58F46609" w14:textId="6E843E98" w:rsidR="7580DF3D" w:rsidRDefault="7580DF3D" w:rsidP="7580DF3D">
      <w:pPr>
        <w:pStyle w:val="BodyText"/>
        <w:numPr>
          <w:ilvl w:val="2"/>
          <w:numId w:val="9"/>
        </w:numPr>
        <w:spacing w:after="0"/>
        <w:jc w:val="left"/>
        <w:rPr>
          <w:szCs w:val="24"/>
        </w:rPr>
      </w:pPr>
    </w:p>
    <w:p w14:paraId="65842631" w14:textId="64346ED9" w:rsidR="1E9FE0CC" w:rsidRDefault="17DFD6BD" w:rsidP="242E4369">
      <w:pPr>
        <w:pStyle w:val="BodyText"/>
        <w:numPr>
          <w:ilvl w:val="1"/>
          <w:numId w:val="9"/>
        </w:numPr>
        <w:spacing w:after="0"/>
        <w:jc w:val="left"/>
        <w:rPr>
          <w:rFonts w:ascii="Segoe UI" w:hAnsi="Segoe UI" w:cs="Segoe UI"/>
          <w:szCs w:val="24"/>
        </w:rPr>
      </w:pPr>
      <w:r w:rsidRPr="150BCC67">
        <w:rPr>
          <w:rFonts w:ascii="Segoe UI" w:hAnsi="Segoe UI" w:cs="Segoe UI"/>
          <w:szCs w:val="24"/>
        </w:rPr>
        <w:t>Several</w:t>
      </w:r>
      <w:r w:rsidR="1E9FE0CC" w:rsidRPr="242E4369">
        <w:rPr>
          <w:rFonts w:ascii="Segoe UI" w:hAnsi="Segoe UI" w:cs="Segoe UI"/>
          <w:szCs w:val="24"/>
        </w:rPr>
        <w:t xml:space="preserve"> ONU ports are reporting </w:t>
      </w:r>
      <w:r w:rsidR="3607BF29" w:rsidRPr="21571345">
        <w:rPr>
          <w:rFonts w:ascii="Segoe UI" w:hAnsi="Segoe UI" w:cs="Segoe UI"/>
          <w:szCs w:val="24"/>
        </w:rPr>
        <w:t xml:space="preserve">either </w:t>
      </w:r>
      <w:r w:rsidR="1E9FE0CC" w:rsidRPr="242E4369">
        <w:rPr>
          <w:rFonts w:ascii="Segoe UI" w:hAnsi="Segoe UI" w:cs="Segoe UI"/>
          <w:szCs w:val="24"/>
        </w:rPr>
        <w:t>‘</w:t>
      </w:r>
      <w:proofErr w:type="spellStart"/>
      <w:r w:rsidR="1E9FE0CC" w:rsidRPr="242E4369">
        <w:rPr>
          <w:rFonts w:ascii="Segoe UI" w:hAnsi="Segoe UI" w:cs="Segoe UI"/>
          <w:szCs w:val="24"/>
        </w:rPr>
        <w:t>rx</w:t>
      </w:r>
      <w:proofErr w:type="spellEnd"/>
      <w:r w:rsidR="1E9FE0CC" w:rsidRPr="242E4369">
        <w:rPr>
          <w:rFonts w:ascii="Segoe UI" w:hAnsi="Segoe UI" w:cs="Segoe UI"/>
          <w:szCs w:val="24"/>
        </w:rPr>
        <w:t xml:space="preserve"> power out of range’ </w:t>
      </w:r>
      <w:r w:rsidR="630E638D" w:rsidRPr="21571345">
        <w:rPr>
          <w:rFonts w:ascii="Segoe UI" w:hAnsi="Segoe UI" w:cs="Segoe UI"/>
          <w:szCs w:val="24"/>
        </w:rPr>
        <w:t xml:space="preserve">or </w:t>
      </w:r>
      <w:r w:rsidR="630E638D" w:rsidRPr="4BAAAADB">
        <w:rPr>
          <w:rFonts w:ascii="Segoe UI" w:hAnsi="Segoe UI" w:cs="Segoe UI"/>
          <w:szCs w:val="24"/>
        </w:rPr>
        <w:t>‘</w:t>
      </w:r>
      <w:proofErr w:type="spellStart"/>
      <w:r w:rsidR="630E638D" w:rsidRPr="4BAAAADB">
        <w:rPr>
          <w:rFonts w:ascii="Segoe UI" w:hAnsi="Segoe UI" w:cs="Segoe UI"/>
          <w:szCs w:val="24"/>
        </w:rPr>
        <w:t>rx</w:t>
      </w:r>
      <w:proofErr w:type="spellEnd"/>
      <w:r w:rsidR="630E638D" w:rsidRPr="4BAAAADB">
        <w:rPr>
          <w:rFonts w:ascii="Segoe UI" w:hAnsi="Segoe UI" w:cs="Segoe UI"/>
          <w:szCs w:val="24"/>
        </w:rPr>
        <w:t xml:space="preserve"> power out of range, </w:t>
      </w:r>
      <w:proofErr w:type="spellStart"/>
      <w:r w:rsidR="630E638D" w:rsidRPr="4BAAAADB">
        <w:rPr>
          <w:rFonts w:ascii="Segoe UI" w:hAnsi="Segoe UI" w:cs="Segoe UI"/>
          <w:szCs w:val="24"/>
        </w:rPr>
        <w:t>rx</w:t>
      </w:r>
      <w:proofErr w:type="spellEnd"/>
      <w:r w:rsidR="630E638D" w:rsidRPr="4BAAAADB">
        <w:rPr>
          <w:rFonts w:ascii="Segoe UI" w:hAnsi="Segoe UI" w:cs="Segoe UI"/>
          <w:szCs w:val="24"/>
        </w:rPr>
        <w:t xml:space="preserve"> power too low.’ </w:t>
      </w:r>
      <w:r w:rsidR="1E9FE0CC" w:rsidRPr="5EB2AE2F">
        <w:rPr>
          <w:rFonts w:ascii="Segoe UI" w:hAnsi="Segoe UI" w:cs="Segoe UI"/>
          <w:szCs w:val="24"/>
        </w:rPr>
        <w:t>and</w:t>
      </w:r>
      <w:r w:rsidR="1E9FE0CC" w:rsidRPr="242E4369">
        <w:rPr>
          <w:rFonts w:ascii="Segoe UI" w:hAnsi="Segoe UI" w:cs="Segoe UI"/>
          <w:szCs w:val="24"/>
        </w:rPr>
        <w:t xml:space="preserve"> should be investigated (see output of ‘</w:t>
      </w:r>
      <w:proofErr w:type="spellStart"/>
      <w:r w:rsidR="1E9FE0CC" w:rsidRPr="242E4369">
        <w:rPr>
          <w:rFonts w:ascii="Segoe UI" w:hAnsi="Segoe UI" w:cs="Segoe UI"/>
          <w:szCs w:val="24"/>
        </w:rPr>
        <w:t>onu</w:t>
      </w:r>
      <w:proofErr w:type="spellEnd"/>
      <w:r w:rsidR="1E9FE0CC" w:rsidRPr="242E4369">
        <w:rPr>
          <w:rFonts w:ascii="Segoe UI" w:hAnsi="Segoe UI" w:cs="Segoe UI"/>
          <w:szCs w:val="24"/>
        </w:rPr>
        <w:t xml:space="preserve"> status’ command</w:t>
      </w:r>
      <w:r w:rsidR="1E9FE0CC" w:rsidRPr="4E12CF58">
        <w:rPr>
          <w:rFonts w:ascii="Segoe UI" w:hAnsi="Segoe UI" w:cs="Segoe UI"/>
          <w:szCs w:val="24"/>
        </w:rPr>
        <w:t>)</w:t>
      </w:r>
      <w:r w:rsidR="08B6C87D" w:rsidRPr="4E12CF58">
        <w:rPr>
          <w:rFonts w:ascii="Segoe UI" w:hAnsi="Segoe UI" w:cs="Segoe UI"/>
          <w:szCs w:val="24"/>
        </w:rPr>
        <w:t xml:space="preserve">. The </w:t>
      </w:r>
      <w:r w:rsidR="08B6C87D" w:rsidRPr="7A7BB3A4">
        <w:rPr>
          <w:rFonts w:ascii="Segoe UI" w:hAnsi="Segoe UI" w:cs="Segoe UI"/>
          <w:szCs w:val="24"/>
        </w:rPr>
        <w:t xml:space="preserve">ONU’s </w:t>
      </w:r>
      <w:r w:rsidR="08B6C87D" w:rsidRPr="080902B1">
        <w:rPr>
          <w:rFonts w:ascii="Segoe UI" w:hAnsi="Segoe UI" w:cs="Segoe UI"/>
          <w:szCs w:val="24"/>
        </w:rPr>
        <w:t xml:space="preserve">with </w:t>
      </w:r>
      <w:proofErr w:type="spellStart"/>
      <w:r w:rsidR="08B6C87D" w:rsidRPr="080902B1">
        <w:rPr>
          <w:rFonts w:ascii="Segoe UI" w:hAnsi="Segoe UI" w:cs="Segoe UI"/>
          <w:szCs w:val="24"/>
        </w:rPr>
        <w:t>rx</w:t>
      </w:r>
      <w:proofErr w:type="spellEnd"/>
      <w:r w:rsidR="08B6C87D" w:rsidRPr="080902B1">
        <w:rPr>
          <w:rFonts w:ascii="Segoe UI" w:hAnsi="Segoe UI" w:cs="Segoe UI"/>
          <w:szCs w:val="24"/>
        </w:rPr>
        <w:t xml:space="preserve"> power </w:t>
      </w:r>
      <w:r w:rsidR="08B6C87D" w:rsidRPr="267864FC">
        <w:rPr>
          <w:rFonts w:ascii="Segoe UI" w:hAnsi="Segoe UI" w:cs="Segoe UI"/>
          <w:szCs w:val="24"/>
        </w:rPr>
        <w:t>issues</w:t>
      </w:r>
      <w:r w:rsidR="08B6C87D" w:rsidRPr="43A5BF19">
        <w:rPr>
          <w:rFonts w:ascii="Segoe UI" w:hAnsi="Segoe UI" w:cs="Segoe UI"/>
          <w:szCs w:val="24"/>
        </w:rPr>
        <w:t xml:space="preserve"> </w:t>
      </w:r>
      <w:r w:rsidR="08B6C87D" w:rsidRPr="5208E35E">
        <w:rPr>
          <w:rFonts w:ascii="Segoe UI" w:hAnsi="Segoe UI" w:cs="Segoe UI"/>
          <w:szCs w:val="24"/>
        </w:rPr>
        <w:t>are:</w:t>
      </w:r>
    </w:p>
    <w:p w14:paraId="5B82EA1E" w14:textId="74623D85" w:rsidR="5208E35E" w:rsidRDefault="08B6C87D" w:rsidP="73DD7B65">
      <w:pPr>
        <w:pStyle w:val="BodyText"/>
        <w:numPr>
          <w:ilvl w:val="2"/>
          <w:numId w:val="9"/>
        </w:numPr>
        <w:spacing w:after="0"/>
        <w:jc w:val="left"/>
        <w:rPr>
          <w:rFonts w:ascii="Segoe UI" w:hAnsi="Segoe UI" w:cs="Segoe UI"/>
          <w:szCs w:val="24"/>
        </w:rPr>
      </w:pPr>
      <w:r w:rsidRPr="07BB221D">
        <w:rPr>
          <w:rFonts w:ascii="Segoe UI" w:hAnsi="Segoe UI" w:cs="Segoe UI"/>
          <w:szCs w:val="24"/>
        </w:rPr>
        <w:t>1-1-6-19/</w:t>
      </w:r>
      <w:proofErr w:type="spellStart"/>
      <w:r w:rsidRPr="07BB221D">
        <w:rPr>
          <w:rFonts w:ascii="Segoe UI" w:hAnsi="Segoe UI" w:cs="Segoe UI"/>
          <w:szCs w:val="24"/>
        </w:rPr>
        <w:t>gpononu</w:t>
      </w:r>
      <w:proofErr w:type="spellEnd"/>
    </w:p>
    <w:p w14:paraId="3DA62E0C" w14:textId="399E2D22" w:rsidR="64241526" w:rsidRDefault="08B6C87D" w:rsidP="64241526">
      <w:pPr>
        <w:pStyle w:val="BodyText"/>
        <w:numPr>
          <w:ilvl w:val="2"/>
          <w:numId w:val="9"/>
        </w:numPr>
        <w:spacing w:after="0"/>
        <w:jc w:val="left"/>
        <w:rPr>
          <w:rFonts w:ascii="Segoe UI" w:hAnsi="Segoe UI" w:cs="Segoe UI"/>
          <w:szCs w:val="24"/>
        </w:rPr>
      </w:pPr>
      <w:r w:rsidRPr="0560DE78">
        <w:rPr>
          <w:rFonts w:ascii="Segoe UI" w:hAnsi="Segoe UI" w:cs="Segoe UI"/>
          <w:szCs w:val="24"/>
        </w:rPr>
        <w:t>1-2-1-4/</w:t>
      </w:r>
      <w:proofErr w:type="spellStart"/>
      <w:r w:rsidRPr="0560DE78">
        <w:rPr>
          <w:rFonts w:ascii="Segoe UI" w:hAnsi="Segoe UI" w:cs="Segoe UI"/>
          <w:szCs w:val="24"/>
        </w:rPr>
        <w:t>gpononu</w:t>
      </w:r>
      <w:proofErr w:type="spellEnd"/>
    </w:p>
    <w:p w14:paraId="744944A4" w14:textId="4B1758B2" w:rsidR="08B6C87D" w:rsidRDefault="08B6C87D" w:rsidP="659449C6">
      <w:pPr>
        <w:pStyle w:val="BodyText"/>
        <w:numPr>
          <w:ilvl w:val="2"/>
          <w:numId w:val="9"/>
        </w:numPr>
        <w:spacing w:after="0"/>
        <w:jc w:val="left"/>
        <w:rPr>
          <w:rFonts w:ascii="Segoe UI" w:hAnsi="Segoe UI" w:cs="Segoe UI"/>
          <w:szCs w:val="24"/>
        </w:rPr>
      </w:pPr>
      <w:r w:rsidRPr="659449C6">
        <w:rPr>
          <w:rFonts w:ascii="Segoe UI" w:hAnsi="Segoe UI" w:cs="Segoe UI"/>
          <w:szCs w:val="24"/>
        </w:rPr>
        <w:t>1-2-6-18/</w:t>
      </w:r>
      <w:proofErr w:type="spellStart"/>
      <w:r w:rsidRPr="659449C6">
        <w:rPr>
          <w:rFonts w:ascii="Segoe UI" w:hAnsi="Segoe UI" w:cs="Segoe UI"/>
          <w:szCs w:val="24"/>
        </w:rPr>
        <w:t>gpononu</w:t>
      </w:r>
      <w:proofErr w:type="spellEnd"/>
    </w:p>
    <w:p w14:paraId="48F064FA" w14:textId="228E016B" w:rsidR="659449C6" w:rsidRDefault="08B6C87D" w:rsidP="659449C6">
      <w:pPr>
        <w:pStyle w:val="BodyText"/>
        <w:numPr>
          <w:ilvl w:val="2"/>
          <w:numId w:val="9"/>
        </w:numPr>
        <w:spacing w:after="0"/>
        <w:jc w:val="left"/>
        <w:rPr>
          <w:rFonts w:ascii="Segoe UI" w:hAnsi="Segoe UI" w:cs="Segoe UI"/>
          <w:szCs w:val="24"/>
        </w:rPr>
      </w:pPr>
      <w:r w:rsidRPr="2C5D212A">
        <w:rPr>
          <w:rFonts w:ascii="Segoe UI" w:hAnsi="Segoe UI" w:cs="Segoe UI"/>
          <w:szCs w:val="24"/>
        </w:rPr>
        <w:t>1-2-8-4/</w:t>
      </w:r>
      <w:proofErr w:type="spellStart"/>
      <w:r w:rsidRPr="2C5D212A">
        <w:rPr>
          <w:rFonts w:ascii="Segoe UI" w:hAnsi="Segoe UI" w:cs="Segoe UI"/>
          <w:szCs w:val="24"/>
        </w:rPr>
        <w:t>gpononu</w:t>
      </w:r>
      <w:proofErr w:type="spellEnd"/>
    </w:p>
    <w:p w14:paraId="60833AB3" w14:textId="53EB60B2" w:rsidR="36B366EC" w:rsidRDefault="08B6C87D" w:rsidP="36B366EC">
      <w:pPr>
        <w:pStyle w:val="BodyText"/>
        <w:numPr>
          <w:ilvl w:val="2"/>
          <w:numId w:val="9"/>
        </w:numPr>
        <w:spacing w:after="0"/>
        <w:jc w:val="left"/>
        <w:rPr>
          <w:rFonts w:ascii="Segoe UI" w:hAnsi="Segoe UI" w:cs="Segoe UI"/>
          <w:szCs w:val="24"/>
        </w:rPr>
      </w:pPr>
      <w:r w:rsidRPr="08ED503A">
        <w:rPr>
          <w:rFonts w:ascii="Segoe UI" w:hAnsi="Segoe UI" w:cs="Segoe UI"/>
          <w:szCs w:val="24"/>
        </w:rPr>
        <w:t>1-2-12-10/</w:t>
      </w:r>
      <w:proofErr w:type="spellStart"/>
      <w:r w:rsidRPr="08ED503A">
        <w:rPr>
          <w:rFonts w:ascii="Segoe UI" w:hAnsi="Segoe UI" w:cs="Segoe UI"/>
          <w:szCs w:val="24"/>
        </w:rPr>
        <w:t>gpononu</w:t>
      </w:r>
      <w:proofErr w:type="spellEnd"/>
    </w:p>
    <w:p w14:paraId="27652E69" w14:textId="3ED12CDB" w:rsidR="26AE1952" w:rsidRDefault="08B6C87D" w:rsidP="26AE1952">
      <w:pPr>
        <w:pStyle w:val="BodyText"/>
        <w:numPr>
          <w:ilvl w:val="2"/>
          <w:numId w:val="9"/>
        </w:numPr>
        <w:spacing w:after="0"/>
        <w:jc w:val="left"/>
        <w:rPr>
          <w:rFonts w:ascii="Segoe UI" w:hAnsi="Segoe UI" w:cs="Segoe UI"/>
          <w:szCs w:val="24"/>
        </w:rPr>
      </w:pPr>
      <w:r w:rsidRPr="211A3BB2">
        <w:rPr>
          <w:rFonts w:ascii="Segoe UI" w:hAnsi="Segoe UI" w:cs="Segoe UI"/>
          <w:szCs w:val="24"/>
        </w:rPr>
        <w:t>1-4-3-1/</w:t>
      </w:r>
      <w:proofErr w:type="spellStart"/>
      <w:r w:rsidRPr="211A3BB2">
        <w:rPr>
          <w:rFonts w:ascii="Segoe UI" w:hAnsi="Segoe UI" w:cs="Segoe UI"/>
          <w:szCs w:val="24"/>
        </w:rPr>
        <w:t>gpononu</w:t>
      </w:r>
      <w:proofErr w:type="spellEnd"/>
    </w:p>
    <w:p w14:paraId="59B082EB" w14:textId="713F029E" w:rsidR="307A7136" w:rsidRDefault="08B6C87D" w:rsidP="307A7136">
      <w:pPr>
        <w:pStyle w:val="BodyText"/>
        <w:numPr>
          <w:ilvl w:val="2"/>
          <w:numId w:val="9"/>
        </w:numPr>
        <w:spacing w:after="0"/>
        <w:jc w:val="left"/>
        <w:rPr>
          <w:rFonts w:ascii="Segoe UI" w:hAnsi="Segoe UI" w:cs="Segoe UI"/>
          <w:szCs w:val="24"/>
        </w:rPr>
      </w:pPr>
      <w:r w:rsidRPr="3D31EB09">
        <w:rPr>
          <w:rFonts w:ascii="Segoe UI" w:hAnsi="Segoe UI" w:cs="Segoe UI"/>
          <w:szCs w:val="24"/>
        </w:rPr>
        <w:t>1-7-8-11/</w:t>
      </w:r>
      <w:proofErr w:type="spellStart"/>
      <w:r w:rsidRPr="3D31EB09">
        <w:rPr>
          <w:rFonts w:ascii="Segoe UI" w:hAnsi="Segoe UI" w:cs="Segoe UI"/>
          <w:szCs w:val="24"/>
        </w:rPr>
        <w:t>gpononu</w:t>
      </w:r>
      <w:proofErr w:type="spellEnd"/>
    </w:p>
    <w:p w14:paraId="10D47C05" w14:textId="33D63E1F" w:rsidR="3D31EB09" w:rsidRDefault="08B6C87D" w:rsidP="3D31EB09">
      <w:pPr>
        <w:pStyle w:val="BodyText"/>
        <w:numPr>
          <w:ilvl w:val="2"/>
          <w:numId w:val="9"/>
        </w:numPr>
        <w:spacing w:after="0"/>
        <w:jc w:val="left"/>
        <w:rPr>
          <w:rFonts w:ascii="Segoe UI" w:hAnsi="Segoe UI" w:cs="Segoe UI"/>
          <w:szCs w:val="24"/>
        </w:rPr>
      </w:pPr>
      <w:r w:rsidRPr="144E8813">
        <w:rPr>
          <w:rFonts w:ascii="Segoe UI" w:hAnsi="Segoe UI" w:cs="Segoe UI"/>
          <w:szCs w:val="24"/>
        </w:rPr>
        <w:t>1-7-15-2/</w:t>
      </w:r>
      <w:proofErr w:type="spellStart"/>
      <w:r w:rsidRPr="144E8813">
        <w:rPr>
          <w:rFonts w:ascii="Segoe UI" w:hAnsi="Segoe UI" w:cs="Segoe UI"/>
          <w:szCs w:val="24"/>
        </w:rPr>
        <w:t>gpononu</w:t>
      </w:r>
      <w:proofErr w:type="spellEnd"/>
    </w:p>
    <w:p w14:paraId="0DD0EF6A" w14:textId="3EA01AA6" w:rsidR="4506B120" w:rsidRDefault="08B6C87D" w:rsidP="4506B120">
      <w:pPr>
        <w:pStyle w:val="BodyText"/>
        <w:numPr>
          <w:ilvl w:val="2"/>
          <w:numId w:val="9"/>
        </w:numPr>
        <w:spacing w:after="0"/>
        <w:jc w:val="left"/>
        <w:rPr>
          <w:rFonts w:ascii="Segoe UI" w:hAnsi="Segoe UI" w:cs="Segoe UI"/>
          <w:szCs w:val="24"/>
        </w:rPr>
      </w:pPr>
      <w:r w:rsidRPr="11F1B3BD">
        <w:rPr>
          <w:rFonts w:ascii="Segoe UI" w:hAnsi="Segoe UI" w:cs="Segoe UI"/>
          <w:szCs w:val="24"/>
        </w:rPr>
        <w:t>1-8-5-12/</w:t>
      </w:r>
      <w:proofErr w:type="spellStart"/>
      <w:r w:rsidRPr="11F1B3BD">
        <w:rPr>
          <w:rFonts w:ascii="Segoe UI" w:hAnsi="Segoe UI" w:cs="Segoe UI"/>
          <w:szCs w:val="24"/>
        </w:rPr>
        <w:t>gpononu</w:t>
      </w:r>
      <w:proofErr w:type="spellEnd"/>
    </w:p>
    <w:p w14:paraId="6EF25416" w14:textId="27E1D501" w:rsidR="0A266EC3" w:rsidRDefault="08B6C87D" w:rsidP="0A266EC3">
      <w:pPr>
        <w:pStyle w:val="BodyText"/>
        <w:numPr>
          <w:ilvl w:val="2"/>
          <w:numId w:val="9"/>
        </w:numPr>
        <w:spacing w:after="0"/>
        <w:jc w:val="left"/>
        <w:rPr>
          <w:rFonts w:ascii="Segoe UI" w:hAnsi="Segoe UI" w:cs="Segoe UI"/>
          <w:szCs w:val="24"/>
        </w:rPr>
      </w:pPr>
      <w:r w:rsidRPr="7A3EDC11">
        <w:rPr>
          <w:rFonts w:ascii="Segoe UI" w:hAnsi="Segoe UI" w:cs="Segoe UI"/>
          <w:szCs w:val="24"/>
        </w:rPr>
        <w:t>1-10-11-14/</w:t>
      </w:r>
      <w:proofErr w:type="spellStart"/>
      <w:r w:rsidRPr="7A3EDC11">
        <w:rPr>
          <w:rFonts w:ascii="Segoe UI" w:hAnsi="Segoe UI" w:cs="Segoe UI"/>
          <w:szCs w:val="24"/>
        </w:rPr>
        <w:t>gpononu</w:t>
      </w:r>
      <w:proofErr w:type="spellEnd"/>
    </w:p>
    <w:p w14:paraId="0D6A79F9" w14:textId="40C76759" w:rsidR="00582C85" w:rsidRPr="00582C85" w:rsidRDefault="1E9FE0CC" w:rsidP="00582C85">
      <w:pPr>
        <w:pStyle w:val="BodyText"/>
        <w:numPr>
          <w:ilvl w:val="0"/>
          <w:numId w:val="9"/>
        </w:numPr>
        <w:spacing w:after="0"/>
        <w:jc w:val="left"/>
        <w:rPr>
          <w:rFonts w:ascii="Segoe UI" w:hAnsi="Segoe UI" w:cs="Segoe UI"/>
        </w:rPr>
      </w:pPr>
      <w:r w:rsidRPr="242E4369">
        <w:rPr>
          <w:rFonts w:ascii="Segoe UI" w:hAnsi="Segoe UI" w:cs="Segoe UI"/>
          <w:szCs w:val="24"/>
        </w:rPr>
        <w:lastRenderedPageBreak/>
        <w:t>‘</w:t>
      </w:r>
      <w:proofErr w:type="spellStart"/>
      <w:proofErr w:type="gramStart"/>
      <w:r w:rsidRPr="242E4369">
        <w:rPr>
          <w:rFonts w:ascii="Segoe UI" w:hAnsi="Segoe UI" w:cs="Segoe UI"/>
          <w:szCs w:val="24"/>
        </w:rPr>
        <w:t>bip</w:t>
      </w:r>
      <w:proofErr w:type="spellEnd"/>
      <w:proofErr w:type="gramEnd"/>
      <w:r w:rsidRPr="242E4369">
        <w:rPr>
          <w:rFonts w:ascii="Segoe UI" w:hAnsi="Segoe UI" w:cs="Segoe UI"/>
          <w:szCs w:val="24"/>
        </w:rPr>
        <w:t xml:space="preserve"> threshold exceeded’ </w:t>
      </w:r>
      <w:r w:rsidR="1A6C55FF" w:rsidRPr="3CDE48F9">
        <w:rPr>
          <w:rFonts w:ascii="Segoe UI" w:hAnsi="Segoe UI" w:cs="Segoe UI"/>
          <w:szCs w:val="24"/>
        </w:rPr>
        <w:t xml:space="preserve">is being </w:t>
      </w:r>
      <w:r w:rsidRPr="3CDE48F9">
        <w:rPr>
          <w:rFonts w:ascii="Segoe UI" w:hAnsi="Segoe UI" w:cs="Segoe UI"/>
          <w:szCs w:val="24"/>
        </w:rPr>
        <w:t>reported</w:t>
      </w:r>
      <w:r w:rsidRPr="242E4369">
        <w:rPr>
          <w:rFonts w:ascii="Segoe UI" w:hAnsi="Segoe UI" w:cs="Segoe UI"/>
          <w:szCs w:val="24"/>
        </w:rPr>
        <w:t xml:space="preserve"> for 1-2-12-10/</w:t>
      </w:r>
      <w:proofErr w:type="spellStart"/>
      <w:r w:rsidRPr="242E4369">
        <w:rPr>
          <w:rFonts w:ascii="Segoe UI" w:hAnsi="Segoe UI" w:cs="Segoe UI"/>
          <w:szCs w:val="24"/>
        </w:rPr>
        <w:t>gpononu</w:t>
      </w:r>
      <w:proofErr w:type="spellEnd"/>
      <w:r w:rsidR="2FF4742E" w:rsidRPr="243BA96F">
        <w:rPr>
          <w:rFonts w:ascii="Segoe UI" w:hAnsi="Segoe UI" w:cs="Segoe UI"/>
          <w:szCs w:val="24"/>
        </w:rPr>
        <w:t xml:space="preserve">. </w:t>
      </w:r>
      <w:r w:rsidR="2FF4742E" w:rsidRPr="2BEBC431">
        <w:rPr>
          <w:rFonts w:ascii="Segoe UI" w:hAnsi="Segoe UI" w:cs="Segoe UI"/>
          <w:szCs w:val="24"/>
        </w:rPr>
        <w:t xml:space="preserve">The fiber </w:t>
      </w:r>
      <w:r w:rsidR="2FF4742E" w:rsidRPr="2900A242">
        <w:rPr>
          <w:rFonts w:ascii="Segoe UI" w:hAnsi="Segoe UI" w:cs="Segoe UI"/>
          <w:szCs w:val="24"/>
        </w:rPr>
        <w:t xml:space="preserve">should be </w:t>
      </w:r>
      <w:r w:rsidR="2FF4742E" w:rsidRPr="678B114A">
        <w:rPr>
          <w:rFonts w:ascii="Segoe UI" w:hAnsi="Segoe UI" w:cs="Segoe UI"/>
          <w:szCs w:val="24"/>
        </w:rPr>
        <w:t>c</w:t>
      </w:r>
      <w:r w:rsidRPr="678B114A">
        <w:rPr>
          <w:rFonts w:ascii="Segoe UI" w:hAnsi="Segoe UI" w:cs="Segoe UI"/>
          <w:szCs w:val="24"/>
        </w:rPr>
        <w:t>heck</w:t>
      </w:r>
      <w:r w:rsidR="6EDB15C5" w:rsidRPr="678B114A">
        <w:rPr>
          <w:rFonts w:ascii="Segoe UI" w:hAnsi="Segoe UI" w:cs="Segoe UI"/>
          <w:szCs w:val="24"/>
        </w:rPr>
        <w:t>ed</w:t>
      </w:r>
      <w:r w:rsidRPr="2FAD362B">
        <w:rPr>
          <w:rFonts w:ascii="Segoe UI" w:hAnsi="Segoe UI" w:cs="Segoe UI"/>
          <w:szCs w:val="24"/>
        </w:rPr>
        <w:t xml:space="preserve"> for physical </w:t>
      </w:r>
      <w:r w:rsidRPr="6A7D23A5">
        <w:rPr>
          <w:rFonts w:ascii="Segoe UI" w:hAnsi="Segoe UI" w:cs="Segoe UI"/>
          <w:szCs w:val="24"/>
        </w:rPr>
        <w:t>issues</w:t>
      </w:r>
      <w:r w:rsidR="135EDFDA" w:rsidRPr="1A41BC91">
        <w:rPr>
          <w:rFonts w:ascii="Segoe UI" w:hAnsi="Segoe UI" w:cs="Segoe UI"/>
          <w:szCs w:val="24"/>
        </w:rPr>
        <w:t>.</w:t>
      </w:r>
    </w:p>
    <w:p w14:paraId="36CB01F4" w14:textId="493F0547" w:rsidR="00582C85" w:rsidRPr="00582C85" w:rsidRDefault="00582C85" w:rsidP="00582C85">
      <w:pPr>
        <w:pStyle w:val="BodyText"/>
        <w:numPr>
          <w:ilvl w:val="0"/>
          <w:numId w:val="9"/>
        </w:numPr>
        <w:spacing w:after="0"/>
        <w:jc w:val="left"/>
        <w:rPr>
          <w:rFonts w:ascii="Segoe UI" w:hAnsi="Segoe UI" w:cs="Segoe UI"/>
        </w:rPr>
      </w:pPr>
      <w:r w:rsidRPr="6A7D23A5">
        <w:rPr>
          <w:rFonts w:ascii="Segoe UI" w:hAnsi="Segoe UI" w:cs="Segoe UI"/>
        </w:rPr>
        <w:t>Fans</w:t>
      </w:r>
      <w:r>
        <w:rPr>
          <w:rFonts w:ascii="Segoe UI" w:hAnsi="Segoe UI" w:cs="Segoe UI"/>
        </w:rPr>
        <w:t>/Power/Battery info</w:t>
      </w:r>
    </w:p>
    <w:p w14:paraId="3C10555A" w14:textId="1C2C0D56" w:rsidR="683730F2" w:rsidRDefault="43B69AA8" w:rsidP="0AB371C1">
      <w:pPr>
        <w:pStyle w:val="BodyText"/>
        <w:numPr>
          <w:ilvl w:val="1"/>
          <w:numId w:val="9"/>
        </w:numPr>
        <w:spacing w:after="0"/>
        <w:jc w:val="left"/>
        <w:rPr>
          <w:rFonts w:ascii="Segoe UI" w:hAnsi="Segoe UI" w:cs="Segoe UI"/>
          <w:szCs w:val="24"/>
        </w:rPr>
      </w:pPr>
      <w:r w:rsidRPr="101EB19A">
        <w:rPr>
          <w:rFonts w:ascii="Segoe UI" w:hAnsi="Segoe UI" w:cs="Segoe UI"/>
          <w:szCs w:val="24"/>
        </w:rPr>
        <w:t xml:space="preserve">Fans </w:t>
      </w:r>
      <w:r w:rsidRPr="344D8D46">
        <w:rPr>
          <w:rFonts w:ascii="Segoe UI" w:hAnsi="Segoe UI" w:cs="Segoe UI"/>
          <w:szCs w:val="24"/>
        </w:rPr>
        <w:t xml:space="preserve">OK - </w:t>
      </w:r>
      <w:r w:rsidR="5F031DBF" w:rsidRPr="4AA4944C">
        <w:rPr>
          <w:rFonts w:ascii="Segoe UI" w:hAnsi="Segoe UI" w:cs="Segoe UI"/>
          <w:szCs w:val="24"/>
        </w:rPr>
        <w:t xml:space="preserve">All fans </w:t>
      </w:r>
      <w:r w:rsidR="67DBB869" w:rsidRPr="1A36F0D9">
        <w:rPr>
          <w:rFonts w:ascii="Segoe UI" w:hAnsi="Segoe UI" w:cs="Segoe UI"/>
          <w:szCs w:val="24"/>
        </w:rPr>
        <w:t xml:space="preserve">only running </w:t>
      </w:r>
      <w:r w:rsidR="5F031DBF" w:rsidRPr="48F8E9DA">
        <w:rPr>
          <w:rFonts w:ascii="Segoe UI" w:hAnsi="Segoe UI" w:cs="Segoe UI"/>
          <w:szCs w:val="24"/>
        </w:rPr>
        <w:t xml:space="preserve">at </w:t>
      </w:r>
      <w:proofErr w:type="gramStart"/>
      <w:r w:rsidR="5F031DBF" w:rsidRPr="311ED629">
        <w:rPr>
          <w:rFonts w:ascii="Segoe UI" w:hAnsi="Segoe UI" w:cs="Segoe UI"/>
          <w:szCs w:val="24"/>
        </w:rPr>
        <w:t>65%</w:t>
      </w:r>
      <w:proofErr w:type="gramEnd"/>
    </w:p>
    <w:p w14:paraId="0FD7451D" w14:textId="2B71E277" w:rsidR="344D8D46" w:rsidRDefault="46364654" w:rsidP="344D8D46">
      <w:pPr>
        <w:pStyle w:val="BodyText"/>
        <w:numPr>
          <w:ilvl w:val="1"/>
          <w:numId w:val="9"/>
        </w:numPr>
        <w:spacing w:after="0"/>
        <w:jc w:val="left"/>
        <w:rPr>
          <w:rFonts w:ascii="Segoe UI" w:hAnsi="Segoe UI" w:cs="Segoe UI"/>
          <w:szCs w:val="24"/>
        </w:rPr>
      </w:pPr>
      <w:r w:rsidRPr="3CACA5E2">
        <w:rPr>
          <w:rFonts w:ascii="Segoe UI" w:hAnsi="Segoe UI" w:cs="Segoe UI"/>
          <w:szCs w:val="24"/>
        </w:rPr>
        <w:t xml:space="preserve">Temp Sensor 15 </w:t>
      </w:r>
      <w:r w:rsidRPr="65DE80E4">
        <w:rPr>
          <w:rFonts w:ascii="Segoe UI" w:hAnsi="Segoe UI" w:cs="Segoe UI"/>
          <w:szCs w:val="24"/>
        </w:rPr>
        <w:t xml:space="preserve">has an </w:t>
      </w:r>
      <w:r w:rsidRPr="013B853B">
        <w:rPr>
          <w:rFonts w:ascii="Segoe UI" w:hAnsi="Segoe UI" w:cs="Segoe UI"/>
          <w:szCs w:val="24"/>
        </w:rPr>
        <w:t>asterisk</w:t>
      </w:r>
      <w:r w:rsidRPr="0AC2E630">
        <w:rPr>
          <w:rFonts w:ascii="Segoe UI" w:hAnsi="Segoe UI" w:cs="Segoe UI"/>
          <w:szCs w:val="24"/>
        </w:rPr>
        <w:t xml:space="preserve"> meaning it is </w:t>
      </w:r>
      <w:r w:rsidRPr="122E0A03">
        <w:rPr>
          <w:rFonts w:ascii="Segoe UI" w:hAnsi="Segoe UI" w:cs="Segoe UI"/>
          <w:szCs w:val="24"/>
        </w:rPr>
        <w:t xml:space="preserve">higher than the </w:t>
      </w:r>
      <w:proofErr w:type="gramStart"/>
      <w:r w:rsidRPr="122E0A03">
        <w:rPr>
          <w:rFonts w:ascii="Segoe UI" w:hAnsi="Segoe UI" w:cs="Segoe UI"/>
          <w:szCs w:val="24"/>
        </w:rPr>
        <w:t>threshold</w:t>
      </w:r>
      <w:proofErr w:type="gramEnd"/>
    </w:p>
    <w:p w14:paraId="215BE99E" w14:textId="7EB86119" w:rsidR="08B679B7" w:rsidRDefault="08B679B7" w:rsidP="0C611471">
      <w:pPr>
        <w:pStyle w:val="BodyText"/>
        <w:numPr>
          <w:ilvl w:val="1"/>
          <w:numId w:val="9"/>
        </w:numPr>
        <w:spacing w:after="0"/>
        <w:jc w:val="left"/>
        <w:rPr>
          <w:rFonts w:ascii="Segoe UI" w:hAnsi="Segoe UI" w:cs="Segoe UI"/>
          <w:szCs w:val="24"/>
        </w:rPr>
      </w:pPr>
    </w:p>
    <w:p w14:paraId="7D7FC3C2" w14:textId="103F9C03" w:rsidR="5021A674" w:rsidRDefault="5021A674" w:rsidP="5021A674">
      <w:pPr>
        <w:pStyle w:val="BodyText"/>
        <w:numPr>
          <w:ilvl w:val="1"/>
          <w:numId w:val="9"/>
        </w:numPr>
        <w:spacing w:after="0"/>
        <w:jc w:val="left"/>
        <w:rPr>
          <w:rFonts w:ascii="Segoe UI" w:hAnsi="Segoe UI" w:cs="Segoe UI"/>
          <w:szCs w:val="24"/>
        </w:rPr>
      </w:pPr>
    </w:p>
    <w:p w14:paraId="3A8F6DAB" w14:textId="77777777" w:rsidR="00582C85" w:rsidRPr="00DD2A95" w:rsidRDefault="00582C85" w:rsidP="00582C85">
      <w:pPr>
        <w:pStyle w:val="BodyText"/>
        <w:spacing w:after="0"/>
        <w:jc w:val="left"/>
        <w:rPr>
          <w:rFonts w:ascii="Segoe UI" w:hAnsi="Segoe UI" w:cs="Segoe UI"/>
        </w:rPr>
      </w:pPr>
    </w:p>
    <w:p w14:paraId="5B7CE3F9" w14:textId="4F3F73EF" w:rsidR="00582C85" w:rsidRDefault="00DB3ED9">
      <w:pPr>
        <w:rPr>
          <w:rFonts w:ascii="Segoe UI" w:hAnsi="Segoe UI" w:cs="Segoe UI"/>
        </w:rPr>
      </w:pPr>
      <w:r w:rsidRPr="00DB3ED9">
        <w:rPr>
          <w:rFonts w:ascii="Segoe UI" w:hAnsi="Segoe UI" w:cs="Segoe UI"/>
          <w:noProof/>
        </w:rPr>
        <w:drawing>
          <wp:inline distT="0" distB="0" distL="0" distR="0" wp14:anchorId="504F7FC0" wp14:editId="0049A9DD">
            <wp:extent cx="5943600" cy="3343275"/>
            <wp:effectExtent l="0" t="0" r="0" b="0"/>
            <wp:docPr id="1319879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8797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C716" w14:textId="77777777" w:rsidR="00582C85" w:rsidRDefault="00582C85">
      <w:pPr>
        <w:rPr>
          <w:rFonts w:ascii="Segoe UI" w:hAnsi="Segoe UI" w:cs="Segoe UI"/>
        </w:rPr>
      </w:pPr>
    </w:p>
    <w:p w14:paraId="70BAE356" w14:textId="5B6EF9BA" w:rsidR="004370FB" w:rsidRDefault="004370FB">
      <w:pPr>
        <w:rPr>
          <w:rFonts w:ascii="Segoe UI" w:eastAsia="Times New Roman" w:hAnsi="Segoe UI" w:cs="Segoe UI"/>
          <w:sz w:val="24"/>
          <w:szCs w:val="20"/>
          <w:lang w:eastAsia="en-US"/>
        </w:rPr>
      </w:pPr>
      <w:r>
        <w:rPr>
          <w:rFonts w:ascii="Segoe UI" w:hAnsi="Segoe UI" w:cs="Segoe UI"/>
        </w:rPr>
        <w:br w:type="page"/>
      </w:r>
    </w:p>
    <w:p w14:paraId="70BAE357" w14:textId="77777777" w:rsidR="004370FB" w:rsidRPr="00DD2A95" w:rsidRDefault="004370FB" w:rsidP="004370FB">
      <w:pPr>
        <w:pStyle w:val="BodyText"/>
        <w:rPr>
          <w:rFonts w:ascii="Segoe UI" w:hAnsi="Segoe UI" w:cs="Segoe UI"/>
        </w:rPr>
      </w:pPr>
    </w:p>
    <w:p w14:paraId="70BAE358" w14:textId="02602189" w:rsidR="004370FB" w:rsidRPr="00DD2A95" w:rsidRDefault="001A4E58" w:rsidP="004370FB">
      <w:pPr>
        <w:pStyle w:val="Heading1"/>
      </w:pPr>
      <w:bookmarkStart w:id="21" w:name="_Toc387995279"/>
      <w:bookmarkStart w:id="22" w:name="_Toc492370520"/>
      <w:bookmarkStart w:id="23" w:name="_Toc165987990"/>
      <w:r>
        <w:t xml:space="preserve">4.0 </w:t>
      </w:r>
      <w:bookmarkEnd w:id="21"/>
      <w:bookmarkEnd w:id="22"/>
      <w:r w:rsidR="00582C85">
        <w:t>card summary</w:t>
      </w:r>
      <w:bookmarkEnd w:id="23"/>
    </w:p>
    <w:p w14:paraId="7ACC27D8" w14:textId="77777777" w:rsidR="00582C85" w:rsidRDefault="00582C85" w:rsidP="00582C85">
      <w:pPr>
        <w:pStyle w:val="BodyText"/>
        <w:ind w:left="180" w:firstLine="0"/>
        <w:jc w:val="left"/>
        <w:rPr>
          <w:rFonts w:ascii="Segoe UI" w:hAnsi="Segoe UI" w:cs="Segoe UI"/>
        </w:rPr>
      </w:pPr>
    </w:p>
    <w:p w14:paraId="70BAE366" w14:textId="25A2A194" w:rsidR="004370FB" w:rsidRDefault="00582C85" w:rsidP="00582C85">
      <w:pPr>
        <w:pStyle w:val="BodyText"/>
        <w:numPr>
          <w:ilvl w:val="0"/>
          <w:numId w:val="16"/>
        </w:numPr>
        <w:ind w:left="180" w:firstLine="0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list of the cards, SFPs, what is bad, version data </w:t>
      </w:r>
      <w:proofErr w:type="spellStart"/>
      <w:proofErr w:type="gramStart"/>
      <w:r>
        <w:rPr>
          <w:rFonts w:ascii="Segoe UI" w:hAnsi="Segoe UI" w:cs="Segoe UI"/>
        </w:rPr>
        <w:t>etc</w:t>
      </w:r>
      <w:proofErr w:type="spellEnd"/>
      <w:proofErr w:type="gramEnd"/>
    </w:p>
    <w:p w14:paraId="4321D5E3" w14:textId="45B6D0B9" w:rsidR="00A9037E" w:rsidRDefault="00A9037E" w:rsidP="00582C85">
      <w:pPr>
        <w:pStyle w:val="BodyText"/>
        <w:numPr>
          <w:ilvl w:val="0"/>
          <w:numId w:val="16"/>
        </w:numPr>
        <w:ind w:left="180" w:firstLine="0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Any EOL situations?</w:t>
      </w:r>
    </w:p>
    <w:p w14:paraId="6E3D3BB9" w14:textId="77777777" w:rsidR="00582C85" w:rsidRPr="004370FB" w:rsidRDefault="00582C85" w:rsidP="00582C85">
      <w:pPr>
        <w:pStyle w:val="BodyText"/>
        <w:ind w:left="360"/>
        <w:jc w:val="left"/>
        <w:rPr>
          <w:rFonts w:ascii="Segoe UI" w:hAnsi="Segoe UI" w:cs="Segoe UI"/>
          <w:szCs w:val="24"/>
        </w:rPr>
      </w:pPr>
    </w:p>
    <w:p w14:paraId="70BAE367" w14:textId="693D4078" w:rsidR="004370FB" w:rsidRDefault="00DB3ED9">
      <w:pPr>
        <w:rPr>
          <w:rFonts w:ascii="Segoe UI" w:hAnsi="Segoe UI" w:cs="Segoe UI"/>
        </w:rPr>
      </w:pPr>
      <w:r w:rsidRPr="00DB3ED9">
        <w:rPr>
          <w:rFonts w:ascii="Segoe UI" w:hAnsi="Segoe UI" w:cs="Segoe UI"/>
          <w:noProof/>
        </w:rPr>
        <w:drawing>
          <wp:inline distT="0" distB="0" distL="0" distR="0" wp14:anchorId="6DDF3846" wp14:editId="5AE213CB">
            <wp:extent cx="5943600" cy="3343275"/>
            <wp:effectExtent l="0" t="0" r="0" b="0"/>
            <wp:docPr id="52383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8312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AE368" w14:textId="77777777" w:rsidR="004370FB" w:rsidRPr="00DD2A95" w:rsidRDefault="004370FB" w:rsidP="004370FB">
      <w:pPr>
        <w:spacing w:before="0" w:after="0" w:line="240" w:lineRule="auto"/>
        <w:rPr>
          <w:rFonts w:ascii="Segoe UI" w:hAnsi="Segoe UI" w:cs="Segoe UI"/>
          <w:szCs w:val="24"/>
        </w:rPr>
      </w:pPr>
    </w:p>
    <w:p w14:paraId="70BAE369" w14:textId="50E0ED78" w:rsidR="004370FB" w:rsidRPr="00DD2A95" w:rsidRDefault="001A4E58" w:rsidP="004370FB">
      <w:pPr>
        <w:pStyle w:val="Heading1"/>
      </w:pPr>
      <w:bookmarkStart w:id="24" w:name="_Toc387995280"/>
      <w:bookmarkStart w:id="25" w:name="_Toc492370521"/>
      <w:bookmarkStart w:id="26" w:name="_Toc165987991"/>
      <w:bookmarkStart w:id="27" w:name="_Toc61836813"/>
      <w:r>
        <w:t xml:space="preserve">5.0 </w:t>
      </w:r>
      <w:bookmarkEnd w:id="24"/>
      <w:bookmarkEnd w:id="25"/>
      <w:r w:rsidR="00582C85">
        <w:t>port summary</w:t>
      </w:r>
      <w:bookmarkEnd w:id="26"/>
    </w:p>
    <w:p w14:paraId="2C57AB14" w14:textId="77777777" w:rsidR="00582C85" w:rsidRDefault="00582C85" w:rsidP="00582C85">
      <w:pPr>
        <w:pStyle w:val="BodyText"/>
        <w:numPr>
          <w:ilvl w:val="0"/>
          <w:numId w:val="16"/>
        </w:numPr>
        <w:ind w:left="540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Provide ethernet/port level info, what is bad, what are the issues </w:t>
      </w:r>
      <w:proofErr w:type="spellStart"/>
      <w:proofErr w:type="gramStart"/>
      <w:r>
        <w:rPr>
          <w:rFonts w:ascii="Segoe UI" w:hAnsi="Segoe UI" w:cs="Segoe UI"/>
        </w:rPr>
        <w:t>etc</w:t>
      </w:r>
      <w:proofErr w:type="spellEnd"/>
      <w:proofErr w:type="gramEnd"/>
    </w:p>
    <w:p w14:paraId="3A1FC07B" w14:textId="77777777" w:rsidR="00582C85" w:rsidRDefault="00582C85" w:rsidP="00582C85">
      <w:pPr>
        <w:pStyle w:val="BodyText"/>
        <w:numPr>
          <w:ilvl w:val="0"/>
          <w:numId w:val="16"/>
        </w:numPr>
        <w:ind w:left="540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SPF related info if it makes sense </w:t>
      </w:r>
      <w:proofErr w:type="gramStart"/>
      <w:r>
        <w:rPr>
          <w:rFonts w:ascii="Segoe UI" w:hAnsi="Segoe UI" w:cs="Segoe UI"/>
        </w:rPr>
        <w:t>here</w:t>
      </w:r>
      <w:proofErr w:type="gramEnd"/>
    </w:p>
    <w:p w14:paraId="2D424B2F" w14:textId="77777777" w:rsidR="00A9037E" w:rsidRDefault="00582C85" w:rsidP="00582C85">
      <w:pPr>
        <w:pStyle w:val="BodyText"/>
        <w:numPr>
          <w:ilvl w:val="0"/>
          <w:numId w:val="16"/>
        </w:numPr>
        <w:ind w:left="540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Non-DZS SPF items, issues </w:t>
      </w:r>
      <w:proofErr w:type="spellStart"/>
      <w:r>
        <w:rPr>
          <w:rFonts w:ascii="Segoe UI" w:hAnsi="Segoe UI" w:cs="Segoe UI"/>
        </w:rPr>
        <w:t>etc</w:t>
      </w:r>
      <w:proofErr w:type="spellEnd"/>
    </w:p>
    <w:p w14:paraId="70BAE36E" w14:textId="655D101E" w:rsidR="004370FB" w:rsidRPr="00DD2A95" w:rsidRDefault="00A9037E" w:rsidP="00582C85">
      <w:pPr>
        <w:pStyle w:val="BodyText"/>
        <w:numPr>
          <w:ilvl w:val="0"/>
          <w:numId w:val="16"/>
        </w:numPr>
        <w:ind w:left="540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Any EOL situations?</w:t>
      </w:r>
      <w:r w:rsidR="004370FB" w:rsidRPr="00DD2A95">
        <w:rPr>
          <w:rFonts w:ascii="Segoe UI" w:hAnsi="Segoe UI" w:cs="Segoe UI"/>
        </w:rPr>
        <w:br/>
      </w:r>
    </w:p>
    <w:p w14:paraId="70BAE36F" w14:textId="77777777" w:rsidR="004370FB" w:rsidRPr="00DD2A95" w:rsidRDefault="004370FB" w:rsidP="004370FB">
      <w:pPr>
        <w:pStyle w:val="BodyText"/>
        <w:ind w:left="720" w:firstLine="0"/>
        <w:jc w:val="left"/>
        <w:rPr>
          <w:rFonts w:ascii="Segoe UI" w:hAnsi="Segoe UI" w:cs="Segoe UI"/>
          <w:color w:val="FF0000"/>
        </w:rPr>
      </w:pPr>
    </w:p>
    <w:p w14:paraId="70BAE370" w14:textId="77777777" w:rsidR="004370FB" w:rsidRDefault="004370FB">
      <w:pPr>
        <w:rPr>
          <w:rFonts w:ascii="Segoe UI" w:eastAsia="Times New Roman" w:hAnsi="Segoe UI" w:cs="Segoe UI"/>
          <w:sz w:val="24"/>
          <w:szCs w:val="20"/>
          <w:lang w:eastAsia="en-US"/>
        </w:rPr>
      </w:pPr>
      <w:r>
        <w:rPr>
          <w:rFonts w:ascii="Segoe UI" w:hAnsi="Segoe UI" w:cs="Segoe UI"/>
        </w:rPr>
        <w:lastRenderedPageBreak/>
        <w:br w:type="page"/>
      </w:r>
    </w:p>
    <w:p w14:paraId="70BAE371" w14:textId="77777777" w:rsidR="004370FB" w:rsidRPr="00DD2A95" w:rsidRDefault="004370FB" w:rsidP="004370FB">
      <w:pPr>
        <w:pStyle w:val="BodyText"/>
        <w:rPr>
          <w:rFonts w:ascii="Segoe UI" w:hAnsi="Segoe UI" w:cs="Segoe UI"/>
        </w:rPr>
      </w:pPr>
    </w:p>
    <w:p w14:paraId="70BAE372" w14:textId="439CAB17" w:rsidR="004370FB" w:rsidRPr="00DD2A95" w:rsidRDefault="00D7602A" w:rsidP="004370FB">
      <w:pPr>
        <w:pStyle w:val="Heading1"/>
      </w:pPr>
      <w:bookmarkStart w:id="28" w:name="_Toc387995282"/>
      <w:bookmarkStart w:id="29" w:name="_Toc492370523"/>
      <w:bookmarkStart w:id="30" w:name="_Toc165987992"/>
      <w:r>
        <w:t>6.</w:t>
      </w:r>
      <w:r w:rsidR="001A4E58">
        <w:t xml:space="preserve">0 </w:t>
      </w:r>
      <w:bookmarkEnd w:id="28"/>
      <w:bookmarkEnd w:id="29"/>
      <w:r w:rsidR="00582C85">
        <w:t>Log &amp; Alarm analysis</w:t>
      </w:r>
      <w:bookmarkEnd w:id="30"/>
    </w:p>
    <w:p w14:paraId="70BAE373" w14:textId="77777777" w:rsidR="004370FB" w:rsidRDefault="004370FB" w:rsidP="004370FB">
      <w:pPr>
        <w:pStyle w:val="BodyText"/>
        <w:ind w:left="720" w:firstLine="0"/>
        <w:rPr>
          <w:rFonts w:ascii="Segoe UI" w:hAnsi="Segoe UI" w:cs="Segoe UI"/>
        </w:rPr>
      </w:pPr>
    </w:p>
    <w:p w14:paraId="0E050405" w14:textId="77777777" w:rsidR="00DB3ED9" w:rsidRDefault="00582C85" w:rsidP="00582C85">
      <w:pPr>
        <w:pStyle w:val="ListParagraph"/>
        <w:numPr>
          <w:ilvl w:val="0"/>
          <w:numId w:val="17"/>
        </w:numPr>
        <w:ind w:left="36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Look at logs and alarms and provide analysis on issues identified, active alarms </w:t>
      </w:r>
      <w:proofErr w:type="spellStart"/>
      <w:proofErr w:type="gramStart"/>
      <w:r>
        <w:rPr>
          <w:rFonts w:ascii="Segoe UI" w:hAnsi="Segoe UI" w:cs="Segoe UI"/>
        </w:rPr>
        <w:t>etc</w:t>
      </w:r>
      <w:proofErr w:type="spellEnd"/>
      <w:proofErr w:type="gramEnd"/>
    </w:p>
    <w:p w14:paraId="70BAE38E" w14:textId="6A822949" w:rsidR="004370FB" w:rsidRPr="00DB3ED9" w:rsidRDefault="00DB3ED9" w:rsidP="00DB3ED9">
      <w:pPr>
        <w:rPr>
          <w:rFonts w:ascii="Segoe UI" w:eastAsia="Times New Roman" w:hAnsi="Segoe UI" w:cs="Segoe UI"/>
          <w:sz w:val="24"/>
          <w:szCs w:val="20"/>
          <w:lang w:eastAsia="en-US"/>
        </w:rPr>
      </w:pPr>
      <w:r w:rsidRPr="00DB3ED9">
        <w:rPr>
          <w:rFonts w:ascii="Segoe UI" w:hAnsi="Segoe UI" w:cs="Segoe UI"/>
          <w:noProof/>
        </w:rPr>
        <w:drawing>
          <wp:inline distT="0" distB="0" distL="0" distR="0" wp14:anchorId="1E76BFB2" wp14:editId="1E3EE340">
            <wp:extent cx="5943600" cy="3343275"/>
            <wp:effectExtent l="0" t="0" r="0" b="0"/>
            <wp:docPr id="8898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843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0FB" w:rsidRPr="00DB3ED9">
        <w:rPr>
          <w:rFonts w:ascii="Segoe UI" w:hAnsi="Segoe UI" w:cs="Segoe UI"/>
        </w:rPr>
        <w:br w:type="page"/>
      </w:r>
    </w:p>
    <w:p w14:paraId="70BAE38F" w14:textId="77777777" w:rsidR="004370FB" w:rsidRPr="00DD2A95" w:rsidRDefault="004370FB" w:rsidP="004370FB">
      <w:pPr>
        <w:pStyle w:val="BodyText"/>
        <w:rPr>
          <w:rFonts w:ascii="Segoe UI" w:hAnsi="Segoe UI" w:cs="Segoe UI"/>
        </w:rPr>
      </w:pPr>
    </w:p>
    <w:p w14:paraId="70BAE390" w14:textId="1E89320C" w:rsidR="004370FB" w:rsidRPr="00DD2A95" w:rsidRDefault="00D7602A" w:rsidP="004370FB">
      <w:pPr>
        <w:pStyle w:val="Heading1"/>
      </w:pPr>
      <w:bookmarkStart w:id="31" w:name="_Toc387995283"/>
      <w:bookmarkStart w:id="32" w:name="_Toc492370524"/>
      <w:bookmarkStart w:id="33" w:name="_Toc165987993"/>
      <w:proofErr w:type="gramStart"/>
      <w:r>
        <w:t>7</w:t>
      </w:r>
      <w:r w:rsidR="001A4E58">
        <w:t xml:space="preserve">.0 </w:t>
      </w:r>
      <w:r w:rsidR="004370FB" w:rsidRPr="00DD2A95">
        <w:t xml:space="preserve"> </w:t>
      </w:r>
      <w:bookmarkEnd w:id="31"/>
      <w:bookmarkEnd w:id="32"/>
      <w:r w:rsidR="00A9037E">
        <w:t>Stats</w:t>
      </w:r>
      <w:proofErr w:type="gramEnd"/>
      <w:r w:rsidR="00A9037E">
        <w:t xml:space="preserve"> and KPI analysis</w:t>
      </w:r>
      <w:bookmarkEnd w:id="33"/>
    </w:p>
    <w:p w14:paraId="430E45FB" w14:textId="77777777" w:rsidR="00A9037E" w:rsidRDefault="00A9037E" w:rsidP="00A9037E">
      <w:pPr>
        <w:pStyle w:val="ListParagraph"/>
        <w:numPr>
          <w:ilvl w:val="0"/>
          <w:numId w:val="17"/>
        </w:numPr>
        <w:ind w:left="45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Look at the error counters/stats </w:t>
      </w:r>
      <w:proofErr w:type="spellStart"/>
      <w:r>
        <w:rPr>
          <w:rFonts w:ascii="Segoe UI" w:hAnsi="Segoe UI" w:cs="Segoe UI"/>
        </w:rPr>
        <w:t>etc</w:t>
      </w:r>
      <w:proofErr w:type="spellEnd"/>
      <w:r>
        <w:rPr>
          <w:rFonts w:ascii="Segoe UI" w:hAnsi="Segoe UI" w:cs="Segoe UI"/>
        </w:rPr>
        <w:t xml:space="preserve"> and identify </w:t>
      </w:r>
      <w:proofErr w:type="gramStart"/>
      <w:r>
        <w:rPr>
          <w:rFonts w:ascii="Segoe UI" w:hAnsi="Segoe UI" w:cs="Segoe UI"/>
        </w:rPr>
        <w:t>issues</w:t>
      </w:r>
      <w:proofErr w:type="gramEnd"/>
    </w:p>
    <w:p w14:paraId="6044D34F" w14:textId="77777777" w:rsidR="00A9037E" w:rsidRDefault="00A9037E" w:rsidP="00A9037E">
      <w:pPr>
        <w:pStyle w:val="ListParagraph"/>
        <w:numPr>
          <w:ilvl w:val="0"/>
          <w:numId w:val="17"/>
        </w:numPr>
        <w:ind w:left="45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Look at error counters on all active ONTs </w:t>
      </w:r>
      <w:proofErr w:type="spellStart"/>
      <w:proofErr w:type="gramStart"/>
      <w:r>
        <w:rPr>
          <w:rFonts w:ascii="Segoe UI" w:hAnsi="Segoe UI" w:cs="Segoe UI"/>
        </w:rPr>
        <w:t>etc</w:t>
      </w:r>
      <w:proofErr w:type="spellEnd"/>
      <w:proofErr w:type="gramEnd"/>
    </w:p>
    <w:p w14:paraId="70BAE39F" w14:textId="6BF387E1" w:rsidR="004370FB" w:rsidRPr="00A9037E" w:rsidRDefault="00A9037E" w:rsidP="00A9037E">
      <w:pPr>
        <w:pStyle w:val="ListParagraph"/>
        <w:numPr>
          <w:ilvl w:val="0"/>
          <w:numId w:val="17"/>
        </w:numPr>
        <w:ind w:left="450"/>
        <w:rPr>
          <w:rFonts w:ascii="Segoe UI" w:hAnsi="Segoe UI" w:cs="Segoe UI"/>
        </w:rPr>
      </w:pPr>
      <w:r>
        <w:rPr>
          <w:rFonts w:ascii="Segoe UI" w:hAnsi="Segoe UI" w:cs="Segoe UI"/>
        </w:rPr>
        <w:t>Make an educated analysis based on what we see</w:t>
      </w:r>
      <w:r w:rsidR="004370FB" w:rsidRPr="00A9037E">
        <w:rPr>
          <w:rFonts w:ascii="Segoe UI" w:hAnsi="Segoe UI" w:cs="Segoe UI"/>
        </w:rPr>
        <w:br w:type="page"/>
      </w:r>
    </w:p>
    <w:p w14:paraId="70BAE3A0" w14:textId="77777777" w:rsidR="004370FB" w:rsidRPr="00DD2A95" w:rsidRDefault="004370FB" w:rsidP="004370FB">
      <w:pPr>
        <w:pStyle w:val="BodyText"/>
        <w:rPr>
          <w:rFonts w:ascii="Segoe UI" w:hAnsi="Segoe UI" w:cs="Segoe UI"/>
        </w:rPr>
      </w:pPr>
    </w:p>
    <w:p w14:paraId="70BAE3A1" w14:textId="36A74FDF" w:rsidR="004370FB" w:rsidRPr="00DD2A95" w:rsidRDefault="00D7602A" w:rsidP="004370FB">
      <w:pPr>
        <w:pStyle w:val="Heading1"/>
      </w:pPr>
      <w:bookmarkStart w:id="34" w:name="_Toc387995286"/>
      <w:bookmarkStart w:id="35" w:name="_Toc492370527"/>
      <w:bookmarkStart w:id="36" w:name="_Toc165987994"/>
      <w:r>
        <w:t>8</w:t>
      </w:r>
      <w:r w:rsidR="001A4E58">
        <w:t xml:space="preserve">.0 </w:t>
      </w:r>
      <w:bookmarkEnd w:id="34"/>
      <w:bookmarkEnd w:id="35"/>
      <w:r w:rsidR="00A9037E">
        <w:t>ONT analysis</w:t>
      </w:r>
      <w:bookmarkEnd w:id="36"/>
    </w:p>
    <w:p w14:paraId="70BAE3A2" w14:textId="77777777" w:rsidR="00D7602A" w:rsidRDefault="00D7602A" w:rsidP="004370FB">
      <w:pPr>
        <w:pStyle w:val="BodyText"/>
        <w:spacing w:after="0"/>
        <w:ind w:left="720" w:firstLine="0"/>
        <w:jc w:val="left"/>
        <w:rPr>
          <w:rFonts w:ascii="Segoe UI" w:hAnsi="Segoe UI" w:cs="Segoe UI"/>
        </w:rPr>
      </w:pPr>
    </w:p>
    <w:p w14:paraId="70BAE3BD" w14:textId="351ADA98" w:rsidR="004370FB" w:rsidRDefault="00A9037E" w:rsidP="00A9037E">
      <w:pPr>
        <w:pStyle w:val="BodyText"/>
        <w:numPr>
          <w:ilvl w:val="0"/>
          <w:numId w:val="18"/>
        </w:numPr>
        <w:tabs>
          <w:tab w:val="left" w:pos="2520"/>
        </w:tabs>
        <w:spacing w:after="0"/>
        <w:jc w:val="left"/>
        <w:rPr>
          <w:rFonts w:ascii="Segoe UI" w:hAnsi="Segoe UI" w:cs="Segoe UI"/>
        </w:rPr>
      </w:pPr>
      <w:bookmarkStart w:id="37" w:name="_Toc61842648"/>
      <w:bookmarkStart w:id="38" w:name="_Toc85385039"/>
      <w:bookmarkStart w:id="39" w:name="_Toc96402555"/>
      <w:r>
        <w:rPr>
          <w:rFonts w:ascii="Segoe UI" w:hAnsi="Segoe UI" w:cs="Segoe UI"/>
        </w:rPr>
        <w:t>Look at ONT SW versions…do they need to be upgraded?</w:t>
      </w:r>
    </w:p>
    <w:p w14:paraId="6D1E6A69" w14:textId="43836E99" w:rsidR="00A9037E" w:rsidRPr="00DD2A95" w:rsidRDefault="00A9037E" w:rsidP="00A9037E">
      <w:pPr>
        <w:pStyle w:val="BodyText"/>
        <w:numPr>
          <w:ilvl w:val="0"/>
          <w:numId w:val="18"/>
        </w:numPr>
        <w:tabs>
          <w:tab w:val="left" w:pos="2520"/>
        </w:tabs>
        <w:spacing w:after="0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Look into any ONT that requires </w:t>
      </w:r>
      <w:proofErr w:type="spellStart"/>
      <w:r>
        <w:rPr>
          <w:rFonts w:ascii="Segoe UI" w:hAnsi="Segoe UI" w:cs="Segoe UI"/>
        </w:rPr>
        <w:t>uprgrades</w:t>
      </w:r>
      <w:proofErr w:type="spellEnd"/>
      <w:r>
        <w:rPr>
          <w:rFonts w:ascii="Segoe UI" w:hAnsi="Segoe UI" w:cs="Segoe UI"/>
        </w:rPr>
        <w:t xml:space="preserve"> or re-provisioning </w:t>
      </w:r>
      <w:proofErr w:type="spellStart"/>
      <w:proofErr w:type="gramStart"/>
      <w:r>
        <w:rPr>
          <w:rFonts w:ascii="Segoe UI" w:hAnsi="Segoe UI" w:cs="Segoe UI"/>
        </w:rPr>
        <w:t>etc</w:t>
      </w:r>
      <w:proofErr w:type="spellEnd"/>
      <w:proofErr w:type="gramEnd"/>
    </w:p>
    <w:p w14:paraId="70BAE3BE" w14:textId="77777777" w:rsidR="004370FB" w:rsidRDefault="004370FB">
      <w:pPr>
        <w:rPr>
          <w:rFonts w:ascii="Segoe UI" w:eastAsia="Times New Roman" w:hAnsi="Segoe UI" w:cs="Segoe UI"/>
          <w:sz w:val="24"/>
          <w:szCs w:val="20"/>
          <w:lang w:eastAsia="en-US"/>
        </w:rPr>
      </w:pPr>
      <w:r>
        <w:rPr>
          <w:rFonts w:ascii="Segoe UI" w:hAnsi="Segoe UI" w:cs="Segoe UI"/>
        </w:rPr>
        <w:br w:type="page"/>
      </w:r>
    </w:p>
    <w:p w14:paraId="70BAE3BF" w14:textId="77777777" w:rsidR="004370FB" w:rsidRPr="00DD2A95" w:rsidRDefault="004370FB" w:rsidP="004370FB">
      <w:pPr>
        <w:pStyle w:val="BodyText"/>
        <w:tabs>
          <w:tab w:val="left" w:pos="2520"/>
        </w:tabs>
        <w:spacing w:after="0"/>
        <w:ind w:firstLine="0"/>
        <w:jc w:val="left"/>
        <w:rPr>
          <w:rFonts w:ascii="Segoe UI" w:hAnsi="Segoe UI" w:cs="Segoe UI"/>
        </w:rPr>
      </w:pPr>
    </w:p>
    <w:p w14:paraId="70BAE3C0" w14:textId="340897AF" w:rsidR="004370FB" w:rsidRPr="00DD2A95" w:rsidRDefault="00D7602A" w:rsidP="004370FB">
      <w:pPr>
        <w:pStyle w:val="Heading1"/>
      </w:pPr>
      <w:bookmarkStart w:id="40" w:name="_Toc387995288"/>
      <w:bookmarkStart w:id="41" w:name="_Toc492370529"/>
      <w:bookmarkStart w:id="42" w:name="_Toc165987995"/>
      <w:bookmarkEnd w:id="37"/>
      <w:bookmarkEnd w:id="38"/>
      <w:bookmarkEnd w:id="39"/>
      <w:r>
        <w:t>9</w:t>
      </w:r>
      <w:r w:rsidR="001A4E58">
        <w:t xml:space="preserve">.0 </w:t>
      </w:r>
      <w:bookmarkEnd w:id="40"/>
      <w:bookmarkEnd w:id="41"/>
      <w:r w:rsidR="00A9037E">
        <w:t>Final analysis and next steps</w:t>
      </w:r>
      <w:bookmarkEnd w:id="42"/>
    </w:p>
    <w:p w14:paraId="70BAE3C1" w14:textId="77777777" w:rsidR="004370FB" w:rsidRDefault="004370FB" w:rsidP="004370FB">
      <w:pPr>
        <w:ind w:left="720"/>
        <w:rPr>
          <w:rFonts w:ascii="Segoe UI" w:hAnsi="Segoe UI" w:cs="Segoe UI"/>
          <w:szCs w:val="24"/>
        </w:rPr>
      </w:pPr>
    </w:p>
    <w:p w14:paraId="70BAE3C5" w14:textId="38636A2D" w:rsidR="004370FB" w:rsidRPr="00A9037E" w:rsidRDefault="00A9037E" w:rsidP="00A9037E">
      <w:pPr>
        <w:pStyle w:val="ListParagraph"/>
        <w:numPr>
          <w:ilvl w:val="0"/>
          <w:numId w:val="19"/>
        </w:numPr>
        <w:ind w:left="450"/>
        <w:rPr>
          <w:rFonts w:ascii="Segoe UI" w:hAnsi="Segoe UI" w:cs="Segoe UI"/>
        </w:rPr>
      </w:pPr>
      <w:r>
        <w:rPr>
          <w:rFonts w:ascii="Segoe UI" w:hAnsi="Segoe UI" w:cs="Segoe UI"/>
        </w:rPr>
        <w:t>Summary final thoughts and next steps</w:t>
      </w:r>
      <w:bookmarkEnd w:id="15"/>
      <w:bookmarkEnd w:id="19"/>
      <w:bookmarkEnd w:id="20"/>
      <w:bookmarkEnd w:id="27"/>
    </w:p>
    <w:sectPr w:rsidR="004370FB" w:rsidRPr="00A9037E" w:rsidSect="00071B26">
      <w:foot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D2163" w14:textId="77777777" w:rsidR="001A5090" w:rsidRDefault="001A5090">
      <w:pPr>
        <w:spacing w:after="0" w:line="240" w:lineRule="auto"/>
      </w:pPr>
      <w:r>
        <w:separator/>
      </w:r>
    </w:p>
  </w:endnote>
  <w:endnote w:type="continuationSeparator" w:id="0">
    <w:p w14:paraId="4065C6E4" w14:textId="77777777" w:rsidR="001A5090" w:rsidRDefault="001A5090">
      <w:pPr>
        <w:spacing w:after="0" w:line="240" w:lineRule="auto"/>
      </w:pPr>
      <w:r>
        <w:continuationSeparator/>
      </w:r>
    </w:p>
  </w:endnote>
  <w:endnote w:type="continuationNotice" w:id="1">
    <w:p w14:paraId="6259A242" w14:textId="77777777" w:rsidR="001A5090" w:rsidRDefault="001A5090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 Bold">
    <w:altName w:val="Times New Roman"/>
    <w:panose1 w:val="020B06040202020202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EngravrsRoman BT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BAE574" w14:textId="77777777" w:rsidR="00D7602A" w:rsidRDefault="00D7602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7900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5B07D" w14:textId="77777777" w:rsidR="001A5090" w:rsidRDefault="001A5090">
      <w:pPr>
        <w:spacing w:after="0" w:line="240" w:lineRule="auto"/>
      </w:pPr>
      <w:r>
        <w:separator/>
      </w:r>
    </w:p>
  </w:footnote>
  <w:footnote w:type="continuationSeparator" w:id="0">
    <w:p w14:paraId="2E1845EF" w14:textId="77777777" w:rsidR="001A5090" w:rsidRDefault="001A5090">
      <w:pPr>
        <w:spacing w:after="0" w:line="240" w:lineRule="auto"/>
      </w:pPr>
      <w:r>
        <w:continuationSeparator/>
      </w:r>
    </w:p>
  </w:footnote>
  <w:footnote w:type="continuationNotice" w:id="1">
    <w:p w14:paraId="4AEFC75D" w14:textId="77777777" w:rsidR="001A5090" w:rsidRDefault="001A5090">
      <w:pPr>
        <w:spacing w:before="0"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/58RLgjld6LH/" int2:id="rga2fdav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921BE"/>
    <w:multiLevelType w:val="hybridMultilevel"/>
    <w:tmpl w:val="3C3C1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A7387"/>
    <w:multiLevelType w:val="hybridMultilevel"/>
    <w:tmpl w:val="BE08F3B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056651"/>
    <w:multiLevelType w:val="hybridMultilevel"/>
    <w:tmpl w:val="0C5C6F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121DF6"/>
    <w:multiLevelType w:val="multilevel"/>
    <w:tmpl w:val="64269F7E"/>
    <w:name w:val="Article2"/>
    <w:lvl w:ilvl="0">
      <w:start w:val="1"/>
      <w:numFmt w:val="decimal"/>
      <w:pStyle w:val="Article2L1"/>
      <w:suff w:val="nothing"/>
      <w:lvlText w:val="article %1"/>
      <w:lvlJc w:val="left"/>
      <w:pPr>
        <w:tabs>
          <w:tab w:val="num" w:pos="720"/>
        </w:tabs>
        <w:ind w:left="0" w:firstLine="0"/>
      </w:pPr>
      <w:rPr>
        <w:rFonts w:ascii="Times New Roman" w:hAnsi="Times New Roman"/>
        <w:b/>
        <w:i w:val="0"/>
        <w:caps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rticle2L2"/>
      <w:lvlText w:val="%1.%2"/>
      <w:lvlJc w:val="left"/>
      <w:pPr>
        <w:tabs>
          <w:tab w:val="num" w:pos="1440"/>
        </w:tabs>
        <w:ind w:left="0" w:firstLine="72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Letter"/>
      <w:pStyle w:val="Article2L3"/>
      <w:lvlText w:val="(%3)"/>
      <w:lvlJc w:val="left"/>
      <w:pPr>
        <w:tabs>
          <w:tab w:val="num" w:pos="2160"/>
        </w:tabs>
        <w:ind w:left="0" w:firstLine="144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Roman"/>
      <w:lvlText w:val="(%4)"/>
      <w:lvlJc w:val="left"/>
      <w:pPr>
        <w:tabs>
          <w:tab w:val="num" w:pos="2880"/>
        </w:tabs>
        <w:ind w:left="0" w:firstLine="216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0" w:firstLine="288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0" w:firstLine="360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Roman"/>
      <w:lvlText w:val="(%7)"/>
      <w:lvlJc w:val="left"/>
      <w:pPr>
        <w:tabs>
          <w:tab w:val="num" w:pos="2160"/>
        </w:tabs>
        <w:ind w:left="0" w:firstLine="144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(%8)"/>
      <w:lvlJc w:val="left"/>
      <w:pPr>
        <w:tabs>
          <w:tab w:val="num" w:pos="2880"/>
        </w:tabs>
        <w:ind w:left="0" w:firstLine="216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b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29376930"/>
    <w:multiLevelType w:val="hybridMultilevel"/>
    <w:tmpl w:val="3A3EADB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2FAB65E8"/>
    <w:multiLevelType w:val="hybridMultilevel"/>
    <w:tmpl w:val="6FDCDBD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32BA38E4"/>
    <w:multiLevelType w:val="hybridMultilevel"/>
    <w:tmpl w:val="82A8E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D550F"/>
    <w:multiLevelType w:val="hybridMultilevel"/>
    <w:tmpl w:val="ADD66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45EBE"/>
    <w:multiLevelType w:val="hybridMultilevel"/>
    <w:tmpl w:val="CD861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5D42E6"/>
    <w:multiLevelType w:val="hybridMultilevel"/>
    <w:tmpl w:val="3EB63D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F346F96"/>
    <w:multiLevelType w:val="multilevel"/>
    <w:tmpl w:val="FEA6D98A"/>
    <w:lvl w:ilvl="0">
      <w:start w:val="1"/>
      <w:numFmt w:val="decimal"/>
      <w:pStyle w:val="Legal2L1"/>
      <w:lvlText w:val="%1.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/>
        <w:i w:val="0"/>
        <w:caps/>
        <w:strike w:val="0"/>
        <w:dstrike w:val="0"/>
        <w:vanish w:val="0"/>
        <w:color w:val="000000"/>
        <w:sz w:val="18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Legal2L2"/>
      <w:lvlText w:val="%1.%2"/>
      <w:lvlJc w:val="left"/>
      <w:pPr>
        <w:tabs>
          <w:tab w:val="num" w:pos="1080"/>
        </w:tabs>
        <w:ind w:left="0" w:firstLine="720"/>
      </w:pPr>
      <w:rPr>
        <w:rFonts w:ascii="Times New Roman Bold" w:hAnsi="Times New Roman Bold" w:hint="default"/>
        <w:b/>
        <w:i w:val="0"/>
        <w:caps w:val="0"/>
        <w:strike w:val="0"/>
        <w:dstrike w:val="0"/>
        <w:vanish w:val="0"/>
        <w:color w:val="000000"/>
        <w:sz w:val="18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Letter"/>
      <w:pStyle w:val="Legal2L3"/>
      <w:lvlText w:val="(%3)"/>
      <w:lvlJc w:val="left"/>
      <w:pPr>
        <w:tabs>
          <w:tab w:val="num" w:pos="1800"/>
        </w:tabs>
        <w:ind w:left="0" w:firstLine="1440"/>
      </w:pPr>
      <w:rPr>
        <w:rFonts w:ascii="Times New Roman Bold" w:hAnsi="Times New Roman Bold" w:hint="default"/>
        <w:b/>
        <w:i w:val="0"/>
        <w:caps w:val="0"/>
        <w:strike w:val="0"/>
        <w:dstrike w:val="0"/>
        <w:vanish w:val="0"/>
        <w:color w:val="000000"/>
        <w:sz w:val="18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Roman"/>
      <w:lvlText w:val="(%4)"/>
      <w:lvlJc w:val="left"/>
      <w:pPr>
        <w:tabs>
          <w:tab w:val="num" w:pos="2880"/>
        </w:tabs>
        <w:ind w:left="0" w:firstLine="216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0" w:firstLine="288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0" w:firstLine="360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Roman"/>
      <w:lvlText w:val="%7."/>
      <w:lvlJc w:val="left"/>
      <w:pPr>
        <w:tabs>
          <w:tab w:val="num" w:pos="5040"/>
        </w:tabs>
        <w:ind w:left="0" w:firstLine="432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(%8)"/>
      <w:lvlJc w:val="left"/>
      <w:pPr>
        <w:tabs>
          <w:tab w:val="num" w:pos="1440"/>
        </w:tabs>
        <w:ind w:left="0" w:firstLine="72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(%9)"/>
      <w:lvlJc w:val="left"/>
      <w:pPr>
        <w:tabs>
          <w:tab w:val="num" w:pos="2160"/>
        </w:tabs>
        <w:ind w:left="0" w:firstLine="144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3FCB11F3"/>
    <w:multiLevelType w:val="hybridMultilevel"/>
    <w:tmpl w:val="901E5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F63F8"/>
    <w:multiLevelType w:val="multilevel"/>
    <w:tmpl w:val="95D6C88A"/>
    <w:lvl w:ilvl="0">
      <w:start w:val="1"/>
      <w:numFmt w:val="decimal"/>
      <w:pStyle w:val="StandardL1"/>
      <w:lvlText w:val="%1.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caps/>
        <w:strike w:val="0"/>
        <w:dstrike w:val="0"/>
        <w:vanish w:val="0"/>
        <w:color w:val="000000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pStyle w:val="StandardL2"/>
      <w:lvlText w:val="(%2)"/>
      <w:lvlJc w:val="left"/>
      <w:pPr>
        <w:tabs>
          <w:tab w:val="num" w:pos="1080"/>
        </w:tabs>
        <w:ind w:left="0" w:firstLine="72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pStyle w:val="StandardL3"/>
      <w:lvlText w:val="(%3)"/>
      <w:lvlJc w:val="left"/>
      <w:pPr>
        <w:tabs>
          <w:tab w:val="num" w:pos="2160"/>
        </w:tabs>
        <w:ind w:left="0" w:firstLine="144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StandardL4"/>
      <w:lvlText w:val="(%4)"/>
      <w:lvlJc w:val="left"/>
      <w:pPr>
        <w:tabs>
          <w:tab w:val="num" w:pos="2880"/>
        </w:tabs>
        <w:ind w:left="0" w:firstLine="216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0" w:firstLine="288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0" w:firstLine="360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)"/>
      <w:lvlJc w:val="left"/>
      <w:pPr>
        <w:tabs>
          <w:tab w:val="num" w:pos="5040"/>
        </w:tabs>
        <w:ind w:left="0" w:firstLine="432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0" w:firstLine="504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0" w:firstLine="576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492B4BEC"/>
    <w:multiLevelType w:val="hybridMultilevel"/>
    <w:tmpl w:val="B3F2002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4F8605D9"/>
    <w:multiLevelType w:val="hybridMultilevel"/>
    <w:tmpl w:val="FD740AB8"/>
    <w:lvl w:ilvl="0" w:tplc="FFFFFFF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06C168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51015FB2"/>
    <w:multiLevelType w:val="hybridMultilevel"/>
    <w:tmpl w:val="FB800958"/>
    <w:lvl w:ilvl="0" w:tplc="FFFFFFF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CF0152"/>
    <w:multiLevelType w:val="hybridMultilevel"/>
    <w:tmpl w:val="9AD2F4E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64002577"/>
    <w:multiLevelType w:val="hybridMultilevel"/>
    <w:tmpl w:val="F93AE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077501"/>
    <w:multiLevelType w:val="multilevel"/>
    <w:tmpl w:val="E93AE7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  <w:rPr>
        <w:rFonts w:hint="default"/>
      </w:rPr>
    </w:lvl>
  </w:abstractNum>
  <w:num w:numId="1" w16cid:durableId="1865551476">
    <w:abstractNumId w:val="12"/>
  </w:num>
  <w:num w:numId="2" w16cid:durableId="269971992">
    <w:abstractNumId w:val="3"/>
  </w:num>
  <w:num w:numId="3" w16cid:durableId="1740899803">
    <w:abstractNumId w:val="10"/>
  </w:num>
  <w:num w:numId="4" w16cid:durableId="135807111">
    <w:abstractNumId w:val="15"/>
  </w:num>
  <w:num w:numId="5" w16cid:durableId="467362061">
    <w:abstractNumId w:val="14"/>
  </w:num>
  <w:num w:numId="6" w16cid:durableId="1107047104">
    <w:abstractNumId w:val="19"/>
  </w:num>
  <w:num w:numId="7" w16cid:durableId="1162966954">
    <w:abstractNumId w:val="16"/>
  </w:num>
  <w:num w:numId="8" w16cid:durableId="1062479820">
    <w:abstractNumId w:val="1"/>
  </w:num>
  <w:num w:numId="9" w16cid:durableId="1276015569">
    <w:abstractNumId w:val="18"/>
  </w:num>
  <w:num w:numId="10" w16cid:durableId="411975657">
    <w:abstractNumId w:val="11"/>
  </w:num>
  <w:num w:numId="11" w16cid:durableId="585530997">
    <w:abstractNumId w:val="8"/>
  </w:num>
  <w:num w:numId="12" w16cid:durableId="39481186">
    <w:abstractNumId w:val="4"/>
  </w:num>
  <w:num w:numId="13" w16cid:durableId="595139820">
    <w:abstractNumId w:val="2"/>
  </w:num>
  <w:num w:numId="14" w16cid:durableId="650866371">
    <w:abstractNumId w:val="6"/>
  </w:num>
  <w:num w:numId="15" w16cid:durableId="1872766594">
    <w:abstractNumId w:val="0"/>
  </w:num>
  <w:num w:numId="16" w16cid:durableId="1277371715">
    <w:abstractNumId w:val="9"/>
  </w:num>
  <w:num w:numId="17" w16cid:durableId="1543521623">
    <w:abstractNumId w:val="17"/>
  </w:num>
  <w:num w:numId="18" w16cid:durableId="1707632047">
    <w:abstractNumId w:val="5"/>
  </w:num>
  <w:num w:numId="19" w16cid:durableId="666904309">
    <w:abstractNumId w:val="13"/>
  </w:num>
  <w:num w:numId="20" w16cid:durableId="1170944471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0FB"/>
    <w:rsid w:val="00000007"/>
    <w:rsid w:val="00000127"/>
    <w:rsid w:val="000009B4"/>
    <w:rsid w:val="000047EF"/>
    <w:rsid w:val="00010B9F"/>
    <w:rsid w:val="00010D77"/>
    <w:rsid w:val="00010E38"/>
    <w:rsid w:val="00017F70"/>
    <w:rsid w:val="00017FD4"/>
    <w:rsid w:val="0002029D"/>
    <w:rsid w:val="000256D1"/>
    <w:rsid w:val="0002597D"/>
    <w:rsid w:val="00027C19"/>
    <w:rsid w:val="000324BE"/>
    <w:rsid w:val="00037406"/>
    <w:rsid w:val="000376A8"/>
    <w:rsid w:val="000405CD"/>
    <w:rsid w:val="000466D0"/>
    <w:rsid w:val="00053AC4"/>
    <w:rsid w:val="00061E27"/>
    <w:rsid w:val="00065141"/>
    <w:rsid w:val="00071B26"/>
    <w:rsid w:val="00087925"/>
    <w:rsid w:val="00090DD6"/>
    <w:rsid w:val="000A6BEC"/>
    <w:rsid w:val="000A6F9F"/>
    <w:rsid w:val="000A7084"/>
    <w:rsid w:val="000B0948"/>
    <w:rsid w:val="000B65C4"/>
    <w:rsid w:val="000B666A"/>
    <w:rsid w:val="000C626C"/>
    <w:rsid w:val="000C6E2E"/>
    <w:rsid w:val="000D1962"/>
    <w:rsid w:val="000E188D"/>
    <w:rsid w:val="000F027A"/>
    <w:rsid w:val="000F101D"/>
    <w:rsid w:val="000F5BC2"/>
    <w:rsid w:val="00104993"/>
    <w:rsid w:val="001058EA"/>
    <w:rsid w:val="0011291D"/>
    <w:rsid w:val="00112CC6"/>
    <w:rsid w:val="001174CB"/>
    <w:rsid w:val="0012391E"/>
    <w:rsid w:val="00125328"/>
    <w:rsid w:val="00132624"/>
    <w:rsid w:val="001336A3"/>
    <w:rsid w:val="00133D7F"/>
    <w:rsid w:val="00135800"/>
    <w:rsid w:val="00135DDA"/>
    <w:rsid w:val="001361AD"/>
    <w:rsid w:val="0014457B"/>
    <w:rsid w:val="00144957"/>
    <w:rsid w:val="00145025"/>
    <w:rsid w:val="00147F82"/>
    <w:rsid w:val="00162F73"/>
    <w:rsid w:val="001640FF"/>
    <w:rsid w:val="001655C2"/>
    <w:rsid w:val="00174390"/>
    <w:rsid w:val="001749C3"/>
    <w:rsid w:val="00174BF2"/>
    <w:rsid w:val="001761D9"/>
    <w:rsid w:val="001825A6"/>
    <w:rsid w:val="00185687"/>
    <w:rsid w:val="0019355E"/>
    <w:rsid w:val="00194DF6"/>
    <w:rsid w:val="001974DB"/>
    <w:rsid w:val="001A0A4F"/>
    <w:rsid w:val="001A0EE5"/>
    <w:rsid w:val="001A22B9"/>
    <w:rsid w:val="001A3BE5"/>
    <w:rsid w:val="001A4E58"/>
    <w:rsid w:val="001A5090"/>
    <w:rsid w:val="001A5BBF"/>
    <w:rsid w:val="001A6DE9"/>
    <w:rsid w:val="001A7000"/>
    <w:rsid w:val="001B2849"/>
    <w:rsid w:val="001B5720"/>
    <w:rsid w:val="001D2CE3"/>
    <w:rsid w:val="001D5308"/>
    <w:rsid w:val="001D6074"/>
    <w:rsid w:val="001D7293"/>
    <w:rsid w:val="001E2531"/>
    <w:rsid w:val="001E37D2"/>
    <w:rsid w:val="001E498D"/>
    <w:rsid w:val="001F6832"/>
    <w:rsid w:val="002042CD"/>
    <w:rsid w:val="002141FB"/>
    <w:rsid w:val="00225970"/>
    <w:rsid w:val="002266E8"/>
    <w:rsid w:val="00226BB1"/>
    <w:rsid w:val="002275B1"/>
    <w:rsid w:val="00230D6F"/>
    <w:rsid w:val="00232EC0"/>
    <w:rsid w:val="002413AF"/>
    <w:rsid w:val="002440B9"/>
    <w:rsid w:val="00245AFD"/>
    <w:rsid w:val="002572B2"/>
    <w:rsid w:val="00262205"/>
    <w:rsid w:val="00266B1F"/>
    <w:rsid w:val="00267B2E"/>
    <w:rsid w:val="00267BE6"/>
    <w:rsid w:val="0027104B"/>
    <w:rsid w:val="002759A8"/>
    <w:rsid w:val="002849FE"/>
    <w:rsid w:val="00285B4D"/>
    <w:rsid w:val="002915D7"/>
    <w:rsid w:val="00292AF5"/>
    <w:rsid w:val="00297029"/>
    <w:rsid w:val="002A4A5D"/>
    <w:rsid w:val="002A4C96"/>
    <w:rsid w:val="002A7865"/>
    <w:rsid w:val="002B014B"/>
    <w:rsid w:val="002B0BB9"/>
    <w:rsid w:val="002B0C82"/>
    <w:rsid w:val="002B3B42"/>
    <w:rsid w:val="002B4E96"/>
    <w:rsid w:val="002B7176"/>
    <w:rsid w:val="002D3360"/>
    <w:rsid w:val="002D5EC2"/>
    <w:rsid w:val="002E5495"/>
    <w:rsid w:val="002F2B0D"/>
    <w:rsid w:val="002F5AB9"/>
    <w:rsid w:val="002F61BA"/>
    <w:rsid w:val="003030C9"/>
    <w:rsid w:val="00306299"/>
    <w:rsid w:val="003112FA"/>
    <w:rsid w:val="00315199"/>
    <w:rsid w:val="00322772"/>
    <w:rsid w:val="00324FBB"/>
    <w:rsid w:val="00333C36"/>
    <w:rsid w:val="00334856"/>
    <w:rsid w:val="00345662"/>
    <w:rsid w:val="003565D0"/>
    <w:rsid w:val="00360F88"/>
    <w:rsid w:val="003611FD"/>
    <w:rsid w:val="00366506"/>
    <w:rsid w:val="003669D7"/>
    <w:rsid w:val="00372B51"/>
    <w:rsid w:val="0037677D"/>
    <w:rsid w:val="00376FE7"/>
    <w:rsid w:val="00381525"/>
    <w:rsid w:val="00382B5E"/>
    <w:rsid w:val="00390AF3"/>
    <w:rsid w:val="00390D8C"/>
    <w:rsid w:val="003915BF"/>
    <w:rsid w:val="00393AA5"/>
    <w:rsid w:val="00395278"/>
    <w:rsid w:val="00395746"/>
    <w:rsid w:val="00397529"/>
    <w:rsid w:val="003A5844"/>
    <w:rsid w:val="003A7E6A"/>
    <w:rsid w:val="003B0E94"/>
    <w:rsid w:val="003B2E7F"/>
    <w:rsid w:val="003B3E8C"/>
    <w:rsid w:val="003B54D6"/>
    <w:rsid w:val="003B5C0F"/>
    <w:rsid w:val="003D0BE0"/>
    <w:rsid w:val="003D1622"/>
    <w:rsid w:val="003D1685"/>
    <w:rsid w:val="003D1BB5"/>
    <w:rsid w:val="003D2B2F"/>
    <w:rsid w:val="003D387E"/>
    <w:rsid w:val="003D4745"/>
    <w:rsid w:val="003E3134"/>
    <w:rsid w:val="003E313F"/>
    <w:rsid w:val="003E49E2"/>
    <w:rsid w:val="003F3D4E"/>
    <w:rsid w:val="003F4801"/>
    <w:rsid w:val="003F5143"/>
    <w:rsid w:val="003F5508"/>
    <w:rsid w:val="00405153"/>
    <w:rsid w:val="00414378"/>
    <w:rsid w:val="00415342"/>
    <w:rsid w:val="0041717C"/>
    <w:rsid w:val="00420C68"/>
    <w:rsid w:val="00422D3F"/>
    <w:rsid w:val="004370FB"/>
    <w:rsid w:val="00441D56"/>
    <w:rsid w:val="00444965"/>
    <w:rsid w:val="00447E54"/>
    <w:rsid w:val="00452B39"/>
    <w:rsid w:val="0045438E"/>
    <w:rsid w:val="00457244"/>
    <w:rsid w:val="004626F3"/>
    <w:rsid w:val="00466BDC"/>
    <w:rsid w:val="00467F28"/>
    <w:rsid w:val="0047542E"/>
    <w:rsid w:val="00480286"/>
    <w:rsid w:val="004846C1"/>
    <w:rsid w:val="00484C9D"/>
    <w:rsid w:val="0048555C"/>
    <w:rsid w:val="0049268C"/>
    <w:rsid w:val="00492A94"/>
    <w:rsid w:val="00493C31"/>
    <w:rsid w:val="00495511"/>
    <w:rsid w:val="004A00CF"/>
    <w:rsid w:val="004A2145"/>
    <w:rsid w:val="004A2259"/>
    <w:rsid w:val="004A727A"/>
    <w:rsid w:val="004B52EB"/>
    <w:rsid w:val="004B5387"/>
    <w:rsid w:val="004B668E"/>
    <w:rsid w:val="004C1038"/>
    <w:rsid w:val="004C17A7"/>
    <w:rsid w:val="004D104A"/>
    <w:rsid w:val="004D1A1F"/>
    <w:rsid w:val="004E1AED"/>
    <w:rsid w:val="004E1FE2"/>
    <w:rsid w:val="004E3F13"/>
    <w:rsid w:val="004E4239"/>
    <w:rsid w:val="004F38C2"/>
    <w:rsid w:val="004F3A8A"/>
    <w:rsid w:val="004F6599"/>
    <w:rsid w:val="004F6B2C"/>
    <w:rsid w:val="005004B5"/>
    <w:rsid w:val="00505F8F"/>
    <w:rsid w:val="00511A51"/>
    <w:rsid w:val="00511F40"/>
    <w:rsid w:val="005128BA"/>
    <w:rsid w:val="005131A0"/>
    <w:rsid w:val="00513905"/>
    <w:rsid w:val="0052381D"/>
    <w:rsid w:val="00531065"/>
    <w:rsid w:val="00534EC2"/>
    <w:rsid w:val="00535760"/>
    <w:rsid w:val="005362E1"/>
    <w:rsid w:val="005437A0"/>
    <w:rsid w:val="00545CF5"/>
    <w:rsid w:val="00547126"/>
    <w:rsid w:val="0054747F"/>
    <w:rsid w:val="00551CD1"/>
    <w:rsid w:val="005526A4"/>
    <w:rsid w:val="005531DD"/>
    <w:rsid w:val="00553E33"/>
    <w:rsid w:val="005554FE"/>
    <w:rsid w:val="00560AEF"/>
    <w:rsid w:val="00562C37"/>
    <w:rsid w:val="00562F64"/>
    <w:rsid w:val="00565D59"/>
    <w:rsid w:val="00571CE5"/>
    <w:rsid w:val="00575EB2"/>
    <w:rsid w:val="005817DC"/>
    <w:rsid w:val="00582C85"/>
    <w:rsid w:val="00584244"/>
    <w:rsid w:val="00586151"/>
    <w:rsid w:val="00591DD8"/>
    <w:rsid w:val="00594187"/>
    <w:rsid w:val="005A107A"/>
    <w:rsid w:val="005A261B"/>
    <w:rsid w:val="005A34FE"/>
    <w:rsid w:val="005A6E5B"/>
    <w:rsid w:val="005A7059"/>
    <w:rsid w:val="005B0C6D"/>
    <w:rsid w:val="005B4733"/>
    <w:rsid w:val="005C12A5"/>
    <w:rsid w:val="005C1771"/>
    <w:rsid w:val="005D6EAE"/>
    <w:rsid w:val="005E064A"/>
    <w:rsid w:val="005F02E9"/>
    <w:rsid w:val="00602CD6"/>
    <w:rsid w:val="0060798D"/>
    <w:rsid w:val="00614747"/>
    <w:rsid w:val="00615D0F"/>
    <w:rsid w:val="0061640B"/>
    <w:rsid w:val="00617148"/>
    <w:rsid w:val="00625B82"/>
    <w:rsid w:val="006272B8"/>
    <w:rsid w:val="00631733"/>
    <w:rsid w:val="00641164"/>
    <w:rsid w:val="00653AE7"/>
    <w:rsid w:val="00672472"/>
    <w:rsid w:val="006759F8"/>
    <w:rsid w:val="00676F3C"/>
    <w:rsid w:val="00691567"/>
    <w:rsid w:val="006923F3"/>
    <w:rsid w:val="00693E8F"/>
    <w:rsid w:val="006A0110"/>
    <w:rsid w:val="006A34BD"/>
    <w:rsid w:val="006C3CE2"/>
    <w:rsid w:val="006C7190"/>
    <w:rsid w:val="006D05B6"/>
    <w:rsid w:val="006D78A2"/>
    <w:rsid w:val="006E1B43"/>
    <w:rsid w:val="006E5664"/>
    <w:rsid w:val="006E72C6"/>
    <w:rsid w:val="006F05F9"/>
    <w:rsid w:val="006F1239"/>
    <w:rsid w:val="006F324F"/>
    <w:rsid w:val="006F4EAD"/>
    <w:rsid w:val="007019BE"/>
    <w:rsid w:val="00703F43"/>
    <w:rsid w:val="00714D71"/>
    <w:rsid w:val="00715392"/>
    <w:rsid w:val="00722CDF"/>
    <w:rsid w:val="00722E4D"/>
    <w:rsid w:val="00725061"/>
    <w:rsid w:val="00730990"/>
    <w:rsid w:val="007361F5"/>
    <w:rsid w:val="0074065A"/>
    <w:rsid w:val="00740F87"/>
    <w:rsid w:val="00750270"/>
    <w:rsid w:val="00757647"/>
    <w:rsid w:val="0076415D"/>
    <w:rsid w:val="00770A29"/>
    <w:rsid w:val="00776A53"/>
    <w:rsid w:val="00782BE4"/>
    <w:rsid w:val="007867B3"/>
    <w:rsid w:val="00790776"/>
    <w:rsid w:val="00790828"/>
    <w:rsid w:val="007A0271"/>
    <w:rsid w:val="007A1E26"/>
    <w:rsid w:val="007A3DD4"/>
    <w:rsid w:val="007A41B2"/>
    <w:rsid w:val="007A41E2"/>
    <w:rsid w:val="007A4DAC"/>
    <w:rsid w:val="007B1B0C"/>
    <w:rsid w:val="007C1305"/>
    <w:rsid w:val="007C2D08"/>
    <w:rsid w:val="007D0E28"/>
    <w:rsid w:val="007E3536"/>
    <w:rsid w:val="007E66C3"/>
    <w:rsid w:val="007F44C5"/>
    <w:rsid w:val="007F6300"/>
    <w:rsid w:val="007F6CB5"/>
    <w:rsid w:val="007F73B8"/>
    <w:rsid w:val="008017A7"/>
    <w:rsid w:val="00806B7F"/>
    <w:rsid w:val="00806E52"/>
    <w:rsid w:val="00823C37"/>
    <w:rsid w:val="00830B98"/>
    <w:rsid w:val="00831314"/>
    <w:rsid w:val="0083498D"/>
    <w:rsid w:val="00835E41"/>
    <w:rsid w:val="00836CD6"/>
    <w:rsid w:val="00840DC1"/>
    <w:rsid w:val="008440D6"/>
    <w:rsid w:val="00844E8B"/>
    <w:rsid w:val="00846705"/>
    <w:rsid w:val="00847DFE"/>
    <w:rsid w:val="00847F54"/>
    <w:rsid w:val="00855154"/>
    <w:rsid w:val="00865146"/>
    <w:rsid w:val="00873569"/>
    <w:rsid w:val="00874E86"/>
    <w:rsid w:val="00877237"/>
    <w:rsid w:val="00882375"/>
    <w:rsid w:val="00883B70"/>
    <w:rsid w:val="00887E15"/>
    <w:rsid w:val="00890D8A"/>
    <w:rsid w:val="00892412"/>
    <w:rsid w:val="00894B28"/>
    <w:rsid w:val="008A13B9"/>
    <w:rsid w:val="008B2110"/>
    <w:rsid w:val="008B4AAF"/>
    <w:rsid w:val="008B596D"/>
    <w:rsid w:val="008C04A0"/>
    <w:rsid w:val="008C0546"/>
    <w:rsid w:val="008C1E6E"/>
    <w:rsid w:val="008C22EA"/>
    <w:rsid w:val="008C3097"/>
    <w:rsid w:val="008C33B6"/>
    <w:rsid w:val="008D1A2F"/>
    <w:rsid w:val="008D5A73"/>
    <w:rsid w:val="008D6DD5"/>
    <w:rsid w:val="008E0758"/>
    <w:rsid w:val="008E1B22"/>
    <w:rsid w:val="008E332D"/>
    <w:rsid w:val="008E3DE8"/>
    <w:rsid w:val="008F0F8E"/>
    <w:rsid w:val="008F1518"/>
    <w:rsid w:val="008F17F7"/>
    <w:rsid w:val="008F50C5"/>
    <w:rsid w:val="0090198B"/>
    <w:rsid w:val="00916D90"/>
    <w:rsid w:val="00920E8C"/>
    <w:rsid w:val="00926A29"/>
    <w:rsid w:val="009317EC"/>
    <w:rsid w:val="0093263B"/>
    <w:rsid w:val="009456AD"/>
    <w:rsid w:val="0095646B"/>
    <w:rsid w:val="0095677E"/>
    <w:rsid w:val="00961661"/>
    <w:rsid w:val="0096210E"/>
    <w:rsid w:val="00963E56"/>
    <w:rsid w:val="009647F8"/>
    <w:rsid w:val="00970CFE"/>
    <w:rsid w:val="009715CF"/>
    <w:rsid w:val="00974B38"/>
    <w:rsid w:val="0097546D"/>
    <w:rsid w:val="0097563A"/>
    <w:rsid w:val="00985D6C"/>
    <w:rsid w:val="00986F8F"/>
    <w:rsid w:val="0099036E"/>
    <w:rsid w:val="00991792"/>
    <w:rsid w:val="00993506"/>
    <w:rsid w:val="00996524"/>
    <w:rsid w:val="009A07A1"/>
    <w:rsid w:val="009A1BB8"/>
    <w:rsid w:val="009A24DE"/>
    <w:rsid w:val="009A4A0D"/>
    <w:rsid w:val="009A4C5F"/>
    <w:rsid w:val="009B09BF"/>
    <w:rsid w:val="009B325B"/>
    <w:rsid w:val="009C20F7"/>
    <w:rsid w:val="009C5ACE"/>
    <w:rsid w:val="009C5D49"/>
    <w:rsid w:val="009C7630"/>
    <w:rsid w:val="009D0DD8"/>
    <w:rsid w:val="009E3B22"/>
    <w:rsid w:val="009F2907"/>
    <w:rsid w:val="009F7F1A"/>
    <w:rsid w:val="00A02D08"/>
    <w:rsid w:val="00A057DE"/>
    <w:rsid w:val="00A1310C"/>
    <w:rsid w:val="00A17CFC"/>
    <w:rsid w:val="00A24D4E"/>
    <w:rsid w:val="00A24F84"/>
    <w:rsid w:val="00A25336"/>
    <w:rsid w:val="00A30006"/>
    <w:rsid w:val="00A30008"/>
    <w:rsid w:val="00A312C9"/>
    <w:rsid w:val="00A55324"/>
    <w:rsid w:val="00A601C9"/>
    <w:rsid w:val="00A74C39"/>
    <w:rsid w:val="00A761B9"/>
    <w:rsid w:val="00A9037E"/>
    <w:rsid w:val="00A9624B"/>
    <w:rsid w:val="00A97E4A"/>
    <w:rsid w:val="00AA080C"/>
    <w:rsid w:val="00AB1641"/>
    <w:rsid w:val="00AB4A98"/>
    <w:rsid w:val="00AB54EE"/>
    <w:rsid w:val="00AB7A42"/>
    <w:rsid w:val="00AC1748"/>
    <w:rsid w:val="00AC7BDB"/>
    <w:rsid w:val="00AD726F"/>
    <w:rsid w:val="00AE050C"/>
    <w:rsid w:val="00AE0C47"/>
    <w:rsid w:val="00AE225A"/>
    <w:rsid w:val="00AE7FC6"/>
    <w:rsid w:val="00AF0CBE"/>
    <w:rsid w:val="00AF12EC"/>
    <w:rsid w:val="00AF2E6C"/>
    <w:rsid w:val="00AF4530"/>
    <w:rsid w:val="00AF55B1"/>
    <w:rsid w:val="00AF698F"/>
    <w:rsid w:val="00AF6D3E"/>
    <w:rsid w:val="00AF7004"/>
    <w:rsid w:val="00AF7A6D"/>
    <w:rsid w:val="00AF7B72"/>
    <w:rsid w:val="00AF7E75"/>
    <w:rsid w:val="00B01002"/>
    <w:rsid w:val="00B01EC6"/>
    <w:rsid w:val="00B03733"/>
    <w:rsid w:val="00B06F1C"/>
    <w:rsid w:val="00B133A5"/>
    <w:rsid w:val="00B14162"/>
    <w:rsid w:val="00B20ABE"/>
    <w:rsid w:val="00B22F21"/>
    <w:rsid w:val="00B34434"/>
    <w:rsid w:val="00B36618"/>
    <w:rsid w:val="00B40BD3"/>
    <w:rsid w:val="00B417AC"/>
    <w:rsid w:val="00B5787E"/>
    <w:rsid w:val="00B579FA"/>
    <w:rsid w:val="00B60644"/>
    <w:rsid w:val="00B66AD7"/>
    <w:rsid w:val="00B86B71"/>
    <w:rsid w:val="00B87290"/>
    <w:rsid w:val="00B96963"/>
    <w:rsid w:val="00BA39C8"/>
    <w:rsid w:val="00BC57BA"/>
    <w:rsid w:val="00BD3FEF"/>
    <w:rsid w:val="00BD637D"/>
    <w:rsid w:val="00BE3472"/>
    <w:rsid w:val="00BE5840"/>
    <w:rsid w:val="00BE6562"/>
    <w:rsid w:val="00BF1C1D"/>
    <w:rsid w:val="00BF5B0C"/>
    <w:rsid w:val="00C02F60"/>
    <w:rsid w:val="00C06B0C"/>
    <w:rsid w:val="00C25A16"/>
    <w:rsid w:val="00C302CA"/>
    <w:rsid w:val="00C3096C"/>
    <w:rsid w:val="00C43C24"/>
    <w:rsid w:val="00C44D68"/>
    <w:rsid w:val="00C45A28"/>
    <w:rsid w:val="00C45A2B"/>
    <w:rsid w:val="00C47E07"/>
    <w:rsid w:val="00C53FED"/>
    <w:rsid w:val="00C54EF2"/>
    <w:rsid w:val="00C57680"/>
    <w:rsid w:val="00C60B25"/>
    <w:rsid w:val="00C61249"/>
    <w:rsid w:val="00C661D1"/>
    <w:rsid w:val="00C67DE3"/>
    <w:rsid w:val="00C844AC"/>
    <w:rsid w:val="00C846D6"/>
    <w:rsid w:val="00C8604A"/>
    <w:rsid w:val="00C86EE7"/>
    <w:rsid w:val="00C91575"/>
    <w:rsid w:val="00C93DBE"/>
    <w:rsid w:val="00CA0224"/>
    <w:rsid w:val="00CA0D06"/>
    <w:rsid w:val="00CA16D1"/>
    <w:rsid w:val="00CB4C86"/>
    <w:rsid w:val="00CC6CB1"/>
    <w:rsid w:val="00CD59A8"/>
    <w:rsid w:val="00CD6399"/>
    <w:rsid w:val="00CE0397"/>
    <w:rsid w:val="00CE03D5"/>
    <w:rsid w:val="00CE0F0E"/>
    <w:rsid w:val="00CE401E"/>
    <w:rsid w:val="00CF15FB"/>
    <w:rsid w:val="00CF1CE4"/>
    <w:rsid w:val="00CF6477"/>
    <w:rsid w:val="00D00857"/>
    <w:rsid w:val="00D00CBD"/>
    <w:rsid w:val="00D07C32"/>
    <w:rsid w:val="00D14B8D"/>
    <w:rsid w:val="00D21EC2"/>
    <w:rsid w:val="00D3441C"/>
    <w:rsid w:val="00D361A2"/>
    <w:rsid w:val="00D37B65"/>
    <w:rsid w:val="00D415F6"/>
    <w:rsid w:val="00D42A9C"/>
    <w:rsid w:val="00D46899"/>
    <w:rsid w:val="00D47A97"/>
    <w:rsid w:val="00D53E30"/>
    <w:rsid w:val="00D54852"/>
    <w:rsid w:val="00D60C9E"/>
    <w:rsid w:val="00D61CF4"/>
    <w:rsid w:val="00D65173"/>
    <w:rsid w:val="00D70679"/>
    <w:rsid w:val="00D75A8C"/>
    <w:rsid w:val="00D7602A"/>
    <w:rsid w:val="00D774BB"/>
    <w:rsid w:val="00D84200"/>
    <w:rsid w:val="00D876B1"/>
    <w:rsid w:val="00D9255F"/>
    <w:rsid w:val="00D95F6B"/>
    <w:rsid w:val="00DA530A"/>
    <w:rsid w:val="00DA7BE6"/>
    <w:rsid w:val="00DB32E4"/>
    <w:rsid w:val="00DB3ED9"/>
    <w:rsid w:val="00DB4B8A"/>
    <w:rsid w:val="00DC0A73"/>
    <w:rsid w:val="00DC2365"/>
    <w:rsid w:val="00DC5FD0"/>
    <w:rsid w:val="00DD0115"/>
    <w:rsid w:val="00DD2C82"/>
    <w:rsid w:val="00DD35EB"/>
    <w:rsid w:val="00DD7E48"/>
    <w:rsid w:val="00DE2202"/>
    <w:rsid w:val="00DE4114"/>
    <w:rsid w:val="00DE75E3"/>
    <w:rsid w:val="00DF2334"/>
    <w:rsid w:val="00DF2CC3"/>
    <w:rsid w:val="00DF729C"/>
    <w:rsid w:val="00E00912"/>
    <w:rsid w:val="00E0093F"/>
    <w:rsid w:val="00E0118D"/>
    <w:rsid w:val="00E040E1"/>
    <w:rsid w:val="00E0751D"/>
    <w:rsid w:val="00E10471"/>
    <w:rsid w:val="00E12116"/>
    <w:rsid w:val="00E31E00"/>
    <w:rsid w:val="00E333F3"/>
    <w:rsid w:val="00E3747D"/>
    <w:rsid w:val="00E431FD"/>
    <w:rsid w:val="00E432EE"/>
    <w:rsid w:val="00E45A9B"/>
    <w:rsid w:val="00E53BBB"/>
    <w:rsid w:val="00E541CB"/>
    <w:rsid w:val="00E551C6"/>
    <w:rsid w:val="00E63595"/>
    <w:rsid w:val="00E66063"/>
    <w:rsid w:val="00E67900"/>
    <w:rsid w:val="00E77060"/>
    <w:rsid w:val="00E85ADE"/>
    <w:rsid w:val="00E85F98"/>
    <w:rsid w:val="00E865E0"/>
    <w:rsid w:val="00E86E26"/>
    <w:rsid w:val="00E879DE"/>
    <w:rsid w:val="00E905EE"/>
    <w:rsid w:val="00E911EC"/>
    <w:rsid w:val="00E9439F"/>
    <w:rsid w:val="00E95169"/>
    <w:rsid w:val="00EB16A1"/>
    <w:rsid w:val="00EB3E1A"/>
    <w:rsid w:val="00EB408C"/>
    <w:rsid w:val="00EB536F"/>
    <w:rsid w:val="00EC7364"/>
    <w:rsid w:val="00ED0C10"/>
    <w:rsid w:val="00ED302B"/>
    <w:rsid w:val="00ED39AD"/>
    <w:rsid w:val="00ED481A"/>
    <w:rsid w:val="00ED4A5F"/>
    <w:rsid w:val="00ED79E0"/>
    <w:rsid w:val="00EF19EC"/>
    <w:rsid w:val="00EF295D"/>
    <w:rsid w:val="00EF329D"/>
    <w:rsid w:val="00EF3822"/>
    <w:rsid w:val="00EF61D1"/>
    <w:rsid w:val="00F0413E"/>
    <w:rsid w:val="00F216FC"/>
    <w:rsid w:val="00F26464"/>
    <w:rsid w:val="00F3304F"/>
    <w:rsid w:val="00F4024B"/>
    <w:rsid w:val="00F43B24"/>
    <w:rsid w:val="00F448CB"/>
    <w:rsid w:val="00F47183"/>
    <w:rsid w:val="00F5032E"/>
    <w:rsid w:val="00F53408"/>
    <w:rsid w:val="00F54B06"/>
    <w:rsid w:val="00F64C64"/>
    <w:rsid w:val="00F64FCD"/>
    <w:rsid w:val="00F731BD"/>
    <w:rsid w:val="00F7336C"/>
    <w:rsid w:val="00F765D3"/>
    <w:rsid w:val="00F875D7"/>
    <w:rsid w:val="00F87A1C"/>
    <w:rsid w:val="00F87B2B"/>
    <w:rsid w:val="00F927D6"/>
    <w:rsid w:val="00F95DEE"/>
    <w:rsid w:val="00F9767C"/>
    <w:rsid w:val="00FA0C2F"/>
    <w:rsid w:val="00FA7FB8"/>
    <w:rsid w:val="00FB1462"/>
    <w:rsid w:val="00FB1FCA"/>
    <w:rsid w:val="00FB3CBD"/>
    <w:rsid w:val="00FB49BE"/>
    <w:rsid w:val="00FB4A01"/>
    <w:rsid w:val="00FB7C37"/>
    <w:rsid w:val="00FC0032"/>
    <w:rsid w:val="00FC0588"/>
    <w:rsid w:val="00FC1F21"/>
    <w:rsid w:val="00FC3EB8"/>
    <w:rsid w:val="00FC52F0"/>
    <w:rsid w:val="00FD6DD9"/>
    <w:rsid w:val="00FE1CBA"/>
    <w:rsid w:val="00FE4003"/>
    <w:rsid w:val="00FE44F6"/>
    <w:rsid w:val="00FE6077"/>
    <w:rsid w:val="00FE6D51"/>
    <w:rsid w:val="013B853B"/>
    <w:rsid w:val="017F380A"/>
    <w:rsid w:val="01CAA146"/>
    <w:rsid w:val="02AB49A1"/>
    <w:rsid w:val="0369942A"/>
    <w:rsid w:val="03C1F27C"/>
    <w:rsid w:val="043B6ED1"/>
    <w:rsid w:val="04D631E4"/>
    <w:rsid w:val="04D931D4"/>
    <w:rsid w:val="0560DE78"/>
    <w:rsid w:val="06280890"/>
    <w:rsid w:val="0659CC6A"/>
    <w:rsid w:val="076758CF"/>
    <w:rsid w:val="07BB221D"/>
    <w:rsid w:val="080902B1"/>
    <w:rsid w:val="08B679B7"/>
    <w:rsid w:val="08B6C87D"/>
    <w:rsid w:val="08ED503A"/>
    <w:rsid w:val="092C2AA3"/>
    <w:rsid w:val="09F39224"/>
    <w:rsid w:val="0A266EC3"/>
    <w:rsid w:val="0AB248DA"/>
    <w:rsid w:val="0AB371C1"/>
    <w:rsid w:val="0AC2E630"/>
    <w:rsid w:val="0AE2B8AD"/>
    <w:rsid w:val="0B2B7725"/>
    <w:rsid w:val="0BF34F94"/>
    <w:rsid w:val="0C611471"/>
    <w:rsid w:val="0C86E41E"/>
    <w:rsid w:val="0CDE1203"/>
    <w:rsid w:val="0CEAC4E6"/>
    <w:rsid w:val="0CFCFBDC"/>
    <w:rsid w:val="0D48CA55"/>
    <w:rsid w:val="0DCB53C9"/>
    <w:rsid w:val="0E4C4D6A"/>
    <w:rsid w:val="0E4E5A9A"/>
    <w:rsid w:val="0EE0017C"/>
    <w:rsid w:val="101EB19A"/>
    <w:rsid w:val="105FFBF1"/>
    <w:rsid w:val="11F1B3BD"/>
    <w:rsid w:val="1222E01F"/>
    <w:rsid w:val="122E0A03"/>
    <w:rsid w:val="12B4ED59"/>
    <w:rsid w:val="12E9B028"/>
    <w:rsid w:val="13072310"/>
    <w:rsid w:val="135EDFDA"/>
    <w:rsid w:val="13814D08"/>
    <w:rsid w:val="13C8F3EA"/>
    <w:rsid w:val="144E8813"/>
    <w:rsid w:val="150BCC67"/>
    <w:rsid w:val="15BE75A0"/>
    <w:rsid w:val="15E03FDF"/>
    <w:rsid w:val="17C9CEBD"/>
    <w:rsid w:val="17DFD6BD"/>
    <w:rsid w:val="18B96841"/>
    <w:rsid w:val="1A1620D0"/>
    <w:rsid w:val="1A36F0D9"/>
    <w:rsid w:val="1A41BC91"/>
    <w:rsid w:val="1A6C55FF"/>
    <w:rsid w:val="1B293CDB"/>
    <w:rsid w:val="1CFE2629"/>
    <w:rsid w:val="1DC00229"/>
    <w:rsid w:val="1DEC2624"/>
    <w:rsid w:val="1E9FE0CC"/>
    <w:rsid w:val="1ECDB2A2"/>
    <w:rsid w:val="1EFA18AC"/>
    <w:rsid w:val="1FD6A932"/>
    <w:rsid w:val="1FE94818"/>
    <w:rsid w:val="211A3BB2"/>
    <w:rsid w:val="21357A7C"/>
    <w:rsid w:val="21571345"/>
    <w:rsid w:val="21965DE8"/>
    <w:rsid w:val="2208852A"/>
    <w:rsid w:val="22E912D4"/>
    <w:rsid w:val="22EF3722"/>
    <w:rsid w:val="242E4369"/>
    <w:rsid w:val="243BA96F"/>
    <w:rsid w:val="244FF684"/>
    <w:rsid w:val="2455E47A"/>
    <w:rsid w:val="255658F1"/>
    <w:rsid w:val="267864FC"/>
    <w:rsid w:val="26AE1952"/>
    <w:rsid w:val="26B71313"/>
    <w:rsid w:val="2878EA0B"/>
    <w:rsid w:val="2900A242"/>
    <w:rsid w:val="29572568"/>
    <w:rsid w:val="2970DBDE"/>
    <w:rsid w:val="29971032"/>
    <w:rsid w:val="29CD01F1"/>
    <w:rsid w:val="2A8C33EB"/>
    <w:rsid w:val="2BADD3D9"/>
    <w:rsid w:val="2BEBC431"/>
    <w:rsid w:val="2C5D212A"/>
    <w:rsid w:val="2CA4E538"/>
    <w:rsid w:val="2CCEE2CA"/>
    <w:rsid w:val="2DCEC128"/>
    <w:rsid w:val="2F56C6FC"/>
    <w:rsid w:val="2F89AE33"/>
    <w:rsid w:val="2F89C22A"/>
    <w:rsid w:val="2FAD362B"/>
    <w:rsid w:val="2FC02BD7"/>
    <w:rsid w:val="2FD01080"/>
    <w:rsid w:val="2FF4742E"/>
    <w:rsid w:val="2FF90F4A"/>
    <w:rsid w:val="306D3F11"/>
    <w:rsid w:val="307A7136"/>
    <w:rsid w:val="311ED629"/>
    <w:rsid w:val="320FB653"/>
    <w:rsid w:val="33A6FB20"/>
    <w:rsid w:val="33B15342"/>
    <w:rsid w:val="33DDF6B5"/>
    <w:rsid w:val="344D8D46"/>
    <w:rsid w:val="350C63C3"/>
    <w:rsid w:val="35DA05DE"/>
    <w:rsid w:val="3607BF29"/>
    <w:rsid w:val="36B366EC"/>
    <w:rsid w:val="36E03D30"/>
    <w:rsid w:val="36EBE861"/>
    <w:rsid w:val="37258D33"/>
    <w:rsid w:val="3816A291"/>
    <w:rsid w:val="39D2A23D"/>
    <w:rsid w:val="39FDC2D5"/>
    <w:rsid w:val="3A5EA5E1"/>
    <w:rsid w:val="3AF2AB59"/>
    <w:rsid w:val="3B010336"/>
    <w:rsid w:val="3B5FB65C"/>
    <w:rsid w:val="3C9C5C92"/>
    <w:rsid w:val="3CACA5E2"/>
    <w:rsid w:val="3CDE48F9"/>
    <w:rsid w:val="3D31EB09"/>
    <w:rsid w:val="3D4C5786"/>
    <w:rsid w:val="3DB041AD"/>
    <w:rsid w:val="3DB35F7C"/>
    <w:rsid w:val="3F5003C3"/>
    <w:rsid w:val="40F1C96C"/>
    <w:rsid w:val="4123DBC2"/>
    <w:rsid w:val="41F3AF1B"/>
    <w:rsid w:val="41FBDA6D"/>
    <w:rsid w:val="4383496B"/>
    <w:rsid w:val="43A5BF19"/>
    <w:rsid w:val="43B69AA8"/>
    <w:rsid w:val="4498AB4E"/>
    <w:rsid w:val="44D0FCCA"/>
    <w:rsid w:val="4506B120"/>
    <w:rsid w:val="457C14C0"/>
    <w:rsid w:val="459247C5"/>
    <w:rsid w:val="46364654"/>
    <w:rsid w:val="464A577D"/>
    <w:rsid w:val="4708978D"/>
    <w:rsid w:val="471EA3B7"/>
    <w:rsid w:val="4727C723"/>
    <w:rsid w:val="473F2A86"/>
    <w:rsid w:val="47EDB5AB"/>
    <w:rsid w:val="483DD095"/>
    <w:rsid w:val="484777F5"/>
    <w:rsid w:val="48541015"/>
    <w:rsid w:val="48F8E9DA"/>
    <w:rsid w:val="49794C03"/>
    <w:rsid w:val="49D27DB9"/>
    <w:rsid w:val="4AA4944C"/>
    <w:rsid w:val="4AE2E94B"/>
    <w:rsid w:val="4B0A62BA"/>
    <w:rsid w:val="4BAAAADB"/>
    <w:rsid w:val="4BCC75CA"/>
    <w:rsid w:val="4D50D03F"/>
    <w:rsid w:val="4DC43BC8"/>
    <w:rsid w:val="4E12CF58"/>
    <w:rsid w:val="4EA06798"/>
    <w:rsid w:val="4F23CAAE"/>
    <w:rsid w:val="4FE7EB77"/>
    <w:rsid w:val="5021A674"/>
    <w:rsid w:val="50374201"/>
    <w:rsid w:val="50ECB0C7"/>
    <w:rsid w:val="512D07A9"/>
    <w:rsid w:val="513EBA51"/>
    <w:rsid w:val="5161D20F"/>
    <w:rsid w:val="5208E35E"/>
    <w:rsid w:val="523D9B95"/>
    <w:rsid w:val="53873459"/>
    <w:rsid w:val="53BD1D66"/>
    <w:rsid w:val="53C2446F"/>
    <w:rsid w:val="56012273"/>
    <w:rsid w:val="560BDD18"/>
    <w:rsid w:val="56C56D5E"/>
    <w:rsid w:val="572FF691"/>
    <w:rsid w:val="5765299A"/>
    <w:rsid w:val="584F6A37"/>
    <w:rsid w:val="5857BC64"/>
    <w:rsid w:val="5867C984"/>
    <w:rsid w:val="586D2D4A"/>
    <w:rsid w:val="59D56E9B"/>
    <w:rsid w:val="5A63E440"/>
    <w:rsid w:val="5BA1F8A4"/>
    <w:rsid w:val="5C697E23"/>
    <w:rsid w:val="5D63D773"/>
    <w:rsid w:val="5E144C2E"/>
    <w:rsid w:val="5EAA9A66"/>
    <w:rsid w:val="5EB2AE2F"/>
    <w:rsid w:val="5F031DBF"/>
    <w:rsid w:val="5F2436E7"/>
    <w:rsid w:val="5F53AE8B"/>
    <w:rsid w:val="610257B4"/>
    <w:rsid w:val="627EF774"/>
    <w:rsid w:val="62C23BF2"/>
    <w:rsid w:val="630E638D"/>
    <w:rsid w:val="636DD769"/>
    <w:rsid w:val="64241526"/>
    <w:rsid w:val="6559B89B"/>
    <w:rsid w:val="659449C6"/>
    <w:rsid w:val="65DE80E4"/>
    <w:rsid w:val="6629ED6D"/>
    <w:rsid w:val="66D458BB"/>
    <w:rsid w:val="678B114A"/>
    <w:rsid w:val="67DBB869"/>
    <w:rsid w:val="681B3B76"/>
    <w:rsid w:val="683730F2"/>
    <w:rsid w:val="6852AAA1"/>
    <w:rsid w:val="688D254F"/>
    <w:rsid w:val="6A7D23A5"/>
    <w:rsid w:val="6AD467B5"/>
    <w:rsid w:val="6B556BEE"/>
    <w:rsid w:val="6B9EE039"/>
    <w:rsid w:val="6C15AEF9"/>
    <w:rsid w:val="6C9DE053"/>
    <w:rsid w:val="6D0DE5E9"/>
    <w:rsid w:val="6E8BD328"/>
    <w:rsid w:val="6EBEBA5F"/>
    <w:rsid w:val="6EDB15C5"/>
    <w:rsid w:val="6F6382C0"/>
    <w:rsid w:val="6F989F9E"/>
    <w:rsid w:val="702187FE"/>
    <w:rsid w:val="70394402"/>
    <w:rsid w:val="708A7D9A"/>
    <w:rsid w:val="70A25980"/>
    <w:rsid w:val="70DE5C18"/>
    <w:rsid w:val="7114A7E6"/>
    <w:rsid w:val="717835EA"/>
    <w:rsid w:val="7205B3E5"/>
    <w:rsid w:val="72A40D27"/>
    <w:rsid w:val="72B20573"/>
    <w:rsid w:val="73D48174"/>
    <w:rsid w:val="73DD7B65"/>
    <w:rsid w:val="7580DF3D"/>
    <w:rsid w:val="75CF60E6"/>
    <w:rsid w:val="77E2E2DE"/>
    <w:rsid w:val="77F60614"/>
    <w:rsid w:val="78713135"/>
    <w:rsid w:val="7968EE41"/>
    <w:rsid w:val="79AE6D06"/>
    <w:rsid w:val="79B58705"/>
    <w:rsid w:val="7A3EDC11"/>
    <w:rsid w:val="7A50C48B"/>
    <w:rsid w:val="7A65E473"/>
    <w:rsid w:val="7A7BB3A4"/>
    <w:rsid w:val="7B4CCE18"/>
    <w:rsid w:val="7B724E4E"/>
    <w:rsid w:val="7BAA9CF2"/>
    <w:rsid w:val="7BEC38A9"/>
    <w:rsid w:val="7C209F80"/>
    <w:rsid w:val="7C7DAE6B"/>
    <w:rsid w:val="7CCBF61B"/>
    <w:rsid w:val="7FC28496"/>
    <w:rsid w:val="7FFE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AE2A0"/>
  <w15:docId w15:val="{FDF45202-45EA-B749-888B-A993BA70C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aliases w:val=" Char2 Char"/>
    <w:basedOn w:val="Normal"/>
    <w:next w:val="Normal"/>
    <w:link w:val="Heading2Char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nhideWhenUsed/>
    <w:qFormat/>
    <w:rsid w:val="0076415D"/>
    <w:pPr>
      <w:pBdr>
        <w:top w:val="single" w:sz="6" w:space="2" w:color="099BDD" w:themeColor="text2"/>
      </w:pBdr>
      <w:spacing w:before="300" w:after="0"/>
      <w:outlineLvl w:val="2"/>
    </w:pPr>
    <w:rPr>
      <w:rFonts w:ascii="Segoe UI" w:eastAsiaTheme="majorEastAsia" w:hAnsi="Segoe UI" w:cs="Segoe U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aliases w:val=" Char2 Char Char1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rsid w:val="0076415D"/>
    <w:rPr>
      <w:rFonts w:ascii="Segoe UI" w:eastAsiaTheme="majorEastAsia" w:hAnsi="Segoe UI" w:cs="Segoe UI"/>
      <w:caps/>
      <w:color w:val="044D6E" w:themeColor="text2" w:themeShade="80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0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4E1AED"/>
  </w:style>
  <w:style w:type="paragraph" w:styleId="BodyText">
    <w:name w:val="Body Text"/>
    <w:aliases w:val=" Char"/>
    <w:basedOn w:val="Normal"/>
    <w:link w:val="BodyTextChar"/>
    <w:rsid w:val="004370FB"/>
    <w:pPr>
      <w:spacing w:before="0" w:after="24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BodyTextChar">
    <w:name w:val="Body Text Char"/>
    <w:aliases w:val=" Char Char"/>
    <w:basedOn w:val="DefaultParagraphFont"/>
    <w:link w:val="BodyText"/>
    <w:rsid w:val="004370FB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styleId="PageNumber">
    <w:name w:val="page number"/>
    <w:rsid w:val="004370FB"/>
    <w:rPr>
      <w:sz w:val="24"/>
    </w:rPr>
  </w:style>
  <w:style w:type="paragraph" w:styleId="BodyTextIndent">
    <w:name w:val="Body Text Indent"/>
    <w:basedOn w:val="BodyText"/>
    <w:next w:val="BodyText"/>
    <w:link w:val="BodyTextIndentChar"/>
    <w:rsid w:val="004370FB"/>
    <w:pPr>
      <w:ind w:left="720" w:firstLine="0"/>
    </w:pPr>
  </w:style>
  <w:style w:type="character" w:customStyle="1" w:styleId="BodyTextIndentChar">
    <w:name w:val="Body Text Indent Char"/>
    <w:basedOn w:val="DefaultParagraphFont"/>
    <w:link w:val="BodyTextIndent"/>
    <w:rsid w:val="004370FB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LHFirmName">
    <w:name w:val="LH Firm Name"/>
    <w:basedOn w:val="Normal"/>
    <w:rsid w:val="004370FB"/>
    <w:pPr>
      <w:spacing w:before="0" w:after="120" w:line="240" w:lineRule="auto"/>
      <w:ind w:left="-720"/>
      <w:jc w:val="both"/>
    </w:pPr>
    <w:rPr>
      <w:rFonts w:ascii="EngravrsRoman BT" w:eastAsia="Times New Roman" w:hAnsi="EngravrsRoman BT" w:cs="Times New Roman"/>
      <w:b/>
      <w:spacing w:val="10"/>
      <w:sz w:val="15"/>
      <w:szCs w:val="20"/>
      <w:lang w:eastAsia="en-US"/>
    </w:rPr>
  </w:style>
  <w:style w:type="paragraph" w:customStyle="1" w:styleId="BodyTextContinued">
    <w:name w:val="Body Text Continued"/>
    <w:basedOn w:val="BodyText"/>
    <w:next w:val="BodyText"/>
    <w:rsid w:val="004370FB"/>
    <w:pPr>
      <w:ind w:firstLine="0"/>
    </w:pPr>
  </w:style>
  <w:style w:type="paragraph" w:customStyle="1" w:styleId="Centered">
    <w:name w:val="Centered"/>
    <w:basedOn w:val="Normal"/>
    <w:next w:val="BodyText"/>
    <w:rsid w:val="004370FB"/>
    <w:pPr>
      <w:spacing w:before="0" w:after="240" w:line="240" w:lineRule="exact"/>
      <w:jc w:val="center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styleId="FootnoteReference">
    <w:name w:val="footnote reference"/>
    <w:semiHidden/>
    <w:rsid w:val="004370FB"/>
    <w:rPr>
      <w:vertAlign w:val="superscript"/>
    </w:rPr>
  </w:style>
  <w:style w:type="paragraph" w:customStyle="1" w:styleId="HeaderNumbers">
    <w:name w:val="HeaderNumbers"/>
    <w:basedOn w:val="Normal"/>
    <w:rsid w:val="004370FB"/>
    <w:pPr>
      <w:spacing w:before="720" w:after="0" w:line="480" w:lineRule="exact"/>
      <w:ind w:right="144"/>
      <w:jc w:val="right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LetterClosing">
    <w:name w:val="LetterClosing"/>
    <w:basedOn w:val="Normal"/>
    <w:next w:val="Normal"/>
    <w:rsid w:val="004370FB"/>
    <w:pPr>
      <w:spacing w:before="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NormalIndent">
    <w:name w:val="Normal Indent"/>
    <w:basedOn w:val="Normal"/>
    <w:rsid w:val="004370FB"/>
    <w:pPr>
      <w:widowControl w:val="0"/>
      <w:spacing w:before="0" w:after="0" w:line="240" w:lineRule="exact"/>
      <w:ind w:left="720" w:right="720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leadingSignature">
    <w:name w:val="Pleading Signature"/>
    <w:basedOn w:val="Normal"/>
    <w:rsid w:val="004370FB"/>
    <w:pPr>
      <w:keepNext/>
      <w:keepLines/>
      <w:widowControl w:val="0"/>
      <w:tabs>
        <w:tab w:val="left" w:pos="5040"/>
        <w:tab w:val="right" w:pos="9360"/>
      </w:tabs>
      <w:spacing w:before="0" w:after="0" w:line="240" w:lineRule="exact"/>
      <w:ind w:left="4680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EnvelopeAddress">
    <w:name w:val="envelope address"/>
    <w:basedOn w:val="Normal"/>
    <w:rsid w:val="004370FB"/>
    <w:pPr>
      <w:framePr w:w="5760" w:h="2160" w:hRule="exact" w:wrap="around" w:vAnchor="page" w:hAnchor="page" w:x="6481" w:y="3068"/>
      <w:spacing w:before="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LetterDate">
    <w:name w:val="Letter Date"/>
    <w:basedOn w:val="Normal"/>
    <w:next w:val="BodyText"/>
    <w:rsid w:val="004370FB"/>
    <w:pPr>
      <w:spacing w:before="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LeftHeading">
    <w:name w:val="Left Heading"/>
    <w:basedOn w:val="Normal"/>
    <w:next w:val="Normal"/>
    <w:rsid w:val="004370FB"/>
    <w:pPr>
      <w:spacing w:before="0"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eastAsia="en-US"/>
    </w:rPr>
  </w:style>
  <w:style w:type="paragraph" w:styleId="TableofAuthorities">
    <w:name w:val="table of authorities"/>
    <w:basedOn w:val="Normal"/>
    <w:next w:val="Normal"/>
    <w:semiHidden/>
    <w:rsid w:val="004370FB"/>
    <w:pPr>
      <w:widowControl w:val="0"/>
      <w:tabs>
        <w:tab w:val="right" w:leader="dot" w:pos="9216"/>
      </w:tabs>
      <w:spacing w:before="0" w:after="120" w:line="240" w:lineRule="exact"/>
      <w:ind w:left="360" w:right="1440" w:hanging="360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TOAHeading">
    <w:name w:val="toa heading"/>
    <w:basedOn w:val="Normal"/>
    <w:next w:val="TableofAuthorities"/>
    <w:semiHidden/>
    <w:rsid w:val="004370FB"/>
    <w:pPr>
      <w:keepNext/>
      <w:widowControl w:val="0"/>
      <w:spacing w:after="120" w:line="240" w:lineRule="exact"/>
      <w:jc w:val="center"/>
    </w:pPr>
    <w:rPr>
      <w:rFonts w:ascii="Times New Roman" w:eastAsia="Times New Roman" w:hAnsi="Times New Roman" w:cs="Times New Roman"/>
      <w:b/>
      <w:caps/>
      <w:sz w:val="24"/>
      <w:szCs w:val="20"/>
      <w:lang w:eastAsia="en-US"/>
    </w:rPr>
  </w:style>
  <w:style w:type="character" w:customStyle="1" w:styleId="ParagraphNumber">
    <w:name w:val="ParagraphNumber"/>
    <w:basedOn w:val="DefaultParagraphFont"/>
    <w:rsid w:val="004370FB"/>
  </w:style>
  <w:style w:type="paragraph" w:styleId="TOC1">
    <w:name w:val="toc 1"/>
    <w:basedOn w:val="Normal"/>
    <w:next w:val="TOC2"/>
    <w:autoRedefine/>
    <w:uiPriority w:val="39"/>
    <w:rsid w:val="00A9037E"/>
    <w:pPr>
      <w:keepLines/>
      <w:tabs>
        <w:tab w:val="right" w:leader="dot" w:pos="9288"/>
      </w:tabs>
      <w:spacing w:before="0" w:after="0" w:line="240" w:lineRule="auto"/>
      <w:ind w:left="720" w:right="720" w:hanging="720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TOC2">
    <w:name w:val="toc 2"/>
    <w:basedOn w:val="Normal"/>
    <w:next w:val="TOC3"/>
    <w:autoRedefine/>
    <w:uiPriority w:val="39"/>
    <w:rsid w:val="004370FB"/>
    <w:pPr>
      <w:keepLines/>
      <w:tabs>
        <w:tab w:val="right" w:leader="dot" w:pos="9288"/>
      </w:tabs>
      <w:spacing w:before="0" w:after="0" w:line="240" w:lineRule="auto"/>
      <w:ind w:left="1440" w:right="720" w:hanging="720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TOC3">
    <w:name w:val="toc 3"/>
    <w:basedOn w:val="Normal"/>
    <w:next w:val="TOC4"/>
    <w:autoRedefine/>
    <w:uiPriority w:val="39"/>
    <w:rsid w:val="004370FB"/>
    <w:pPr>
      <w:keepLines/>
      <w:tabs>
        <w:tab w:val="right" w:leader="dot" w:pos="9288"/>
      </w:tabs>
      <w:spacing w:before="0" w:after="0" w:line="240" w:lineRule="auto"/>
      <w:ind w:left="2160" w:right="720" w:hanging="720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TOC4">
    <w:name w:val="toc 4"/>
    <w:basedOn w:val="Normal"/>
    <w:next w:val="TOC5"/>
    <w:autoRedefine/>
    <w:semiHidden/>
    <w:rsid w:val="004370FB"/>
    <w:pPr>
      <w:keepLines/>
      <w:tabs>
        <w:tab w:val="right" w:leader="dot" w:pos="9288"/>
      </w:tabs>
      <w:spacing w:before="0" w:after="0" w:line="240" w:lineRule="auto"/>
      <w:ind w:left="2880" w:right="720" w:hanging="720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TOC5">
    <w:name w:val="toc 5"/>
    <w:basedOn w:val="Normal"/>
    <w:next w:val="TOC6"/>
    <w:autoRedefine/>
    <w:semiHidden/>
    <w:rsid w:val="004370FB"/>
    <w:pPr>
      <w:keepLines/>
      <w:tabs>
        <w:tab w:val="right" w:leader="dot" w:pos="9288"/>
      </w:tabs>
      <w:spacing w:before="0" w:after="0" w:line="240" w:lineRule="auto"/>
      <w:ind w:left="3600" w:right="720" w:hanging="720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TOC6">
    <w:name w:val="toc 6"/>
    <w:basedOn w:val="Normal"/>
    <w:next w:val="TOC7"/>
    <w:autoRedefine/>
    <w:semiHidden/>
    <w:rsid w:val="004370FB"/>
    <w:pPr>
      <w:keepLines/>
      <w:tabs>
        <w:tab w:val="right" w:leader="dot" w:pos="9288"/>
      </w:tabs>
      <w:spacing w:before="0" w:after="0" w:line="240" w:lineRule="auto"/>
      <w:ind w:left="4320" w:right="720" w:hanging="720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TOC7">
    <w:name w:val="toc 7"/>
    <w:basedOn w:val="Normal"/>
    <w:next w:val="TOC8"/>
    <w:autoRedefine/>
    <w:semiHidden/>
    <w:rsid w:val="004370FB"/>
    <w:pPr>
      <w:keepLines/>
      <w:tabs>
        <w:tab w:val="right" w:leader="dot" w:pos="9288"/>
      </w:tabs>
      <w:spacing w:before="0" w:after="0" w:line="240" w:lineRule="auto"/>
      <w:ind w:left="5040" w:right="720" w:hanging="720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TOC8">
    <w:name w:val="toc 8"/>
    <w:basedOn w:val="Normal"/>
    <w:next w:val="TOC9"/>
    <w:autoRedefine/>
    <w:semiHidden/>
    <w:rsid w:val="004370FB"/>
    <w:pPr>
      <w:keepLines/>
      <w:tabs>
        <w:tab w:val="right" w:leader="dot" w:pos="9288"/>
      </w:tabs>
      <w:spacing w:before="0" w:after="0" w:line="240" w:lineRule="auto"/>
      <w:ind w:left="5760" w:right="720" w:hanging="720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TOC9">
    <w:name w:val="toc 9"/>
    <w:basedOn w:val="Normal"/>
    <w:autoRedefine/>
    <w:semiHidden/>
    <w:rsid w:val="004370FB"/>
    <w:pPr>
      <w:keepLines/>
      <w:tabs>
        <w:tab w:val="right" w:leader="dot" w:pos="9288"/>
      </w:tabs>
      <w:spacing w:before="0" w:after="0" w:line="240" w:lineRule="auto"/>
      <w:ind w:left="6480" w:right="720" w:hanging="720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DeliveryPhrase">
    <w:name w:val="Delivery Phrase"/>
    <w:basedOn w:val="Normal"/>
    <w:next w:val="Normal"/>
    <w:rsid w:val="004370FB"/>
    <w:pPr>
      <w:spacing w:before="360" w:after="240" w:line="240" w:lineRule="auto"/>
      <w:jc w:val="both"/>
    </w:pPr>
    <w:rPr>
      <w:rFonts w:ascii="Times New Roman" w:eastAsia="Times New Roman" w:hAnsi="Times New Roman" w:cs="Times New Roman"/>
      <w:smallCaps/>
      <w:sz w:val="24"/>
      <w:szCs w:val="20"/>
      <w:lang w:eastAsia="en-US"/>
    </w:rPr>
  </w:style>
  <w:style w:type="paragraph" w:customStyle="1" w:styleId="Heading1Para">
    <w:name w:val="Heading1Para"/>
    <w:basedOn w:val="BodyText"/>
    <w:next w:val="BodyText"/>
    <w:rsid w:val="004370FB"/>
    <w:pPr>
      <w:ind w:firstLine="0"/>
      <w:jc w:val="center"/>
    </w:pPr>
  </w:style>
  <w:style w:type="paragraph" w:customStyle="1" w:styleId="Heading2Para">
    <w:name w:val="Heading2Para"/>
    <w:basedOn w:val="BodyText"/>
    <w:next w:val="BodyText"/>
    <w:rsid w:val="004370FB"/>
    <w:pPr>
      <w:ind w:firstLine="0"/>
    </w:pPr>
  </w:style>
  <w:style w:type="paragraph" w:customStyle="1" w:styleId="Heading3Para">
    <w:name w:val="Heading3Para"/>
    <w:basedOn w:val="BodyText"/>
    <w:next w:val="BodyText"/>
    <w:rsid w:val="004370FB"/>
  </w:style>
  <w:style w:type="paragraph" w:customStyle="1" w:styleId="Heading4Para">
    <w:name w:val="Heading4Para"/>
    <w:basedOn w:val="BodyText"/>
    <w:next w:val="BodyText"/>
    <w:rsid w:val="004370FB"/>
    <w:pPr>
      <w:ind w:firstLine="2160"/>
    </w:pPr>
  </w:style>
  <w:style w:type="paragraph" w:customStyle="1" w:styleId="Heading5Para">
    <w:name w:val="Heading5Para"/>
    <w:basedOn w:val="BodyText"/>
    <w:next w:val="BodyText"/>
    <w:rsid w:val="004370FB"/>
    <w:pPr>
      <w:ind w:firstLine="2880"/>
    </w:pPr>
  </w:style>
  <w:style w:type="paragraph" w:customStyle="1" w:styleId="Heading6Para">
    <w:name w:val="Heading6Para"/>
    <w:basedOn w:val="BodyText"/>
    <w:next w:val="BodyText"/>
    <w:rsid w:val="004370FB"/>
    <w:pPr>
      <w:ind w:firstLine="3600"/>
    </w:pPr>
  </w:style>
  <w:style w:type="paragraph" w:customStyle="1" w:styleId="Heading7Para">
    <w:name w:val="Heading7Para"/>
    <w:basedOn w:val="BodyText"/>
    <w:next w:val="BodyText"/>
    <w:rsid w:val="004370FB"/>
    <w:pPr>
      <w:ind w:firstLine="4320"/>
    </w:pPr>
  </w:style>
  <w:style w:type="paragraph" w:customStyle="1" w:styleId="Heading8Para">
    <w:name w:val="Heading8Para"/>
    <w:basedOn w:val="BodyText"/>
    <w:next w:val="BodyText"/>
    <w:rsid w:val="004370FB"/>
    <w:pPr>
      <w:ind w:firstLine="5040"/>
    </w:pPr>
  </w:style>
  <w:style w:type="paragraph" w:customStyle="1" w:styleId="Heading9Para">
    <w:name w:val="Heading9Para"/>
    <w:basedOn w:val="BodyText"/>
    <w:next w:val="BodyText"/>
    <w:rsid w:val="004370FB"/>
    <w:pPr>
      <w:ind w:firstLine="5760"/>
    </w:pPr>
  </w:style>
  <w:style w:type="paragraph" w:customStyle="1" w:styleId="SDP">
    <w:name w:val="SDP"/>
    <w:basedOn w:val="Normal"/>
    <w:next w:val="Normal"/>
    <w:rsid w:val="004370FB"/>
    <w:pPr>
      <w:spacing w:before="360" w:after="240" w:line="240" w:lineRule="auto"/>
      <w:jc w:val="both"/>
    </w:pPr>
    <w:rPr>
      <w:rFonts w:ascii="Times New Roman" w:eastAsia="Times New Roman" w:hAnsi="Times New Roman" w:cs="Times New Roman"/>
      <w:smallCaps/>
      <w:sz w:val="24"/>
      <w:szCs w:val="20"/>
      <w:lang w:eastAsia="en-US"/>
    </w:rPr>
  </w:style>
  <w:style w:type="paragraph" w:styleId="Quote">
    <w:name w:val="Quote"/>
    <w:basedOn w:val="Normal"/>
    <w:next w:val="BodyTextContinued"/>
    <w:link w:val="QuoteChar"/>
    <w:qFormat/>
    <w:rsid w:val="004370FB"/>
    <w:pPr>
      <w:widowControl w:val="0"/>
      <w:spacing w:before="0" w:after="240" w:line="240" w:lineRule="auto"/>
      <w:ind w:left="1440" w:right="1440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QuoteChar">
    <w:name w:val="Quote Char"/>
    <w:basedOn w:val="DefaultParagraphFont"/>
    <w:link w:val="Quote"/>
    <w:rsid w:val="004370FB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CGLogo">
    <w:name w:val="CGLogo"/>
    <w:basedOn w:val="Normal"/>
    <w:rsid w:val="004370FB"/>
    <w:pPr>
      <w:spacing w:before="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DraftStampFrame">
    <w:name w:val="DraftStampFrame"/>
    <w:basedOn w:val="Normal"/>
    <w:rsid w:val="004370FB"/>
    <w:pPr>
      <w:framePr w:w="720" w:h="3888" w:hRule="exact" w:hSpace="187" w:vSpace="187" w:wrap="around" w:vAnchor="page" w:hAnchor="page" w:x="361" w:y="6337"/>
      <w:spacing w:before="0" w:after="0" w:line="240" w:lineRule="auto"/>
      <w:jc w:val="right"/>
    </w:pPr>
    <w:rPr>
      <w:rFonts w:ascii="Times New Roman" w:eastAsia="Times New Roman" w:hAnsi="Times New Roman" w:cs="Times New Roman"/>
      <w:b/>
      <w:color w:val="FF0000"/>
      <w:sz w:val="20"/>
      <w:szCs w:val="20"/>
      <w:lang w:eastAsia="en-US"/>
    </w:rPr>
  </w:style>
  <w:style w:type="character" w:customStyle="1" w:styleId="zzmpTrailerItem">
    <w:name w:val="zzmpTrailerItem"/>
    <w:rsid w:val="004370FB"/>
    <w:rPr>
      <w:rFonts w:ascii="Times New Roman" w:hAnsi="Times New Roman"/>
      <w:color w:val="auto"/>
      <w:sz w:val="16"/>
      <w:effect w:val="none"/>
    </w:rPr>
  </w:style>
  <w:style w:type="paragraph" w:customStyle="1" w:styleId="NumContHalf">
    <w:name w:val="NumContHalf"/>
    <w:basedOn w:val="BodyText"/>
    <w:rsid w:val="004370FB"/>
  </w:style>
  <w:style w:type="paragraph" w:customStyle="1" w:styleId="NumContOne">
    <w:name w:val="NumContOne"/>
    <w:basedOn w:val="BodyText"/>
    <w:rsid w:val="004370FB"/>
    <w:pPr>
      <w:ind w:firstLine="1440"/>
    </w:pPr>
  </w:style>
  <w:style w:type="paragraph" w:customStyle="1" w:styleId="Legal3L1">
    <w:name w:val="Legal3_L1"/>
    <w:basedOn w:val="Normal"/>
    <w:next w:val="NumContHalf"/>
    <w:rsid w:val="004370FB"/>
    <w:pPr>
      <w:spacing w:before="0" w:after="240" w:line="240" w:lineRule="auto"/>
      <w:jc w:val="both"/>
      <w:outlineLvl w:val="0"/>
    </w:pPr>
    <w:rPr>
      <w:rFonts w:ascii="Arial" w:eastAsia="Times New Roman" w:hAnsi="Arial" w:cs="Times New Roman"/>
      <w:b/>
      <w:smallCaps/>
      <w:sz w:val="20"/>
      <w:szCs w:val="20"/>
      <w:lang w:eastAsia="en-US"/>
    </w:rPr>
  </w:style>
  <w:style w:type="paragraph" w:customStyle="1" w:styleId="Legal3L2">
    <w:name w:val="Legal3_L2"/>
    <w:basedOn w:val="Legal3L1"/>
    <w:next w:val="NumContHalf"/>
    <w:rsid w:val="004370FB"/>
  </w:style>
  <w:style w:type="paragraph" w:customStyle="1" w:styleId="Legal3L3">
    <w:name w:val="Legal3_L3"/>
    <w:basedOn w:val="Legal3L2"/>
    <w:next w:val="NumContHalf"/>
    <w:rsid w:val="004370FB"/>
  </w:style>
  <w:style w:type="paragraph" w:customStyle="1" w:styleId="Legal3L4">
    <w:name w:val="Legal3_L4"/>
    <w:basedOn w:val="Legal3L3"/>
    <w:next w:val="NumContHalf"/>
    <w:rsid w:val="004370FB"/>
    <w:pPr>
      <w:outlineLvl w:val="3"/>
    </w:pPr>
    <w:rPr>
      <w:b w:val="0"/>
      <w:smallCaps w:val="0"/>
    </w:rPr>
  </w:style>
  <w:style w:type="paragraph" w:customStyle="1" w:styleId="Legal3L5">
    <w:name w:val="Legal3_L5"/>
    <w:basedOn w:val="Legal3L4"/>
    <w:next w:val="NumContHalf"/>
    <w:rsid w:val="004370FB"/>
    <w:pPr>
      <w:outlineLvl w:val="4"/>
    </w:pPr>
  </w:style>
  <w:style w:type="paragraph" w:customStyle="1" w:styleId="Legal3L6">
    <w:name w:val="Legal3_L6"/>
    <w:basedOn w:val="Legal3L5"/>
    <w:next w:val="NumContHalf"/>
    <w:rsid w:val="004370FB"/>
    <w:pPr>
      <w:outlineLvl w:val="5"/>
    </w:pPr>
  </w:style>
  <w:style w:type="paragraph" w:customStyle="1" w:styleId="Legal3L7">
    <w:name w:val="Legal3_L7"/>
    <w:basedOn w:val="Legal3L6"/>
    <w:next w:val="NumContHalf"/>
    <w:rsid w:val="004370FB"/>
    <w:pPr>
      <w:outlineLvl w:val="6"/>
    </w:pPr>
  </w:style>
  <w:style w:type="paragraph" w:customStyle="1" w:styleId="Legal3L8">
    <w:name w:val="Legal3_L8"/>
    <w:basedOn w:val="Legal3L7"/>
    <w:next w:val="NumContHalf"/>
    <w:rsid w:val="004370FB"/>
    <w:pPr>
      <w:outlineLvl w:val="7"/>
    </w:pPr>
  </w:style>
  <w:style w:type="paragraph" w:customStyle="1" w:styleId="Legal3L9">
    <w:name w:val="Legal3_L9"/>
    <w:basedOn w:val="Legal3L8"/>
    <w:next w:val="NumContHalf"/>
    <w:rsid w:val="004370FB"/>
    <w:pPr>
      <w:outlineLvl w:val="8"/>
    </w:pPr>
  </w:style>
  <w:style w:type="character" w:customStyle="1" w:styleId="zzmpTCEntryL1">
    <w:name w:val="zzmpTCEntryL1"/>
    <w:rsid w:val="004370FB"/>
    <w:rPr>
      <w:b/>
      <w:smallCaps/>
      <w:color w:val="0000FF"/>
    </w:rPr>
  </w:style>
  <w:style w:type="character" w:customStyle="1" w:styleId="zzmpTCEntryL2">
    <w:name w:val="zzmpTCEntryL2"/>
    <w:rsid w:val="004370FB"/>
    <w:rPr>
      <w:b/>
      <w:color w:val="0000FF"/>
    </w:rPr>
  </w:style>
  <w:style w:type="character" w:customStyle="1" w:styleId="zzmpTCEntryL3">
    <w:name w:val="zzmpTCEntryL3"/>
    <w:rsid w:val="004370FB"/>
    <w:rPr>
      <w:b/>
      <w:color w:val="0000FF"/>
    </w:rPr>
  </w:style>
  <w:style w:type="character" w:customStyle="1" w:styleId="zzmpTCEntryL4">
    <w:name w:val="zzmpTCEntryL4"/>
    <w:rsid w:val="004370FB"/>
    <w:rPr>
      <w:b/>
      <w:color w:val="0000FF"/>
    </w:rPr>
  </w:style>
  <w:style w:type="character" w:customStyle="1" w:styleId="zzmpTCEntryL5">
    <w:name w:val="zzmpTCEntryL5"/>
    <w:rsid w:val="004370FB"/>
    <w:rPr>
      <w:b/>
      <w:color w:val="0000FF"/>
    </w:rPr>
  </w:style>
  <w:style w:type="character" w:customStyle="1" w:styleId="zzmpTCEntryL6">
    <w:name w:val="zzmpTCEntryL6"/>
    <w:rsid w:val="004370FB"/>
    <w:rPr>
      <w:b/>
      <w:color w:val="0000FF"/>
    </w:rPr>
  </w:style>
  <w:style w:type="character" w:customStyle="1" w:styleId="zzmpTCEntryL7">
    <w:name w:val="zzmpTCEntryL7"/>
    <w:rsid w:val="004370FB"/>
    <w:rPr>
      <w:b/>
      <w:color w:val="0000FF"/>
    </w:rPr>
  </w:style>
  <w:style w:type="character" w:customStyle="1" w:styleId="zzmpTCEntryL8">
    <w:name w:val="zzmpTCEntryL8"/>
    <w:rsid w:val="004370FB"/>
    <w:rPr>
      <w:b/>
      <w:color w:val="0000FF"/>
    </w:rPr>
  </w:style>
  <w:style w:type="character" w:customStyle="1" w:styleId="zzmpTCEntryL9">
    <w:name w:val="zzmpTCEntryL9"/>
    <w:rsid w:val="004370FB"/>
    <w:rPr>
      <w:b/>
      <w:color w:val="0000FF"/>
    </w:rPr>
  </w:style>
  <w:style w:type="paragraph" w:customStyle="1" w:styleId="StandardL1">
    <w:name w:val="Standard_L1"/>
    <w:basedOn w:val="Normal"/>
    <w:next w:val="NumContHalf"/>
    <w:rsid w:val="004370FB"/>
    <w:pPr>
      <w:keepNext/>
      <w:numPr>
        <w:numId w:val="1"/>
      </w:numPr>
      <w:spacing w:before="0" w:after="240" w:line="240" w:lineRule="auto"/>
      <w:ind w:right="-86"/>
      <w:jc w:val="both"/>
      <w:outlineLvl w:val="0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StandardL2">
    <w:name w:val="Standard_L2"/>
    <w:basedOn w:val="StandardL1"/>
    <w:next w:val="NumContHalf"/>
    <w:rsid w:val="004370FB"/>
    <w:pPr>
      <w:keepNext w:val="0"/>
      <w:numPr>
        <w:ilvl w:val="1"/>
      </w:numPr>
      <w:outlineLvl w:val="1"/>
    </w:pPr>
  </w:style>
  <w:style w:type="paragraph" w:customStyle="1" w:styleId="StandardL3">
    <w:name w:val="Standard_L3"/>
    <w:basedOn w:val="StandardL2"/>
    <w:next w:val="NumContHalf"/>
    <w:rsid w:val="004370FB"/>
    <w:pPr>
      <w:numPr>
        <w:ilvl w:val="2"/>
      </w:numPr>
      <w:outlineLvl w:val="2"/>
    </w:pPr>
  </w:style>
  <w:style w:type="paragraph" w:customStyle="1" w:styleId="StandardL4">
    <w:name w:val="Standard_L4"/>
    <w:basedOn w:val="StandardL3"/>
    <w:next w:val="NumContHalf"/>
    <w:rsid w:val="004370FB"/>
    <w:pPr>
      <w:numPr>
        <w:ilvl w:val="3"/>
      </w:numPr>
      <w:tabs>
        <w:tab w:val="left" w:pos="1440"/>
      </w:tabs>
      <w:outlineLvl w:val="3"/>
    </w:pPr>
  </w:style>
  <w:style w:type="paragraph" w:customStyle="1" w:styleId="Article2L1">
    <w:name w:val="Article2_L1"/>
    <w:basedOn w:val="Normal"/>
    <w:next w:val="NumContHalf"/>
    <w:rsid w:val="004370FB"/>
    <w:pPr>
      <w:numPr>
        <w:numId w:val="2"/>
      </w:numPr>
      <w:spacing w:before="0" w:after="24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Article2L2">
    <w:name w:val="Article2_L2"/>
    <w:basedOn w:val="Article2L1"/>
    <w:next w:val="NumContHalf"/>
    <w:rsid w:val="004370FB"/>
    <w:pPr>
      <w:numPr>
        <w:ilvl w:val="1"/>
      </w:numPr>
      <w:jc w:val="both"/>
      <w:outlineLvl w:val="1"/>
    </w:pPr>
  </w:style>
  <w:style w:type="paragraph" w:customStyle="1" w:styleId="Article2L3">
    <w:name w:val="Article2_L3"/>
    <w:basedOn w:val="Article2L2"/>
    <w:next w:val="NumContHalf"/>
    <w:rsid w:val="004370FB"/>
    <w:pPr>
      <w:numPr>
        <w:ilvl w:val="2"/>
      </w:numPr>
      <w:outlineLvl w:val="2"/>
    </w:pPr>
  </w:style>
  <w:style w:type="paragraph" w:customStyle="1" w:styleId="Article2L4">
    <w:name w:val="Article2_L4"/>
    <w:basedOn w:val="Article2L3"/>
    <w:next w:val="NumContHalf"/>
    <w:rsid w:val="004370FB"/>
    <w:pPr>
      <w:numPr>
        <w:ilvl w:val="0"/>
        <w:numId w:val="0"/>
      </w:numPr>
      <w:tabs>
        <w:tab w:val="num" w:pos="2880"/>
      </w:tabs>
      <w:ind w:firstLine="2160"/>
      <w:outlineLvl w:val="3"/>
    </w:pPr>
  </w:style>
  <w:style w:type="paragraph" w:customStyle="1" w:styleId="Article2L5">
    <w:name w:val="Article2_L5"/>
    <w:basedOn w:val="Article2L4"/>
    <w:next w:val="NumContHalf"/>
    <w:rsid w:val="004370FB"/>
    <w:pPr>
      <w:tabs>
        <w:tab w:val="clear" w:pos="2880"/>
        <w:tab w:val="num" w:pos="3600"/>
      </w:tabs>
      <w:ind w:firstLine="2880"/>
      <w:outlineLvl w:val="4"/>
    </w:pPr>
  </w:style>
  <w:style w:type="paragraph" w:customStyle="1" w:styleId="Article2L6">
    <w:name w:val="Article2_L6"/>
    <w:basedOn w:val="Article2L5"/>
    <w:next w:val="NumContHalf"/>
    <w:rsid w:val="004370FB"/>
    <w:pPr>
      <w:tabs>
        <w:tab w:val="clear" w:pos="3600"/>
        <w:tab w:val="num" w:pos="4320"/>
      </w:tabs>
      <w:ind w:firstLine="3600"/>
      <w:outlineLvl w:val="5"/>
    </w:pPr>
  </w:style>
  <w:style w:type="paragraph" w:customStyle="1" w:styleId="Article2L7">
    <w:name w:val="Article2_L7"/>
    <w:basedOn w:val="Article2L6"/>
    <w:next w:val="NumContHalf"/>
    <w:rsid w:val="004370FB"/>
    <w:pPr>
      <w:tabs>
        <w:tab w:val="clear" w:pos="4320"/>
        <w:tab w:val="num" w:pos="2160"/>
      </w:tabs>
      <w:ind w:firstLine="1440"/>
      <w:outlineLvl w:val="6"/>
    </w:pPr>
  </w:style>
  <w:style w:type="paragraph" w:customStyle="1" w:styleId="Article2L8">
    <w:name w:val="Article2_L8"/>
    <w:basedOn w:val="Article2L7"/>
    <w:next w:val="NumContHalf"/>
    <w:rsid w:val="004370FB"/>
    <w:pPr>
      <w:tabs>
        <w:tab w:val="clear" w:pos="2160"/>
        <w:tab w:val="num" w:pos="2880"/>
      </w:tabs>
      <w:ind w:firstLine="2160"/>
      <w:outlineLvl w:val="7"/>
    </w:pPr>
  </w:style>
  <w:style w:type="paragraph" w:styleId="BodyText2">
    <w:name w:val="Body Text 2"/>
    <w:basedOn w:val="Normal"/>
    <w:link w:val="BodyText2Char"/>
    <w:rsid w:val="004370FB"/>
    <w:pPr>
      <w:tabs>
        <w:tab w:val="left" w:pos="0"/>
        <w:tab w:val="left" w:pos="432"/>
        <w:tab w:val="left" w:pos="720"/>
      </w:tabs>
      <w:spacing w:before="0" w:after="0" w:line="240" w:lineRule="auto"/>
      <w:jc w:val="both"/>
    </w:pPr>
    <w:rPr>
      <w:rFonts w:ascii="Arial" w:eastAsia="Times New Roman" w:hAnsi="Arial" w:cs="Times New Roman"/>
      <w:sz w:val="18"/>
      <w:szCs w:val="20"/>
      <w:lang w:val="en-GB" w:eastAsia="en-US"/>
    </w:rPr>
  </w:style>
  <w:style w:type="character" w:customStyle="1" w:styleId="BodyText2Char">
    <w:name w:val="Body Text 2 Char"/>
    <w:basedOn w:val="DefaultParagraphFont"/>
    <w:link w:val="BodyText2"/>
    <w:rsid w:val="004370FB"/>
    <w:rPr>
      <w:rFonts w:ascii="Arial" w:eastAsia="Times New Roman" w:hAnsi="Arial" w:cs="Times New Roman"/>
      <w:sz w:val="18"/>
      <w:szCs w:val="20"/>
      <w:lang w:val="en-GB" w:eastAsia="en-US"/>
    </w:rPr>
  </w:style>
  <w:style w:type="paragraph" w:customStyle="1" w:styleId="INDENT">
    <w:name w:val="INDENT"/>
    <w:basedOn w:val="Normal"/>
    <w:rsid w:val="004370FB"/>
    <w:pPr>
      <w:spacing w:before="0" w:after="0" w:line="240" w:lineRule="auto"/>
      <w:ind w:left="720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Hyperlink">
    <w:name w:val="Hyperlink"/>
    <w:uiPriority w:val="99"/>
    <w:rsid w:val="004370FB"/>
    <w:rPr>
      <w:color w:val="0000FF"/>
      <w:u w:val="single"/>
    </w:rPr>
  </w:style>
  <w:style w:type="character" w:styleId="FollowedHyperlink">
    <w:name w:val="FollowedHyperlink"/>
    <w:rsid w:val="004370FB"/>
    <w:rPr>
      <w:color w:val="800080"/>
      <w:u w:val="single"/>
    </w:rPr>
  </w:style>
  <w:style w:type="paragraph" w:customStyle="1" w:styleId="Legal2L1">
    <w:name w:val="Legal2_L1"/>
    <w:basedOn w:val="Normal"/>
    <w:next w:val="Normal"/>
    <w:rsid w:val="004370FB"/>
    <w:pPr>
      <w:numPr>
        <w:numId w:val="3"/>
      </w:numPr>
      <w:spacing w:before="0"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Legal2L2">
    <w:name w:val="Legal2_L2"/>
    <w:basedOn w:val="Legal2L1"/>
    <w:next w:val="Normal"/>
    <w:rsid w:val="004370FB"/>
    <w:pPr>
      <w:numPr>
        <w:ilvl w:val="1"/>
      </w:numPr>
      <w:tabs>
        <w:tab w:val="clear" w:pos="1080"/>
        <w:tab w:val="num" w:pos="360"/>
        <w:tab w:val="left" w:pos="1440"/>
      </w:tabs>
      <w:ind w:left="360" w:hanging="360"/>
      <w:outlineLvl w:val="1"/>
    </w:pPr>
  </w:style>
  <w:style w:type="paragraph" w:customStyle="1" w:styleId="Legal2L3">
    <w:name w:val="Legal2_L3"/>
    <w:basedOn w:val="Legal2L2"/>
    <w:next w:val="Normal"/>
    <w:rsid w:val="004370FB"/>
    <w:pPr>
      <w:numPr>
        <w:ilvl w:val="2"/>
      </w:numPr>
      <w:tabs>
        <w:tab w:val="clear" w:pos="1800"/>
        <w:tab w:val="num" w:pos="360"/>
        <w:tab w:val="num" w:pos="1440"/>
        <w:tab w:val="left" w:pos="2160"/>
      </w:tabs>
      <w:ind w:left="360" w:hanging="360"/>
      <w:outlineLvl w:val="2"/>
    </w:pPr>
  </w:style>
  <w:style w:type="paragraph" w:styleId="ListNumber">
    <w:name w:val="List Number"/>
    <w:basedOn w:val="Normal"/>
    <w:rsid w:val="004370FB"/>
    <w:pPr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Subtitle2">
    <w:name w:val="Subtitle 2"/>
    <w:basedOn w:val="Subtitle"/>
    <w:rsid w:val="004370FB"/>
    <w:pPr>
      <w:keepNext/>
      <w:keepLines/>
      <w:numPr>
        <w:ilvl w:val="0"/>
      </w:numPr>
      <w:spacing w:before="0" w:after="120" w:line="240" w:lineRule="auto"/>
      <w:jc w:val="center"/>
    </w:pPr>
    <w:rPr>
      <w:rFonts w:ascii="Arial" w:eastAsia="Times New Roman" w:hAnsi="Arial" w:cs="Arial"/>
      <w:color w:val="auto"/>
      <w:sz w:val="24"/>
      <w:szCs w:val="24"/>
      <w:lang w:eastAsia="en-US"/>
    </w:rPr>
  </w:style>
  <w:style w:type="character" w:customStyle="1" w:styleId="Heading2Char1">
    <w:name w:val="Heading 2 Char1"/>
    <w:aliases w:val="Heading 2 Char Char1, Char2 Char Char"/>
    <w:rsid w:val="004370FB"/>
    <w:rPr>
      <w:b/>
      <w:sz w:val="24"/>
      <w:lang w:val="en-US" w:eastAsia="en-US" w:bidi="ar-SA"/>
    </w:rPr>
  </w:style>
  <w:style w:type="character" w:customStyle="1" w:styleId="usertext1">
    <w:name w:val="usertext1"/>
    <w:rsid w:val="004370FB"/>
    <w:rPr>
      <w:rFonts w:ascii="Arial" w:hAnsi="Arial" w:cs="Arial" w:hint="default"/>
      <w:sz w:val="20"/>
      <w:szCs w:val="20"/>
    </w:rPr>
  </w:style>
  <w:style w:type="character" w:customStyle="1" w:styleId="CharCharChar">
    <w:name w:val="Char Char Char"/>
    <w:aliases w:val=" Char Char Char1,Body Text Char Char, Char Char Char Char, Char Char1 Char, Char Char Char2"/>
    <w:rsid w:val="004370FB"/>
    <w:rPr>
      <w:sz w:val="24"/>
      <w:lang w:val="en-US" w:eastAsia="en-US" w:bidi="ar-SA"/>
    </w:rPr>
  </w:style>
  <w:style w:type="character" w:customStyle="1" w:styleId="Heading2CharChar">
    <w:name w:val="Heading 2 Char Char"/>
    <w:aliases w:val=" Char2 Char Char Char"/>
    <w:rsid w:val="004370FB"/>
    <w:rPr>
      <w:b/>
      <w:sz w:val="24"/>
      <w:lang w:val="en-US" w:eastAsia="en-US" w:bidi="ar-SA"/>
    </w:rPr>
  </w:style>
  <w:style w:type="paragraph" w:styleId="List">
    <w:name w:val="List"/>
    <w:basedOn w:val="Normal"/>
    <w:rsid w:val="004370FB"/>
    <w:pPr>
      <w:spacing w:before="0"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List2">
    <w:name w:val="List 2"/>
    <w:basedOn w:val="Normal"/>
    <w:rsid w:val="004370FB"/>
    <w:pPr>
      <w:spacing w:before="0" w:after="0" w:line="240" w:lineRule="auto"/>
      <w:ind w:left="720" w:hanging="360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List3">
    <w:name w:val="List 3"/>
    <w:basedOn w:val="Normal"/>
    <w:rsid w:val="004370FB"/>
    <w:pPr>
      <w:spacing w:before="0" w:after="0" w:line="240" w:lineRule="auto"/>
      <w:ind w:left="1080" w:hanging="360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List4">
    <w:name w:val="List 4"/>
    <w:basedOn w:val="Normal"/>
    <w:rsid w:val="004370FB"/>
    <w:pPr>
      <w:spacing w:before="0" w:after="0" w:line="240" w:lineRule="auto"/>
      <w:ind w:left="1440" w:hanging="360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List5">
    <w:name w:val="List 5"/>
    <w:basedOn w:val="Normal"/>
    <w:rsid w:val="004370FB"/>
    <w:pPr>
      <w:spacing w:before="0" w:after="0" w:line="240" w:lineRule="auto"/>
      <w:ind w:left="1800" w:hanging="360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MessageHeader">
    <w:name w:val="Message Header"/>
    <w:basedOn w:val="Normal"/>
    <w:link w:val="MessageHeaderChar"/>
    <w:rsid w:val="004370F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  <w:jc w:val="both"/>
    </w:pPr>
    <w:rPr>
      <w:rFonts w:ascii="Arial" w:eastAsia="Times New Roman" w:hAnsi="Arial" w:cs="Arial"/>
      <w:sz w:val="24"/>
      <w:szCs w:val="24"/>
      <w:lang w:eastAsia="en-US"/>
    </w:rPr>
  </w:style>
  <w:style w:type="character" w:customStyle="1" w:styleId="MessageHeaderChar">
    <w:name w:val="Message Header Char"/>
    <w:basedOn w:val="DefaultParagraphFont"/>
    <w:link w:val="MessageHeader"/>
    <w:rsid w:val="004370FB"/>
    <w:rPr>
      <w:rFonts w:ascii="Arial" w:eastAsia="Times New Roman" w:hAnsi="Arial" w:cs="Arial"/>
      <w:sz w:val="24"/>
      <w:szCs w:val="24"/>
      <w:shd w:val="pct20" w:color="auto" w:fill="auto"/>
      <w:lang w:eastAsia="en-US"/>
    </w:rPr>
  </w:style>
  <w:style w:type="paragraph" w:styleId="ListBullet2">
    <w:name w:val="List Bullet 2"/>
    <w:basedOn w:val="Normal"/>
    <w:rsid w:val="004370FB"/>
    <w:pPr>
      <w:tabs>
        <w:tab w:val="num" w:pos="720"/>
      </w:tabs>
      <w:spacing w:before="0" w:after="0" w:line="240" w:lineRule="auto"/>
      <w:ind w:left="720" w:hanging="360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ListBullet3">
    <w:name w:val="List Bullet 3"/>
    <w:basedOn w:val="Normal"/>
    <w:rsid w:val="004370FB"/>
    <w:pPr>
      <w:tabs>
        <w:tab w:val="num" w:pos="1080"/>
      </w:tabs>
      <w:spacing w:before="0" w:after="0" w:line="240" w:lineRule="auto"/>
      <w:ind w:left="1080" w:hanging="360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ListContinue">
    <w:name w:val="List Continue"/>
    <w:basedOn w:val="Normal"/>
    <w:rsid w:val="004370FB"/>
    <w:pPr>
      <w:spacing w:before="0" w:after="120" w:line="240" w:lineRule="auto"/>
      <w:ind w:left="360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BodyTextFirstIndent">
    <w:name w:val="Body Text First Indent"/>
    <w:basedOn w:val="BodyText"/>
    <w:link w:val="BodyTextFirstIndentChar"/>
    <w:rsid w:val="004370FB"/>
    <w:pPr>
      <w:spacing w:after="120"/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4370FB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BodyTextFirstIndent2">
    <w:name w:val="Body Text First Indent 2"/>
    <w:basedOn w:val="BodyTextIndent"/>
    <w:link w:val="BodyTextFirstIndent2Char"/>
    <w:rsid w:val="004370FB"/>
    <w:pPr>
      <w:spacing w:after="120"/>
      <w:ind w:left="360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4370FB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Geri">
    <w:name w:val="Geri"/>
    <w:basedOn w:val="Normal"/>
    <w:link w:val="GeriChar"/>
    <w:autoRedefine/>
    <w:rsid w:val="004370FB"/>
    <w:pPr>
      <w:spacing w:before="0" w:after="0" w:line="240" w:lineRule="auto"/>
    </w:pPr>
    <w:rPr>
      <w:rFonts w:ascii="Arial" w:eastAsia="Times New Roman" w:hAnsi="Arial" w:cs="Times New Roman"/>
      <w:sz w:val="24"/>
      <w:szCs w:val="20"/>
      <w:lang w:eastAsia="en-US"/>
    </w:rPr>
  </w:style>
  <w:style w:type="character" w:customStyle="1" w:styleId="GeriChar">
    <w:name w:val="Geri Char"/>
    <w:link w:val="Geri"/>
    <w:rsid w:val="004370FB"/>
    <w:rPr>
      <w:rFonts w:ascii="Arial" w:eastAsia="Times New Roman" w:hAnsi="Arial" w:cs="Times New Roman"/>
      <w:sz w:val="24"/>
      <w:szCs w:val="20"/>
      <w:lang w:eastAsia="en-US"/>
    </w:rPr>
  </w:style>
  <w:style w:type="paragraph" w:customStyle="1" w:styleId="Geri2">
    <w:name w:val="Geri2"/>
    <w:basedOn w:val="Normal"/>
    <w:rsid w:val="004370FB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Normal16pt">
    <w:name w:val="Normal + 16 pt"/>
    <w:basedOn w:val="Normal"/>
    <w:rsid w:val="004370FB"/>
    <w:pPr>
      <w:spacing w:before="0" w:after="0" w:line="240" w:lineRule="auto"/>
      <w:jc w:val="center"/>
    </w:pPr>
    <w:rPr>
      <w:rFonts w:ascii="Arial" w:eastAsia="Times New Roman" w:hAnsi="Arial" w:cs="Times New Roman"/>
      <w:sz w:val="32"/>
      <w:szCs w:val="20"/>
      <w:lang w:eastAsia="en-US"/>
    </w:rPr>
  </w:style>
  <w:style w:type="paragraph" w:customStyle="1" w:styleId="Subhead">
    <w:name w:val="Subhead"/>
    <w:basedOn w:val="BodyText"/>
    <w:next w:val="BodyText"/>
    <w:rsid w:val="004370FB"/>
    <w:pPr>
      <w:keepNext/>
      <w:spacing w:before="130" w:after="0" w:line="260" w:lineRule="exact"/>
      <w:ind w:firstLine="0"/>
    </w:pPr>
    <w:rPr>
      <w:b/>
      <w:i/>
      <w:kern w:val="24"/>
    </w:rPr>
  </w:style>
  <w:style w:type="paragraph" w:customStyle="1" w:styleId="Text-Basic">
    <w:name w:val="Text-Basic"/>
    <w:basedOn w:val="Normal"/>
    <w:rsid w:val="004370FB"/>
    <w:pPr>
      <w:spacing w:before="130" w:after="0" w:line="260" w:lineRule="exact"/>
    </w:pPr>
    <w:rPr>
      <w:rFonts w:ascii="Times New Roman" w:eastAsia="Times New Roman" w:hAnsi="Times New Roman" w:cs="Times New Roman"/>
      <w:kern w:val="24"/>
      <w:szCs w:val="20"/>
      <w:lang w:eastAsia="en-US"/>
    </w:rPr>
  </w:style>
  <w:style w:type="paragraph" w:styleId="ListBullet">
    <w:name w:val="List Bullet"/>
    <w:basedOn w:val="Normal"/>
    <w:rsid w:val="004370FB"/>
    <w:pPr>
      <w:tabs>
        <w:tab w:val="num" w:pos="360"/>
      </w:tabs>
      <w:spacing w:before="0" w:after="0" w:line="240" w:lineRule="auto"/>
      <w:ind w:left="360" w:hanging="360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styleId="Strong">
    <w:name w:val="Strong"/>
    <w:uiPriority w:val="22"/>
    <w:qFormat/>
    <w:rsid w:val="004370FB"/>
    <w:rPr>
      <w:b/>
      <w:bCs/>
    </w:rPr>
  </w:style>
  <w:style w:type="character" w:styleId="BookTitle">
    <w:name w:val="Book Title"/>
    <w:uiPriority w:val="33"/>
    <w:qFormat/>
    <w:rsid w:val="004370FB"/>
    <w:rPr>
      <w:b/>
      <w:bCs/>
      <w:smallCaps/>
      <w:spacing w:val="5"/>
    </w:rPr>
  </w:style>
  <w:style w:type="paragraph" w:customStyle="1" w:styleId="NumContinue">
    <w:name w:val="Num Continue"/>
    <w:basedOn w:val="BodyText"/>
    <w:rsid w:val="004370FB"/>
    <w:pPr>
      <w:suppressAutoHyphens/>
      <w:ind w:firstLine="0"/>
      <w:jc w:val="center"/>
    </w:pPr>
    <w:rPr>
      <w:rFonts w:eastAsia="MS Mincho"/>
    </w:rPr>
  </w:style>
  <w:style w:type="paragraph" w:customStyle="1" w:styleId="Legal2L4">
    <w:name w:val="Legal2_L4"/>
    <w:basedOn w:val="Legal2L3"/>
    <w:next w:val="NumContinue"/>
    <w:rsid w:val="004370FB"/>
    <w:pPr>
      <w:numPr>
        <w:ilvl w:val="0"/>
        <w:numId w:val="0"/>
      </w:numPr>
      <w:tabs>
        <w:tab w:val="clear" w:pos="1440"/>
        <w:tab w:val="clear" w:pos="2160"/>
        <w:tab w:val="num" w:pos="2880"/>
      </w:tabs>
      <w:ind w:firstLine="2160"/>
      <w:jc w:val="left"/>
      <w:outlineLvl w:val="3"/>
    </w:pPr>
    <w:rPr>
      <w:rFonts w:eastAsia="MS Mincho"/>
    </w:rPr>
  </w:style>
  <w:style w:type="paragraph" w:customStyle="1" w:styleId="Legal2L5">
    <w:name w:val="Legal2_L5"/>
    <w:basedOn w:val="Legal2L4"/>
    <w:next w:val="NumContinue"/>
    <w:rsid w:val="004370FB"/>
    <w:pPr>
      <w:tabs>
        <w:tab w:val="clear" w:pos="2880"/>
        <w:tab w:val="num" w:pos="3600"/>
      </w:tabs>
      <w:ind w:firstLine="2880"/>
      <w:outlineLvl w:val="4"/>
    </w:pPr>
  </w:style>
  <w:style w:type="paragraph" w:customStyle="1" w:styleId="Legal2L6">
    <w:name w:val="Legal2_L6"/>
    <w:basedOn w:val="Legal2L5"/>
    <w:next w:val="NumContinue"/>
    <w:rsid w:val="004370FB"/>
    <w:pPr>
      <w:tabs>
        <w:tab w:val="clear" w:pos="3600"/>
        <w:tab w:val="num" w:pos="4320"/>
      </w:tabs>
      <w:ind w:firstLine="3600"/>
      <w:outlineLvl w:val="5"/>
    </w:pPr>
  </w:style>
  <w:style w:type="paragraph" w:customStyle="1" w:styleId="Legal2L7">
    <w:name w:val="Legal2_L7"/>
    <w:basedOn w:val="Legal2L6"/>
    <w:next w:val="NumContinue"/>
    <w:rsid w:val="004370FB"/>
    <w:pPr>
      <w:tabs>
        <w:tab w:val="clear" w:pos="4320"/>
        <w:tab w:val="num" w:pos="5040"/>
      </w:tabs>
      <w:ind w:firstLine="4320"/>
      <w:outlineLvl w:val="6"/>
    </w:pPr>
  </w:style>
  <w:style w:type="paragraph" w:customStyle="1" w:styleId="Legal2L8">
    <w:name w:val="Legal2_L8"/>
    <w:basedOn w:val="Legal2L7"/>
    <w:next w:val="NumContinue"/>
    <w:rsid w:val="004370FB"/>
    <w:pPr>
      <w:tabs>
        <w:tab w:val="clear" w:pos="5040"/>
        <w:tab w:val="num" w:pos="1440"/>
      </w:tabs>
      <w:ind w:firstLine="720"/>
      <w:outlineLvl w:val="7"/>
    </w:pPr>
  </w:style>
  <w:style w:type="paragraph" w:customStyle="1" w:styleId="Legal2L9">
    <w:name w:val="Legal2_L9"/>
    <w:basedOn w:val="Legal2L8"/>
    <w:next w:val="NumContinue"/>
    <w:rsid w:val="004370FB"/>
    <w:pPr>
      <w:tabs>
        <w:tab w:val="clear" w:pos="1440"/>
        <w:tab w:val="num" w:pos="2160"/>
      </w:tabs>
      <w:ind w:firstLine="1440"/>
      <w:outlineLvl w:val="8"/>
    </w:pPr>
  </w:style>
  <w:style w:type="character" w:customStyle="1" w:styleId="DeltaViewInsertion">
    <w:name w:val="DeltaView Insertion"/>
    <w:rsid w:val="004370FB"/>
    <w:rPr>
      <w:color w:val="0000FF"/>
      <w:spacing w:val="0"/>
      <w:u w:val="double"/>
    </w:rPr>
  </w:style>
  <w:style w:type="character" w:customStyle="1" w:styleId="DeltaViewDeletion">
    <w:name w:val="DeltaView Deletion"/>
    <w:rsid w:val="004370FB"/>
    <w:rPr>
      <w:strike/>
      <w:color w:val="FF0000"/>
      <w:spacing w:val="0"/>
    </w:rPr>
  </w:style>
  <w:style w:type="paragraph" w:customStyle="1" w:styleId="Default">
    <w:name w:val="Default"/>
    <w:rsid w:val="004370FB"/>
    <w:pPr>
      <w:autoSpaceDE w:val="0"/>
      <w:autoSpaceDN w:val="0"/>
      <w:adjustRightInd w:val="0"/>
      <w:spacing w:before="0" w:after="0" w:line="240" w:lineRule="auto"/>
    </w:pPr>
    <w:rPr>
      <w:rFonts w:ascii="Garamond" w:eastAsia="Times New Roman" w:hAnsi="Garamond" w:cs="Garamond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437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pple-converted-space">
    <w:name w:val="apple-converted-space"/>
    <w:rsid w:val="004370FB"/>
  </w:style>
  <w:style w:type="character" w:styleId="Emphasis">
    <w:name w:val="Emphasis"/>
    <w:uiPriority w:val="20"/>
    <w:qFormat/>
    <w:rsid w:val="004370FB"/>
    <w:rPr>
      <w:i/>
      <w:iCs/>
    </w:rPr>
  </w:style>
  <w:style w:type="table" w:styleId="TableGrid8">
    <w:name w:val="Table Grid 8"/>
    <w:basedOn w:val="TableNormal"/>
    <w:rsid w:val="004370FB"/>
    <w:pPr>
      <w:spacing w:before="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4-Accent11">
    <w:name w:val="Grid Table 4 - Accent 11"/>
    <w:basedOn w:val="TableNormal"/>
    <w:uiPriority w:val="49"/>
    <w:rsid w:val="004370FB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ListParagraph">
    <w:name w:val="List Paragraph"/>
    <w:basedOn w:val="Normal"/>
    <w:uiPriority w:val="34"/>
    <w:qFormat/>
    <w:rsid w:val="004370FB"/>
    <w:pPr>
      <w:spacing w:before="0" w:after="0" w:line="240" w:lineRule="auto"/>
      <w:ind w:left="720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image" Target="media/image5.emf"/><Relationship Id="rId10" Type="http://schemas.openxmlformats.org/officeDocument/2006/relationships/endnotes" Target="endnotes.xml"/><Relationship Id="rId1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yim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d884a57-b542-4f70-9d2b-3fb69f0e2711" xsi:nil="true"/>
    <_xd06c__xae30_ xmlns="e5301d20-7cc5-40ea-a121-1cdd9a674e0b" xsi:nil="true"/>
    <lcf76f155ced4ddcb4097134ff3c332f xmlns="e5301d20-7cc5-40ea-a121-1cdd9a674e0b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7277E3CCF0C943B0403E355C949E54" ma:contentTypeVersion="18" ma:contentTypeDescription="Create a new document." ma:contentTypeScope="" ma:versionID="0b682c5e7d765bbf20c9885e0f0877a3">
  <xsd:schema xmlns:xsd="http://www.w3.org/2001/XMLSchema" xmlns:xs="http://www.w3.org/2001/XMLSchema" xmlns:p="http://schemas.microsoft.com/office/2006/metadata/properties" xmlns:ns2="e5301d20-7cc5-40ea-a121-1cdd9a674e0b" xmlns:ns3="cd884a57-b542-4f70-9d2b-3fb69f0e2711" targetNamespace="http://schemas.microsoft.com/office/2006/metadata/properties" ma:root="true" ma:fieldsID="f6371eea2200812487fc049fe776af9a" ns2:_="" ns3:_="">
    <xsd:import namespace="e5301d20-7cc5-40ea-a121-1cdd9a674e0b"/>
    <xsd:import namespace="cd884a57-b542-4f70-9d2b-3fb69f0e27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_xd06c__xae30_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301d20-7cc5-40ea-a121-1cdd9a674e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_xd06c__xae30_" ma:index="19" nillable="true" ma:displayName="크기" ma:format="Dropdown" ma:internalName="_xd06c__xae30_" ma:percentage="FALSE">
      <xsd:simpleType>
        <xsd:restriction base="dms:Number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f8af6227-0758-41f9-8510-ded8285a35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884a57-b542-4f70-9d2b-3fb69f0e271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325d58b-dc51-432f-9bb1-0a92cf735797}" ma:internalName="TaxCatchAll" ma:showField="CatchAllData" ma:web="cd884a57-b542-4f70-9d2b-3fb69f0e27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A01E23-E3C8-44A2-9D07-C3841E138E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27B08D-ED72-40A2-9B52-4DF6CEDC906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cd884a57-b542-4f70-9d2b-3fb69f0e2711"/>
    <ds:schemaRef ds:uri="e5301d20-7cc5-40ea-a121-1cdd9a674e0b"/>
  </ds:schemaRefs>
</ds:datastoreItem>
</file>

<file path=customXml/itemProps4.xml><?xml version="1.0" encoding="utf-8"?>
<ds:datastoreItem xmlns:ds="http://schemas.openxmlformats.org/officeDocument/2006/customXml" ds:itemID="{7C3AB8FD-E541-4CFB-9218-74B2749E27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301d20-7cc5-40ea-a121-1cdd9a674e0b"/>
    <ds:schemaRef ds:uri="cd884a57-b542-4f70-9d2b-3fb69f0e27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C:\Users\pyim\AppData\Roaming\Microsoft\Templates\Banded design (blank).dotx</Template>
  <TotalTime>0</TotalTime>
  <Pages>12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SOW General Outline</vt:lpstr>
    </vt:vector>
  </TitlesOfParts>
  <Company>HP</Company>
  <LinksUpToDate>false</LinksUpToDate>
  <CharactersWithSpaces>3831</CharactersWithSpaces>
  <SharedDoc>false</SharedDoc>
  <HLinks>
    <vt:vector size="54" baseType="variant">
      <vt:variant>
        <vt:i4>1441845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_Toc165987995</vt:lpwstr>
      </vt:variant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_Toc165987994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_Toc165987993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_Toc165987992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_Toc165987991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_Toc165987990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_Toc165987989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_Toc165987988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_Toc165987987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SOW General Outline</dc:title>
  <dc:subject/>
  <dc:creator>pyim</dc:creator>
  <cp:keywords>SOW</cp:keywords>
  <dc:description>Example SOW</dc:description>
  <cp:lastModifiedBy>Noel Charath</cp:lastModifiedBy>
  <cp:revision>2</cp:revision>
  <dcterms:created xsi:type="dcterms:W3CDTF">2024-05-15T14:12:00Z</dcterms:created>
  <dcterms:modified xsi:type="dcterms:W3CDTF">2024-05-15T14:12:00Z</dcterms:modified>
  <cp:category>SOW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0x010100297277E3CCF0C943B0403E355C949E54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ediaServiceImageTags">
    <vt:lpwstr/>
  </property>
</Properties>
</file>